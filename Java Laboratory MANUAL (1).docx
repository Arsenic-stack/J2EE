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7D04E" w14:textId="5120A827" w:rsidR="00A221B9" w:rsidRPr="00BD1E2A" w:rsidRDefault="000844A4" w:rsidP="00A72939">
      <w:pPr>
        <w:pStyle w:val="BodyText"/>
        <w:ind w:left="182" w:right="438"/>
        <w:rPr>
          <w:b/>
        </w:rPr>
      </w:pPr>
      <w:r w:rsidRPr="00BD1E2A">
        <w:rPr>
          <w:noProof/>
          <w:lang w:val="en-IN" w:eastAsia="en-IN"/>
        </w:rPr>
        <mc:AlternateContent>
          <mc:Choice Requires="wps">
            <w:drawing>
              <wp:anchor distT="0" distB="0" distL="114300" distR="114300" simplePos="0" relativeHeight="487611904" behindDoc="0" locked="0" layoutInCell="1" allowOverlap="1" wp14:anchorId="7823C96C" wp14:editId="2C6245E8">
                <wp:simplePos x="0" y="0"/>
                <wp:positionH relativeFrom="column">
                  <wp:posOffset>3009900</wp:posOffset>
                </wp:positionH>
                <wp:positionV relativeFrom="paragraph">
                  <wp:posOffset>95250</wp:posOffset>
                </wp:positionV>
                <wp:extent cx="3054350" cy="850900"/>
                <wp:effectExtent l="9525" t="9525" r="12700" b="635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0" cy="850900"/>
                        </a:xfrm>
                        <a:prstGeom prst="rect">
                          <a:avLst/>
                        </a:prstGeom>
                        <a:solidFill>
                          <a:srgbClr val="FFFFFF"/>
                        </a:solidFill>
                        <a:ln w="9525">
                          <a:solidFill>
                            <a:srgbClr val="000000"/>
                          </a:solidFill>
                          <a:miter lim="800000"/>
                          <a:headEnd/>
                          <a:tailEnd/>
                        </a:ln>
                      </wps:spPr>
                      <wps:txbx>
                        <w:txbxContent>
                          <w:p w14:paraId="0137F28A" w14:textId="7B5AA094" w:rsidR="00453431" w:rsidRPr="00453431" w:rsidRDefault="00453431" w:rsidP="00453431">
                            <w:pPr>
                              <w:jc w:val="both"/>
                              <w:rPr>
                                <w:sz w:val="36"/>
                                <w:szCs w:val="36"/>
                                <w:lang w:val="en-IN"/>
                              </w:rPr>
                            </w:pPr>
                            <w:r w:rsidRPr="00453431">
                              <w:rPr>
                                <w:sz w:val="36"/>
                                <w:szCs w:val="36"/>
                                <w:lang w:val="en-IN"/>
                              </w:rPr>
                              <w:t>INFORMATION SCIENCE AND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3C96C" id="Rectangle 4" o:spid="_x0000_s1026" style="position:absolute;left:0;text-align:left;margin-left:237pt;margin-top:7.5pt;width:240.5pt;height:67pt;z-index:4876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">
                <v:textbox>
                  <w:txbxContent>
                    <w:p w14:paraId="0137F28A" w14:textId="7B5AA094" w:rsidR="00453431" w:rsidRPr="00453431" w:rsidRDefault="00453431" w:rsidP="00453431">
                      <w:pPr>
                        <w:jc w:val="both"/>
                        <w:rPr>
                          <w:sz w:val="36"/>
                          <w:szCs w:val="36"/>
                          <w:lang w:val="en-IN"/>
                        </w:rPr>
                      </w:pPr>
                      <w:r w:rsidRPr="00453431">
                        <w:rPr>
                          <w:sz w:val="36"/>
                          <w:szCs w:val="36"/>
                          <w:lang w:val="en-IN"/>
                        </w:rPr>
                        <w:t>INFORMATION SCIENCE AND ENGINEERING</w:t>
                      </w:r>
                    </w:p>
                  </w:txbxContent>
                </v:textbox>
              </v:rect>
            </w:pict>
          </mc:Fallback>
        </mc:AlternateContent>
      </w:r>
      <w:r w:rsidRPr="00BD1E2A">
        <w:rPr>
          <w:noProof/>
          <w:lang w:val="en-IN" w:eastAsia="en-IN"/>
        </w:rPr>
        <mc:AlternateContent>
          <mc:Choice Requires="wps">
            <w:drawing>
              <wp:anchor distT="45720" distB="45720" distL="114300" distR="114300" simplePos="0" relativeHeight="487608832" behindDoc="0" locked="0" layoutInCell="1" allowOverlap="1" wp14:anchorId="4E1EAF9C" wp14:editId="2C6C52D0">
                <wp:simplePos x="0" y="0"/>
                <wp:positionH relativeFrom="page">
                  <wp:posOffset>571500</wp:posOffset>
                </wp:positionH>
                <wp:positionV relativeFrom="paragraph">
                  <wp:posOffset>3175</wp:posOffset>
                </wp:positionV>
                <wp:extent cx="6572250" cy="1047750"/>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047750"/>
                        </a:xfrm>
                        <a:prstGeom prst="rect">
                          <a:avLst/>
                        </a:prstGeom>
                        <a:solidFill>
                          <a:srgbClr val="FFFFFF"/>
                        </a:solidFill>
                        <a:ln w="9525">
                          <a:solidFill>
                            <a:srgbClr val="000000"/>
                          </a:solidFill>
                          <a:miter lim="800000"/>
                          <a:headEnd/>
                          <a:tailEnd/>
                        </a:ln>
                      </wps:spPr>
                      <wps:txbx>
                        <w:txbxContent>
                          <w:p w14:paraId="286EE927" w14:textId="5BDDFCCC" w:rsidR="0022274A" w:rsidRDefault="0022274A" w:rsidP="00453431">
                            <w:pPr>
                              <w:jc w:val="both"/>
                            </w:pPr>
                            <w:r>
                              <w:rPr>
                                <w:noProof/>
                                <w:lang w:val="en-IN" w:eastAsia="en-IN"/>
                              </w:rPr>
                              <w:drawing>
                                <wp:inline distT="0" distB="0" distL="0" distR="0" wp14:anchorId="5981F5BF" wp14:editId="69BD9546">
                                  <wp:extent cx="3348113" cy="103060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maiah_IOT_-_Logo.png"/>
                                          <pic:cNvPicPr/>
                                        </pic:nvPicPr>
                                        <pic:blipFill>
                                          <a:blip r:embed="rId7">
                                            <a:extLst>
                                              <a:ext uri="{28A0092B-C50C-407E-A947-70E740481C1C}">
                                                <a14:useLocalDpi xmlns:a14="http://schemas.microsoft.com/office/drawing/2010/main" val="0"/>
                                              </a:ext>
                                            </a:extLst>
                                          </a:blip>
                                          <a:stretch>
                                            <a:fillRect/>
                                          </a:stretch>
                                        </pic:blipFill>
                                        <pic:spPr>
                                          <a:xfrm>
                                            <a:off x="0" y="0"/>
                                            <a:ext cx="3350236" cy="103125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1EAF9C" id="_x0000_t202" coordsize="21600,21600" o:spt="202" path="m,l,21600r21600,l21600,xe">
                <v:stroke joinstyle="miter"/>
                <v:path gradientshapeok="t" o:connecttype="rect"/>
              </v:shapetype>
              <v:shape id="Text Box 19" o:spid="_x0000_s1027" type="#_x0000_t202" style="position:absolute;left:0;text-align:left;margin-left:45pt;margin-top:.25pt;width:517.5pt;height:82.5pt;z-index:487608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">
                <v:textbox>
                  <w:txbxContent>
                    <w:p w14:paraId="286EE927" w14:textId="5BDDFCCC" w:rsidR="0022274A" w:rsidRDefault="0022274A" w:rsidP="00453431">
                      <w:pPr>
                        <w:jc w:val="both"/>
                      </w:pPr>
                      <w:r>
                        <w:rPr>
                          <w:noProof/>
                          <w:lang w:val="en-IN" w:eastAsia="en-IN"/>
                        </w:rPr>
                        <w:drawing>
                          <wp:inline distT="0" distB="0" distL="0" distR="0" wp14:anchorId="5981F5BF" wp14:editId="69BD9546">
                            <wp:extent cx="3348113" cy="103060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maiah_IOT_-_Logo.png"/>
                                    <pic:cNvPicPr/>
                                  </pic:nvPicPr>
                                  <pic:blipFill>
                                    <a:blip r:embed="rId7">
                                      <a:extLst>
                                        <a:ext uri="{28A0092B-C50C-407E-A947-70E740481C1C}">
                                          <a14:useLocalDpi xmlns:a14="http://schemas.microsoft.com/office/drawing/2010/main" val="0"/>
                                        </a:ext>
                                      </a:extLst>
                                    </a:blip>
                                    <a:stretch>
                                      <a:fillRect/>
                                    </a:stretch>
                                  </pic:blipFill>
                                  <pic:spPr>
                                    <a:xfrm>
                                      <a:off x="0" y="0"/>
                                      <a:ext cx="3350236" cy="1031259"/>
                                    </a:xfrm>
                                    <a:prstGeom prst="rect">
                                      <a:avLst/>
                                    </a:prstGeom>
                                  </pic:spPr>
                                </pic:pic>
                              </a:graphicData>
                            </a:graphic>
                          </wp:inline>
                        </w:drawing>
                      </w:r>
                    </w:p>
                  </w:txbxContent>
                </v:textbox>
                <w10:wrap type="square" anchorx="page"/>
              </v:shape>
            </w:pict>
          </mc:Fallback>
        </mc:AlternateContent>
      </w:r>
      <w:r w:rsidRPr="00BD1E2A">
        <w:rPr>
          <w:noProof/>
          <w:lang w:val="en-IN" w:eastAsia="en-IN"/>
        </w:rPr>
        <mc:AlternateContent>
          <mc:Choice Requires="wps">
            <w:drawing>
              <wp:anchor distT="0" distB="0" distL="114299" distR="114299" simplePos="0" relativeHeight="487610880" behindDoc="0" locked="0" layoutInCell="1" allowOverlap="1" wp14:anchorId="0A43C1E7" wp14:editId="3D52EC3E">
                <wp:simplePos x="0" y="0"/>
                <wp:positionH relativeFrom="column">
                  <wp:posOffset>2905124</wp:posOffset>
                </wp:positionH>
                <wp:positionV relativeFrom="paragraph">
                  <wp:posOffset>45085</wp:posOffset>
                </wp:positionV>
                <wp:extent cx="0" cy="1019175"/>
                <wp:effectExtent l="0" t="0" r="1905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191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83AB2E" id="Straight Connector 18" o:spid="_x0000_s1026" style="position:absolute;z-index:487610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28.75pt,3.55pt" to="228.75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" strokecolor="#0d0d0d [3069]">
                <o:lock v:ext="edit" shapetype="f"/>
              </v:line>
            </w:pict>
          </mc:Fallback>
        </mc:AlternateContent>
      </w:r>
      <w:bookmarkStart w:id="0" w:name="(An_Autonomous_Institution,_Affiliated_t"/>
      <w:bookmarkEnd w:id="0"/>
    </w:p>
    <w:p w14:paraId="747F0D49" w14:textId="77777777" w:rsidR="00030AA7" w:rsidRPr="00BD1E2A" w:rsidRDefault="00030AA7" w:rsidP="00A72939">
      <w:pPr>
        <w:spacing w:before="1"/>
        <w:ind w:left="165" w:right="438"/>
        <w:jc w:val="center"/>
        <w:rPr>
          <w:b/>
          <w:color w:val="202124"/>
          <w:shd w:val="clear" w:color="auto" w:fill="FFFFFF"/>
        </w:rPr>
      </w:pPr>
    </w:p>
    <w:p w14:paraId="492D9843" w14:textId="77777777" w:rsidR="00030AA7" w:rsidRPr="00BD1E2A" w:rsidRDefault="00030AA7" w:rsidP="00A72939">
      <w:pPr>
        <w:spacing w:before="1"/>
        <w:ind w:left="165" w:right="438"/>
        <w:jc w:val="center"/>
        <w:rPr>
          <w:b/>
          <w:color w:val="202124"/>
          <w:shd w:val="clear" w:color="auto" w:fill="FFFFFF"/>
        </w:rPr>
      </w:pPr>
    </w:p>
    <w:p w14:paraId="75372E29" w14:textId="77777777" w:rsidR="00030AA7" w:rsidRPr="00BD1E2A" w:rsidRDefault="00030AA7" w:rsidP="00A72939">
      <w:pPr>
        <w:spacing w:before="1"/>
        <w:ind w:left="165" w:right="438"/>
        <w:jc w:val="center"/>
        <w:rPr>
          <w:b/>
          <w:color w:val="202124"/>
          <w:shd w:val="clear" w:color="auto" w:fill="FFFFFF"/>
        </w:rPr>
      </w:pPr>
    </w:p>
    <w:p w14:paraId="60F2C358" w14:textId="77777777" w:rsidR="00030AA7" w:rsidRPr="00BD1E2A" w:rsidRDefault="00030AA7" w:rsidP="00A72939">
      <w:pPr>
        <w:pStyle w:val="BodyText"/>
        <w:ind w:right="438"/>
        <w:rPr>
          <w:b/>
          <w:sz w:val="20"/>
        </w:rPr>
      </w:pPr>
      <w:bookmarkStart w:id="1" w:name="DEPARTMENT_OF_INFORMATION_SCIENCE_AND_EN"/>
      <w:bookmarkEnd w:id="1"/>
    </w:p>
    <w:p w14:paraId="5C3CE8E6" w14:textId="77777777" w:rsidR="00A221B9" w:rsidRPr="00BD1E2A" w:rsidRDefault="00A221B9" w:rsidP="00A72939">
      <w:pPr>
        <w:pStyle w:val="BodyText"/>
        <w:spacing w:before="9"/>
        <w:ind w:right="438"/>
        <w:rPr>
          <w:b/>
          <w:sz w:val="13"/>
        </w:rPr>
      </w:pPr>
    </w:p>
    <w:p w14:paraId="27BFA8E8" w14:textId="77777777" w:rsidR="00A54CF3" w:rsidRPr="00BD1E2A" w:rsidRDefault="00457874" w:rsidP="00A72939">
      <w:pPr>
        <w:spacing w:before="217"/>
        <w:ind w:left="165" w:right="438"/>
        <w:jc w:val="center"/>
        <w:rPr>
          <w:b/>
          <w:sz w:val="52"/>
          <w:szCs w:val="52"/>
        </w:rPr>
      </w:pPr>
      <w:bookmarkStart w:id="2" w:name="LAB_MANUAL"/>
      <w:bookmarkEnd w:id="2"/>
      <w:r w:rsidRPr="00BD1E2A">
        <w:rPr>
          <w:b/>
          <w:sz w:val="52"/>
          <w:szCs w:val="52"/>
        </w:rPr>
        <w:t>Laboratory MANUAL</w:t>
      </w:r>
    </w:p>
    <w:p w14:paraId="7EBF8E97" w14:textId="77777777" w:rsidR="00457874" w:rsidRPr="00BD1E2A" w:rsidRDefault="00457874" w:rsidP="00A72939">
      <w:pPr>
        <w:spacing w:before="217"/>
        <w:ind w:left="165" w:right="438"/>
        <w:jc w:val="center"/>
        <w:rPr>
          <w:b/>
          <w:sz w:val="36"/>
          <w:szCs w:val="36"/>
        </w:rPr>
      </w:pPr>
    </w:p>
    <w:p w14:paraId="15CE2D8B" w14:textId="3887694E" w:rsidR="00A221B9" w:rsidRPr="00BD1E2A" w:rsidRDefault="0022274A" w:rsidP="00A72939">
      <w:pPr>
        <w:spacing w:before="247"/>
        <w:ind w:left="165" w:right="438"/>
        <w:jc w:val="center"/>
        <w:rPr>
          <w:b/>
          <w:sz w:val="28"/>
        </w:rPr>
      </w:pPr>
      <w:bookmarkStart w:id="3" w:name="Semester"/>
      <w:bookmarkEnd w:id="3"/>
      <w:r w:rsidRPr="00BD1E2A">
        <w:rPr>
          <w:b/>
          <w:sz w:val="28"/>
        </w:rPr>
        <w:t>Semester</w:t>
      </w:r>
      <w:r w:rsidR="00457874" w:rsidRPr="00BD1E2A">
        <w:rPr>
          <w:b/>
          <w:sz w:val="28"/>
        </w:rPr>
        <w:t xml:space="preserve">:  </w:t>
      </w:r>
      <w:r w:rsidR="00453431" w:rsidRPr="00BD1E2A">
        <w:rPr>
          <w:b/>
          <w:sz w:val="28"/>
        </w:rPr>
        <w:t>6</w:t>
      </w:r>
      <w:r w:rsidR="00453431" w:rsidRPr="00BD1E2A">
        <w:rPr>
          <w:b/>
          <w:sz w:val="28"/>
          <w:vertAlign w:val="superscript"/>
        </w:rPr>
        <w:t>th</w:t>
      </w:r>
      <w:r w:rsidR="00453431" w:rsidRPr="00BD1E2A">
        <w:rPr>
          <w:b/>
          <w:sz w:val="28"/>
        </w:rPr>
        <w:t xml:space="preserve"> </w:t>
      </w:r>
    </w:p>
    <w:p w14:paraId="21B5FC8C" w14:textId="77777777" w:rsidR="00457874" w:rsidRPr="00BD1E2A" w:rsidRDefault="00457874" w:rsidP="00A72939">
      <w:pPr>
        <w:spacing w:before="247"/>
        <w:ind w:left="165" w:right="438"/>
        <w:jc w:val="center"/>
        <w:rPr>
          <w:b/>
          <w:sz w:val="28"/>
        </w:rPr>
      </w:pPr>
    </w:p>
    <w:tbl>
      <w:tblPr>
        <w:tblStyle w:val="TableGrid"/>
        <w:tblpPr w:leftFromText="180" w:rightFromText="180" w:vertAnchor="text" w:horzAnchor="margin" w:tblpXSpec="center" w:tblpY="265"/>
        <w:tblW w:w="0" w:type="auto"/>
        <w:shd w:val="clear" w:color="auto" w:fill="A6A6A6" w:themeFill="background1" w:themeFillShade="A6"/>
        <w:tblLook w:val="04A0" w:firstRow="1" w:lastRow="0" w:firstColumn="1" w:lastColumn="0" w:noHBand="0" w:noVBand="1"/>
      </w:tblPr>
      <w:tblGrid>
        <w:gridCol w:w="8880"/>
      </w:tblGrid>
      <w:tr w:rsidR="00457874" w:rsidRPr="00BD1E2A" w14:paraId="50B93D24" w14:textId="77777777" w:rsidTr="00C32158">
        <w:trPr>
          <w:trHeight w:val="907"/>
        </w:trPr>
        <w:tc>
          <w:tcPr>
            <w:tcW w:w="8880" w:type="dxa"/>
            <w:shd w:val="clear" w:color="auto" w:fill="A6A6A6" w:themeFill="background1" w:themeFillShade="A6"/>
            <w:vAlign w:val="center"/>
          </w:tcPr>
          <w:p w14:paraId="5DA65289" w14:textId="0A2DFE17" w:rsidR="00457874" w:rsidRPr="00BD1E2A" w:rsidRDefault="00453431" w:rsidP="00A72939">
            <w:pPr>
              <w:ind w:right="438"/>
              <w:jc w:val="center"/>
              <w:rPr>
                <w:b/>
                <w:color w:val="EEECE1" w:themeColor="background2"/>
                <w:sz w:val="36"/>
                <w:szCs w:val="36"/>
              </w:rPr>
            </w:pPr>
            <w:r w:rsidRPr="00BD1E2A">
              <w:rPr>
                <w:b/>
                <w:sz w:val="36"/>
                <w:szCs w:val="36"/>
              </w:rPr>
              <w:t>JAVA AND J2EE</w:t>
            </w:r>
            <w:r w:rsidR="00457874" w:rsidRPr="00BD1E2A">
              <w:rPr>
                <w:b/>
                <w:sz w:val="36"/>
                <w:szCs w:val="36"/>
              </w:rPr>
              <w:t xml:space="preserve"> – </w:t>
            </w:r>
            <w:r w:rsidR="00BE12B0" w:rsidRPr="00BD1E2A">
              <w:rPr>
                <w:b/>
                <w:sz w:val="36"/>
                <w:szCs w:val="36"/>
              </w:rPr>
              <w:t>ISL67</w:t>
            </w:r>
          </w:p>
        </w:tc>
      </w:tr>
    </w:tbl>
    <w:p w14:paraId="6D6B7314" w14:textId="77777777" w:rsidR="00A54CF3" w:rsidRPr="00BD1E2A" w:rsidRDefault="00A54CF3" w:rsidP="00A72939">
      <w:pPr>
        <w:spacing w:before="247"/>
        <w:ind w:left="165" w:right="438"/>
        <w:jc w:val="center"/>
        <w:rPr>
          <w:b/>
          <w:sz w:val="28"/>
        </w:rPr>
      </w:pPr>
    </w:p>
    <w:p w14:paraId="4E2AC0C6" w14:textId="77777777" w:rsidR="00357515" w:rsidRPr="00BD1E2A" w:rsidRDefault="00357515" w:rsidP="00A72939">
      <w:pPr>
        <w:spacing w:before="3" w:line="446" w:lineRule="auto"/>
        <w:ind w:left="3467" w:right="438"/>
        <w:jc w:val="center"/>
        <w:rPr>
          <w:b/>
          <w:spacing w:val="-3"/>
          <w:position w:val="-3"/>
          <w:sz w:val="28"/>
        </w:rPr>
      </w:pPr>
      <w:bookmarkStart w:id="4" w:name="DATASTRUCTURES_LAB"/>
      <w:bookmarkStart w:id="5" w:name="Sub_Code:_18ISL37"/>
      <w:bookmarkEnd w:id="4"/>
      <w:bookmarkEnd w:id="5"/>
    </w:p>
    <w:p w14:paraId="5932452B" w14:textId="0DEADCF1" w:rsidR="00030AA7" w:rsidRPr="00BD1E2A" w:rsidRDefault="0022274A" w:rsidP="0065345F">
      <w:pPr>
        <w:spacing w:before="3" w:line="446" w:lineRule="auto"/>
        <w:ind w:right="438"/>
        <w:jc w:val="center"/>
        <w:rPr>
          <w:sz w:val="24"/>
        </w:rPr>
      </w:pPr>
      <w:r w:rsidRPr="00BD1E2A">
        <w:rPr>
          <w:sz w:val="24"/>
        </w:rPr>
        <w:t>Prepared by:</w:t>
      </w:r>
      <w:bookmarkStart w:id="6" w:name="M.Lakshmi"/>
      <w:bookmarkStart w:id="7" w:name="Associate_Professor"/>
      <w:bookmarkEnd w:id="6"/>
      <w:bookmarkEnd w:id="7"/>
      <w:r w:rsidR="00BE12B0" w:rsidRPr="00BD1E2A">
        <w:rPr>
          <w:sz w:val="24"/>
        </w:rPr>
        <w:t xml:space="preserve"> Dr Sumana M</w:t>
      </w:r>
    </w:p>
    <w:p w14:paraId="78946945" w14:textId="77777777" w:rsidR="00457874" w:rsidRPr="00BD1E2A" w:rsidRDefault="00457874" w:rsidP="00A72939">
      <w:pPr>
        <w:spacing w:before="3" w:line="446" w:lineRule="auto"/>
        <w:ind w:left="3467" w:right="438"/>
        <w:jc w:val="center"/>
        <w:rPr>
          <w:sz w:val="24"/>
        </w:rPr>
      </w:pPr>
    </w:p>
    <w:p w14:paraId="7097766C" w14:textId="77777777" w:rsidR="00A221B9" w:rsidRPr="00BD1E2A" w:rsidRDefault="00A221B9" w:rsidP="00A72939">
      <w:pPr>
        <w:spacing w:before="3" w:line="446" w:lineRule="auto"/>
        <w:ind w:left="3467" w:right="438"/>
        <w:jc w:val="center"/>
        <w:rPr>
          <w:b/>
          <w:sz w:val="24"/>
        </w:rPr>
      </w:pPr>
    </w:p>
    <w:p w14:paraId="7DA6FEE6" w14:textId="77777777" w:rsidR="00357515" w:rsidRPr="00BD1E2A" w:rsidRDefault="00357515" w:rsidP="00A72939">
      <w:pPr>
        <w:spacing w:before="3" w:line="446" w:lineRule="auto"/>
        <w:ind w:left="3467" w:right="438"/>
        <w:jc w:val="center"/>
        <w:rPr>
          <w:sz w:val="24"/>
        </w:rPr>
      </w:pPr>
    </w:p>
    <w:p w14:paraId="0A8DAC87" w14:textId="25A539D2" w:rsidR="00A221B9" w:rsidRPr="00BD1E2A" w:rsidRDefault="0042133A" w:rsidP="00A72939">
      <w:pPr>
        <w:pStyle w:val="Heading1"/>
        <w:spacing w:before="0" w:line="334" w:lineRule="exact"/>
        <w:ind w:right="438"/>
      </w:pPr>
      <w:bookmarkStart w:id="8" w:name="Scheme:__2018"/>
      <w:bookmarkEnd w:id="8"/>
      <w:r w:rsidRPr="00BD1E2A">
        <w:t xml:space="preserve">Academic Year </w:t>
      </w:r>
      <w:r w:rsidR="0022274A" w:rsidRPr="00BD1E2A">
        <w:t>:</w:t>
      </w:r>
      <w:r w:rsidR="00BE12B0" w:rsidRPr="00BD1E2A">
        <w:t xml:space="preserve"> 2021-22</w:t>
      </w:r>
    </w:p>
    <w:p w14:paraId="78206AF7" w14:textId="77777777" w:rsidR="00457874" w:rsidRPr="00BD1E2A" w:rsidRDefault="00457874" w:rsidP="00A72939">
      <w:pPr>
        <w:pStyle w:val="Heading1"/>
        <w:spacing w:before="0" w:line="334" w:lineRule="exact"/>
        <w:ind w:right="438"/>
      </w:pPr>
    </w:p>
    <w:p w14:paraId="0EB48137" w14:textId="77777777" w:rsidR="00457874" w:rsidRPr="00BD1E2A" w:rsidRDefault="00457874" w:rsidP="00A72939">
      <w:pPr>
        <w:pStyle w:val="Heading1"/>
        <w:spacing w:before="0" w:line="334" w:lineRule="exact"/>
        <w:ind w:right="438"/>
      </w:pPr>
    </w:p>
    <w:p w14:paraId="3DCDDBA5" w14:textId="77777777" w:rsidR="00457874" w:rsidRPr="00BD1E2A" w:rsidRDefault="00457874" w:rsidP="00A72939">
      <w:pPr>
        <w:pStyle w:val="Heading1"/>
        <w:spacing w:before="0" w:line="334" w:lineRule="exact"/>
        <w:ind w:right="438"/>
      </w:pPr>
    </w:p>
    <w:p w14:paraId="1D70196B" w14:textId="77777777" w:rsidR="00457874" w:rsidRPr="00BD1E2A" w:rsidRDefault="00457874" w:rsidP="00A72939">
      <w:pPr>
        <w:pStyle w:val="Heading1"/>
        <w:spacing w:before="0" w:line="334" w:lineRule="exact"/>
        <w:ind w:right="438"/>
      </w:pPr>
    </w:p>
    <w:p w14:paraId="708BD47E" w14:textId="77777777" w:rsidR="00457874" w:rsidRPr="00BD1E2A" w:rsidRDefault="00457874" w:rsidP="00A72939">
      <w:pPr>
        <w:pStyle w:val="Heading1"/>
        <w:spacing w:before="0" w:line="334" w:lineRule="exact"/>
        <w:ind w:right="438"/>
      </w:pPr>
    </w:p>
    <w:p w14:paraId="3F63CF93" w14:textId="77777777" w:rsidR="00457874" w:rsidRPr="00BD1E2A" w:rsidRDefault="00457874" w:rsidP="00A72939">
      <w:pPr>
        <w:pStyle w:val="Heading1"/>
        <w:spacing w:before="0" w:line="334" w:lineRule="exact"/>
        <w:ind w:right="438"/>
      </w:pPr>
    </w:p>
    <w:p w14:paraId="731F0028" w14:textId="77777777" w:rsidR="00457874" w:rsidRPr="00BD1E2A" w:rsidRDefault="00457874" w:rsidP="00A72939">
      <w:pPr>
        <w:pStyle w:val="Heading1"/>
        <w:spacing w:before="0" w:line="334" w:lineRule="exact"/>
        <w:ind w:right="438"/>
      </w:pPr>
    </w:p>
    <w:p w14:paraId="075602DC" w14:textId="77777777" w:rsidR="004105DF" w:rsidRPr="00BD1E2A" w:rsidRDefault="004105DF" w:rsidP="00A72939">
      <w:pPr>
        <w:pStyle w:val="Heading1"/>
        <w:spacing w:before="0" w:line="334" w:lineRule="exact"/>
        <w:ind w:right="438"/>
      </w:pPr>
    </w:p>
    <w:p w14:paraId="09B85D02" w14:textId="77777777" w:rsidR="004105DF" w:rsidRPr="00BD1E2A" w:rsidRDefault="004105DF" w:rsidP="00A72939">
      <w:pPr>
        <w:pStyle w:val="Heading1"/>
        <w:spacing w:before="0" w:line="334" w:lineRule="exact"/>
        <w:ind w:right="438"/>
      </w:pPr>
    </w:p>
    <w:p w14:paraId="00D4DA37" w14:textId="77777777" w:rsidR="00457874" w:rsidRPr="00BD1E2A" w:rsidRDefault="00457874" w:rsidP="00A72939">
      <w:pPr>
        <w:pStyle w:val="Heading1"/>
        <w:spacing w:before="0" w:line="334" w:lineRule="exact"/>
        <w:ind w:right="438"/>
      </w:pPr>
    </w:p>
    <w:p w14:paraId="00C42436" w14:textId="77777777" w:rsidR="00A221B9" w:rsidRPr="00BD1E2A" w:rsidRDefault="00A221B9" w:rsidP="00A72939">
      <w:pPr>
        <w:pStyle w:val="BodyText"/>
        <w:ind w:right="438"/>
        <w:rPr>
          <w:b/>
          <w:sz w:val="20"/>
        </w:rPr>
      </w:pPr>
    </w:p>
    <w:p w14:paraId="7FADCFE1" w14:textId="77777777" w:rsidR="00A221B9" w:rsidRPr="00BD1E2A" w:rsidRDefault="00A221B9" w:rsidP="00A72939">
      <w:pPr>
        <w:pStyle w:val="BodyText"/>
        <w:ind w:right="438"/>
        <w:rPr>
          <w:b/>
          <w:sz w:val="25"/>
        </w:rPr>
      </w:pPr>
    </w:p>
    <w:p w14:paraId="4A0CF325" w14:textId="77777777" w:rsidR="004105DF" w:rsidRPr="00BD1E2A" w:rsidRDefault="004105DF" w:rsidP="00A72939">
      <w:pPr>
        <w:spacing w:before="85"/>
        <w:ind w:left="163" w:right="438"/>
        <w:jc w:val="center"/>
        <w:rPr>
          <w:b/>
          <w:sz w:val="36"/>
        </w:rPr>
      </w:pPr>
      <w:bookmarkStart w:id="9" w:name="TABLE_OF_CONTENTS"/>
      <w:bookmarkEnd w:id="9"/>
    </w:p>
    <w:p w14:paraId="6DD89C18" w14:textId="77777777" w:rsidR="00A221B9" w:rsidRPr="00BD1E2A" w:rsidRDefault="0022274A" w:rsidP="00A72939">
      <w:pPr>
        <w:spacing w:before="85"/>
        <w:ind w:left="163" w:right="438"/>
        <w:jc w:val="center"/>
        <w:rPr>
          <w:b/>
          <w:sz w:val="36"/>
        </w:rPr>
      </w:pPr>
      <w:r w:rsidRPr="00BD1E2A">
        <w:rPr>
          <w:b/>
          <w:sz w:val="36"/>
        </w:rPr>
        <w:t>TABLE OF CONTENTS</w:t>
      </w:r>
    </w:p>
    <w:p w14:paraId="29E933C4" w14:textId="77777777" w:rsidR="00A221B9" w:rsidRPr="00BD1E2A" w:rsidRDefault="00A221B9" w:rsidP="00A72939">
      <w:pPr>
        <w:pStyle w:val="BodyText"/>
        <w:ind w:right="438"/>
        <w:rPr>
          <w:b/>
          <w:sz w:val="40"/>
        </w:rPr>
      </w:pPr>
    </w:p>
    <w:p w14:paraId="7273A12B" w14:textId="77777777" w:rsidR="00A221B9" w:rsidRPr="00BD1E2A" w:rsidRDefault="00A221B9" w:rsidP="00A72939">
      <w:pPr>
        <w:pStyle w:val="BodyText"/>
        <w:spacing w:before="11"/>
        <w:ind w:right="438"/>
        <w:rPr>
          <w:b/>
          <w:sz w:val="48"/>
        </w:rPr>
      </w:pPr>
    </w:p>
    <w:p w14:paraId="58FAECF3" w14:textId="77777777" w:rsidR="00A221B9" w:rsidRPr="00BD1E2A" w:rsidRDefault="0022274A" w:rsidP="00A72939">
      <w:pPr>
        <w:tabs>
          <w:tab w:val="left" w:pos="3701"/>
          <w:tab w:val="left" w:pos="7614"/>
        </w:tabs>
        <w:ind w:right="438"/>
        <w:jc w:val="center"/>
        <w:rPr>
          <w:b/>
          <w:i/>
          <w:sz w:val="24"/>
        </w:rPr>
      </w:pPr>
      <w:r w:rsidRPr="00BD1E2A">
        <w:rPr>
          <w:b/>
          <w:i/>
          <w:sz w:val="24"/>
        </w:rPr>
        <w:t>Sl.No.</w:t>
      </w:r>
      <w:r w:rsidRPr="00BD1E2A">
        <w:rPr>
          <w:b/>
          <w:i/>
          <w:sz w:val="24"/>
        </w:rPr>
        <w:tab/>
        <w:t>Contents</w:t>
      </w:r>
      <w:r w:rsidRPr="00BD1E2A">
        <w:rPr>
          <w:b/>
          <w:i/>
          <w:sz w:val="24"/>
        </w:rPr>
        <w:tab/>
        <w:t>PageNo.</w:t>
      </w:r>
    </w:p>
    <w:p w14:paraId="2D6109B5" w14:textId="77777777" w:rsidR="00A221B9" w:rsidRPr="00BD1E2A" w:rsidRDefault="00A221B9" w:rsidP="00A72939">
      <w:pPr>
        <w:pStyle w:val="BodyText"/>
        <w:spacing w:before="7"/>
        <w:ind w:right="438"/>
        <w:rPr>
          <w:b/>
          <w:i/>
          <w:sz w:val="17"/>
        </w:rPr>
      </w:pPr>
    </w:p>
    <w:tbl>
      <w:tblPr>
        <w:tblW w:w="0" w:type="auto"/>
        <w:tblInd w:w="123" w:type="dxa"/>
        <w:tblLayout w:type="fixed"/>
        <w:tblCellMar>
          <w:left w:w="0" w:type="dxa"/>
          <w:right w:w="0" w:type="dxa"/>
        </w:tblCellMar>
        <w:tblLook w:val="01E0" w:firstRow="1" w:lastRow="1" w:firstColumn="1" w:lastColumn="1" w:noHBand="0" w:noVBand="0"/>
      </w:tblPr>
      <w:tblGrid>
        <w:gridCol w:w="1153"/>
        <w:gridCol w:w="5182"/>
        <w:gridCol w:w="2485"/>
      </w:tblGrid>
      <w:tr w:rsidR="00A221B9" w:rsidRPr="00BD1E2A" w14:paraId="66C0084A" w14:textId="77777777" w:rsidTr="0065345F">
        <w:trPr>
          <w:trHeight w:val="681"/>
        </w:trPr>
        <w:tc>
          <w:tcPr>
            <w:tcW w:w="1153" w:type="dxa"/>
            <w:tcBorders>
              <w:top w:val="single" w:sz="4" w:space="0" w:color="7E7E7E"/>
              <w:right w:val="single" w:sz="4" w:space="0" w:color="7E7E7E"/>
            </w:tcBorders>
          </w:tcPr>
          <w:p w14:paraId="7EBE4003" w14:textId="77777777" w:rsidR="00A221B9" w:rsidRPr="00BD1E2A" w:rsidRDefault="0022274A" w:rsidP="00A72939">
            <w:pPr>
              <w:pStyle w:val="TableParagraph"/>
              <w:spacing w:before="203"/>
              <w:ind w:left="380" w:right="438"/>
              <w:jc w:val="center"/>
              <w:rPr>
                <w:b/>
                <w:i/>
                <w:sz w:val="24"/>
              </w:rPr>
            </w:pPr>
            <w:r w:rsidRPr="00BD1E2A">
              <w:rPr>
                <w:b/>
                <w:i/>
                <w:sz w:val="24"/>
              </w:rPr>
              <w:t>1.</w:t>
            </w:r>
          </w:p>
        </w:tc>
        <w:tc>
          <w:tcPr>
            <w:tcW w:w="5182" w:type="dxa"/>
            <w:tcBorders>
              <w:top w:val="single" w:sz="4" w:space="0" w:color="7E7E7E"/>
              <w:left w:val="single" w:sz="4" w:space="0" w:color="7E7E7E"/>
            </w:tcBorders>
            <w:shd w:val="clear" w:color="auto" w:fill="F1F1F1"/>
          </w:tcPr>
          <w:p w14:paraId="63AABC6E" w14:textId="77777777" w:rsidR="00A221B9" w:rsidRPr="00BD1E2A" w:rsidRDefault="0022274A" w:rsidP="00A72939">
            <w:pPr>
              <w:pStyle w:val="TableParagraph"/>
              <w:spacing w:before="203"/>
              <w:ind w:left="105" w:right="438"/>
              <w:rPr>
                <w:sz w:val="24"/>
              </w:rPr>
            </w:pPr>
            <w:r w:rsidRPr="00BD1E2A">
              <w:rPr>
                <w:sz w:val="24"/>
              </w:rPr>
              <w:t>Vision, Mission, PEO, PSO, PO</w:t>
            </w:r>
          </w:p>
        </w:tc>
        <w:tc>
          <w:tcPr>
            <w:tcW w:w="2485" w:type="dxa"/>
            <w:tcBorders>
              <w:top w:val="single" w:sz="4" w:space="0" w:color="7E7E7E"/>
            </w:tcBorders>
            <w:shd w:val="clear" w:color="auto" w:fill="F1F1F1"/>
          </w:tcPr>
          <w:p w14:paraId="280BC638" w14:textId="50FC65AE" w:rsidR="00A221B9" w:rsidRPr="00BD1E2A" w:rsidRDefault="0065345F" w:rsidP="00A72939">
            <w:pPr>
              <w:pStyle w:val="TableParagraph"/>
              <w:spacing w:before="207"/>
              <w:ind w:left="0" w:right="438"/>
              <w:jc w:val="right"/>
              <w:rPr>
                <w:b/>
                <w:sz w:val="24"/>
              </w:rPr>
            </w:pPr>
            <w:r>
              <w:rPr>
                <w:b/>
                <w:sz w:val="24"/>
              </w:rPr>
              <w:t>1</w:t>
            </w:r>
          </w:p>
        </w:tc>
      </w:tr>
      <w:tr w:rsidR="00A221B9" w:rsidRPr="00BD1E2A" w14:paraId="73721022" w14:textId="77777777" w:rsidTr="0065345F">
        <w:trPr>
          <w:trHeight w:val="679"/>
        </w:trPr>
        <w:tc>
          <w:tcPr>
            <w:tcW w:w="1153" w:type="dxa"/>
            <w:tcBorders>
              <w:right w:val="single" w:sz="4" w:space="0" w:color="7E7E7E"/>
            </w:tcBorders>
          </w:tcPr>
          <w:p w14:paraId="700AF6B1" w14:textId="77777777" w:rsidR="00A221B9" w:rsidRPr="00BD1E2A" w:rsidRDefault="0022274A" w:rsidP="00A72939">
            <w:pPr>
              <w:pStyle w:val="TableParagraph"/>
              <w:spacing w:before="201"/>
              <w:ind w:left="380" w:right="438"/>
              <w:jc w:val="center"/>
              <w:rPr>
                <w:b/>
                <w:i/>
                <w:sz w:val="24"/>
              </w:rPr>
            </w:pPr>
            <w:r w:rsidRPr="00BD1E2A">
              <w:rPr>
                <w:b/>
                <w:i/>
                <w:sz w:val="24"/>
              </w:rPr>
              <w:t>2.</w:t>
            </w:r>
          </w:p>
        </w:tc>
        <w:tc>
          <w:tcPr>
            <w:tcW w:w="5182" w:type="dxa"/>
            <w:tcBorders>
              <w:left w:val="single" w:sz="4" w:space="0" w:color="7E7E7E"/>
            </w:tcBorders>
          </w:tcPr>
          <w:p w14:paraId="6FA6CF25" w14:textId="77777777" w:rsidR="00A221B9" w:rsidRPr="00BD1E2A" w:rsidRDefault="0022274A" w:rsidP="00A72939">
            <w:pPr>
              <w:pStyle w:val="TableParagraph"/>
              <w:spacing w:before="201"/>
              <w:ind w:left="105" w:right="438"/>
              <w:rPr>
                <w:sz w:val="24"/>
              </w:rPr>
            </w:pPr>
            <w:r w:rsidRPr="00BD1E2A">
              <w:rPr>
                <w:sz w:val="24"/>
              </w:rPr>
              <w:t>Introduction and scope of the course</w:t>
            </w:r>
          </w:p>
        </w:tc>
        <w:tc>
          <w:tcPr>
            <w:tcW w:w="2485" w:type="dxa"/>
          </w:tcPr>
          <w:p w14:paraId="6D65BF8A" w14:textId="741BE877" w:rsidR="00A221B9" w:rsidRPr="00BD1E2A" w:rsidRDefault="0065345F" w:rsidP="00A72939">
            <w:pPr>
              <w:pStyle w:val="TableParagraph"/>
              <w:spacing w:before="206"/>
              <w:ind w:left="0" w:right="438"/>
              <w:jc w:val="right"/>
              <w:rPr>
                <w:b/>
                <w:sz w:val="24"/>
              </w:rPr>
            </w:pPr>
            <w:r>
              <w:rPr>
                <w:b/>
                <w:sz w:val="24"/>
              </w:rPr>
              <w:t>4</w:t>
            </w:r>
          </w:p>
        </w:tc>
      </w:tr>
      <w:tr w:rsidR="00A221B9" w:rsidRPr="00BD1E2A" w14:paraId="32B633F8" w14:textId="77777777" w:rsidTr="0065345F">
        <w:trPr>
          <w:trHeight w:val="679"/>
        </w:trPr>
        <w:tc>
          <w:tcPr>
            <w:tcW w:w="1153" w:type="dxa"/>
            <w:tcBorders>
              <w:right w:val="single" w:sz="4" w:space="0" w:color="7E7E7E"/>
            </w:tcBorders>
          </w:tcPr>
          <w:p w14:paraId="79E1E40E" w14:textId="77777777" w:rsidR="00A221B9" w:rsidRPr="00BD1E2A" w:rsidRDefault="0022274A" w:rsidP="00A72939">
            <w:pPr>
              <w:pStyle w:val="TableParagraph"/>
              <w:spacing w:before="200"/>
              <w:ind w:left="380" w:right="438"/>
              <w:jc w:val="center"/>
              <w:rPr>
                <w:b/>
                <w:i/>
                <w:sz w:val="24"/>
              </w:rPr>
            </w:pPr>
            <w:r w:rsidRPr="00BD1E2A">
              <w:rPr>
                <w:b/>
                <w:i/>
                <w:sz w:val="24"/>
              </w:rPr>
              <w:t>3.</w:t>
            </w:r>
          </w:p>
        </w:tc>
        <w:tc>
          <w:tcPr>
            <w:tcW w:w="5182" w:type="dxa"/>
            <w:tcBorders>
              <w:left w:val="single" w:sz="4" w:space="0" w:color="7E7E7E"/>
            </w:tcBorders>
            <w:shd w:val="clear" w:color="auto" w:fill="F1F1F1"/>
          </w:tcPr>
          <w:p w14:paraId="69F6E917" w14:textId="77777777" w:rsidR="00A221B9" w:rsidRPr="00BD1E2A" w:rsidRDefault="0022274A" w:rsidP="00A72939">
            <w:pPr>
              <w:pStyle w:val="TableParagraph"/>
              <w:spacing w:before="200"/>
              <w:ind w:left="105" w:right="438"/>
              <w:rPr>
                <w:sz w:val="24"/>
              </w:rPr>
            </w:pPr>
            <w:r w:rsidRPr="00BD1E2A">
              <w:rPr>
                <w:sz w:val="24"/>
              </w:rPr>
              <w:t>Syllabus</w:t>
            </w:r>
          </w:p>
        </w:tc>
        <w:tc>
          <w:tcPr>
            <w:tcW w:w="2485" w:type="dxa"/>
            <w:shd w:val="clear" w:color="auto" w:fill="F1F1F1"/>
          </w:tcPr>
          <w:p w14:paraId="405908DF" w14:textId="1262C3CE" w:rsidR="00A221B9" w:rsidRPr="00BD1E2A" w:rsidRDefault="0065345F" w:rsidP="00A72939">
            <w:pPr>
              <w:pStyle w:val="TableParagraph"/>
              <w:spacing w:before="205"/>
              <w:ind w:left="0" w:right="438"/>
              <w:jc w:val="right"/>
              <w:rPr>
                <w:b/>
                <w:sz w:val="24"/>
              </w:rPr>
            </w:pPr>
            <w:r>
              <w:rPr>
                <w:b/>
                <w:sz w:val="24"/>
              </w:rPr>
              <w:t>5</w:t>
            </w:r>
          </w:p>
        </w:tc>
      </w:tr>
      <w:tr w:rsidR="00A221B9" w:rsidRPr="00BD1E2A" w14:paraId="410A8EBB" w14:textId="77777777" w:rsidTr="0065345F">
        <w:trPr>
          <w:trHeight w:val="681"/>
        </w:trPr>
        <w:tc>
          <w:tcPr>
            <w:tcW w:w="1153" w:type="dxa"/>
            <w:tcBorders>
              <w:right w:val="single" w:sz="4" w:space="0" w:color="7E7E7E"/>
            </w:tcBorders>
          </w:tcPr>
          <w:p w14:paraId="12F48C96" w14:textId="77777777" w:rsidR="00A221B9" w:rsidRPr="00BD1E2A" w:rsidRDefault="0022274A" w:rsidP="00A72939">
            <w:pPr>
              <w:pStyle w:val="TableParagraph"/>
              <w:spacing w:before="203"/>
              <w:ind w:left="380" w:right="438"/>
              <w:jc w:val="center"/>
              <w:rPr>
                <w:b/>
                <w:i/>
                <w:sz w:val="24"/>
              </w:rPr>
            </w:pPr>
            <w:r w:rsidRPr="00BD1E2A">
              <w:rPr>
                <w:b/>
                <w:i/>
                <w:sz w:val="24"/>
              </w:rPr>
              <w:t>4.</w:t>
            </w:r>
          </w:p>
        </w:tc>
        <w:tc>
          <w:tcPr>
            <w:tcW w:w="5182" w:type="dxa"/>
            <w:tcBorders>
              <w:left w:val="single" w:sz="4" w:space="0" w:color="7E7E7E"/>
            </w:tcBorders>
          </w:tcPr>
          <w:p w14:paraId="4AC201A7" w14:textId="77777777" w:rsidR="00A221B9" w:rsidRPr="00BD1E2A" w:rsidRDefault="0022274A" w:rsidP="00A72939">
            <w:pPr>
              <w:pStyle w:val="TableParagraph"/>
              <w:spacing w:before="203"/>
              <w:ind w:left="0" w:right="438"/>
              <w:rPr>
                <w:sz w:val="24"/>
              </w:rPr>
            </w:pPr>
            <w:r w:rsidRPr="00BD1E2A">
              <w:rPr>
                <w:sz w:val="24"/>
              </w:rPr>
              <w:t>Rubric</w:t>
            </w:r>
            <w:r w:rsidR="00E97697" w:rsidRPr="00BD1E2A">
              <w:rPr>
                <w:sz w:val="24"/>
              </w:rPr>
              <w:t xml:space="preserve">s for </w:t>
            </w:r>
            <w:r w:rsidRPr="00BD1E2A">
              <w:rPr>
                <w:sz w:val="24"/>
              </w:rPr>
              <w:t xml:space="preserve"> Evaluation</w:t>
            </w:r>
          </w:p>
        </w:tc>
        <w:tc>
          <w:tcPr>
            <w:tcW w:w="2485" w:type="dxa"/>
          </w:tcPr>
          <w:p w14:paraId="0FC62F20" w14:textId="4B59EC3A" w:rsidR="00A221B9" w:rsidRPr="00BD1E2A" w:rsidRDefault="0065345F" w:rsidP="00A72939">
            <w:pPr>
              <w:pStyle w:val="TableParagraph"/>
              <w:spacing w:before="208"/>
              <w:ind w:left="0" w:right="438"/>
              <w:jc w:val="right"/>
              <w:rPr>
                <w:b/>
                <w:sz w:val="24"/>
              </w:rPr>
            </w:pPr>
            <w:r>
              <w:rPr>
                <w:b/>
                <w:sz w:val="24"/>
              </w:rPr>
              <w:t>9</w:t>
            </w:r>
          </w:p>
        </w:tc>
      </w:tr>
      <w:tr w:rsidR="00A221B9" w:rsidRPr="00BD1E2A" w14:paraId="10B83053" w14:textId="77777777" w:rsidTr="0065345F">
        <w:trPr>
          <w:trHeight w:val="679"/>
        </w:trPr>
        <w:tc>
          <w:tcPr>
            <w:tcW w:w="1153" w:type="dxa"/>
            <w:tcBorders>
              <w:right w:val="single" w:sz="4" w:space="0" w:color="7E7E7E"/>
            </w:tcBorders>
          </w:tcPr>
          <w:p w14:paraId="4D1266F0" w14:textId="77777777" w:rsidR="00A221B9" w:rsidRPr="00BD1E2A" w:rsidRDefault="0022274A" w:rsidP="00A72939">
            <w:pPr>
              <w:pStyle w:val="TableParagraph"/>
              <w:spacing w:before="200"/>
              <w:ind w:left="380" w:right="438"/>
              <w:jc w:val="center"/>
              <w:rPr>
                <w:b/>
                <w:i/>
                <w:sz w:val="24"/>
              </w:rPr>
            </w:pPr>
            <w:r w:rsidRPr="00BD1E2A">
              <w:rPr>
                <w:b/>
                <w:i/>
                <w:sz w:val="24"/>
              </w:rPr>
              <w:t>5.</w:t>
            </w:r>
          </w:p>
        </w:tc>
        <w:tc>
          <w:tcPr>
            <w:tcW w:w="5182" w:type="dxa"/>
            <w:tcBorders>
              <w:left w:val="single" w:sz="4" w:space="0" w:color="7E7E7E"/>
            </w:tcBorders>
            <w:shd w:val="clear" w:color="auto" w:fill="F1F1F1"/>
          </w:tcPr>
          <w:p w14:paraId="5603D835" w14:textId="77777777" w:rsidR="00A221B9" w:rsidRPr="00BD1E2A" w:rsidRDefault="00E97697" w:rsidP="00A72939">
            <w:pPr>
              <w:pStyle w:val="TableParagraph"/>
              <w:spacing w:before="200"/>
              <w:ind w:left="105" w:right="438"/>
              <w:rPr>
                <w:sz w:val="24"/>
              </w:rPr>
            </w:pPr>
            <w:r w:rsidRPr="00BD1E2A">
              <w:rPr>
                <w:sz w:val="24"/>
              </w:rPr>
              <w:t>Problem Statements</w:t>
            </w:r>
          </w:p>
        </w:tc>
        <w:tc>
          <w:tcPr>
            <w:tcW w:w="2485" w:type="dxa"/>
            <w:shd w:val="clear" w:color="auto" w:fill="F1F1F1"/>
          </w:tcPr>
          <w:p w14:paraId="6C8A4CFB" w14:textId="77777777" w:rsidR="00A221B9" w:rsidRPr="00BD1E2A" w:rsidRDefault="00A221B9" w:rsidP="00A72939">
            <w:pPr>
              <w:pStyle w:val="TableParagraph"/>
              <w:spacing w:before="205"/>
              <w:ind w:left="0" w:right="438"/>
              <w:jc w:val="right"/>
              <w:rPr>
                <w:b/>
                <w:sz w:val="24"/>
              </w:rPr>
            </w:pPr>
          </w:p>
        </w:tc>
      </w:tr>
      <w:tr w:rsidR="00A221B9" w:rsidRPr="00BD1E2A" w14:paraId="7044D247" w14:textId="77777777" w:rsidTr="0065345F">
        <w:trPr>
          <w:trHeight w:val="679"/>
        </w:trPr>
        <w:tc>
          <w:tcPr>
            <w:tcW w:w="1153" w:type="dxa"/>
            <w:tcBorders>
              <w:right w:val="single" w:sz="4" w:space="0" w:color="7E7E7E"/>
            </w:tcBorders>
          </w:tcPr>
          <w:p w14:paraId="05228C70" w14:textId="77777777" w:rsidR="00A221B9" w:rsidRPr="00BD1E2A" w:rsidRDefault="0022274A" w:rsidP="00A72939">
            <w:pPr>
              <w:pStyle w:val="TableParagraph"/>
              <w:spacing w:before="200"/>
              <w:ind w:left="380" w:right="438"/>
              <w:jc w:val="center"/>
              <w:rPr>
                <w:b/>
                <w:i/>
                <w:sz w:val="24"/>
              </w:rPr>
            </w:pPr>
            <w:r w:rsidRPr="00BD1E2A">
              <w:rPr>
                <w:b/>
                <w:i/>
                <w:sz w:val="24"/>
              </w:rPr>
              <w:t>6.</w:t>
            </w:r>
          </w:p>
        </w:tc>
        <w:tc>
          <w:tcPr>
            <w:tcW w:w="5182" w:type="dxa"/>
            <w:tcBorders>
              <w:left w:val="single" w:sz="4" w:space="0" w:color="7E7E7E"/>
            </w:tcBorders>
          </w:tcPr>
          <w:p w14:paraId="19726594" w14:textId="77777777" w:rsidR="00A221B9" w:rsidRPr="00BD1E2A" w:rsidRDefault="0022274A" w:rsidP="00A72939">
            <w:pPr>
              <w:pStyle w:val="TableParagraph"/>
              <w:spacing w:before="200"/>
              <w:ind w:left="105" w:right="438"/>
              <w:rPr>
                <w:sz w:val="24"/>
              </w:rPr>
            </w:pPr>
            <w:r w:rsidRPr="00BD1E2A">
              <w:rPr>
                <w:sz w:val="24"/>
              </w:rPr>
              <w:t>References</w:t>
            </w:r>
          </w:p>
        </w:tc>
        <w:tc>
          <w:tcPr>
            <w:tcW w:w="2485" w:type="dxa"/>
          </w:tcPr>
          <w:p w14:paraId="54AF9DC8" w14:textId="77777777" w:rsidR="00A221B9" w:rsidRPr="00BD1E2A" w:rsidRDefault="00A221B9" w:rsidP="00A72939">
            <w:pPr>
              <w:pStyle w:val="TableParagraph"/>
              <w:spacing w:before="205"/>
              <w:ind w:left="0" w:right="438"/>
              <w:jc w:val="right"/>
              <w:rPr>
                <w:b/>
                <w:sz w:val="24"/>
              </w:rPr>
            </w:pPr>
          </w:p>
        </w:tc>
      </w:tr>
    </w:tbl>
    <w:p w14:paraId="1B43D8B8" w14:textId="77777777" w:rsidR="00A221B9" w:rsidRPr="00BD1E2A" w:rsidRDefault="00A221B9" w:rsidP="00A72939">
      <w:pPr>
        <w:ind w:right="438"/>
        <w:jc w:val="right"/>
        <w:rPr>
          <w:sz w:val="24"/>
        </w:rPr>
        <w:sectPr w:rsidR="00A221B9" w:rsidRPr="00BD1E2A" w:rsidSect="004105DF">
          <w:pgSz w:w="12240" w:h="15840"/>
          <w:pgMar w:top="1080" w:right="1620" w:bottom="280" w:left="15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4DDC61D" w14:textId="77777777" w:rsidR="005A18D7" w:rsidRPr="00BD1E2A" w:rsidRDefault="005A18D7" w:rsidP="00A72939">
      <w:pPr>
        <w:spacing w:before="82"/>
        <w:ind w:left="3023" w:right="438"/>
        <w:rPr>
          <w:b/>
          <w:sz w:val="24"/>
        </w:rPr>
      </w:pPr>
    </w:p>
    <w:p w14:paraId="1B061403" w14:textId="77777777" w:rsidR="00A221B9" w:rsidRPr="00BD1E2A" w:rsidRDefault="0022274A" w:rsidP="00A72939">
      <w:pPr>
        <w:spacing w:before="82"/>
        <w:ind w:left="3023" w:right="438"/>
        <w:rPr>
          <w:b/>
          <w:sz w:val="24"/>
        </w:rPr>
      </w:pPr>
      <w:r w:rsidRPr="00BD1E2A">
        <w:rPr>
          <w:b/>
          <w:sz w:val="24"/>
        </w:rPr>
        <w:t>Vision and Mission of the Department</w:t>
      </w:r>
    </w:p>
    <w:p w14:paraId="533A89E2" w14:textId="77777777" w:rsidR="00A221B9" w:rsidRPr="00BD1E2A" w:rsidRDefault="00A221B9" w:rsidP="00A72939">
      <w:pPr>
        <w:pStyle w:val="BodyText"/>
        <w:spacing w:before="11"/>
        <w:ind w:right="438"/>
        <w:rPr>
          <w:b/>
          <w:sz w:val="20"/>
        </w:rPr>
      </w:pPr>
    </w:p>
    <w:p w14:paraId="07C8984B" w14:textId="77777777" w:rsidR="00A221B9" w:rsidRPr="00BD1E2A" w:rsidRDefault="0022274A" w:rsidP="00A72939">
      <w:pPr>
        <w:ind w:left="460" w:right="438"/>
        <w:rPr>
          <w:b/>
          <w:sz w:val="24"/>
        </w:rPr>
      </w:pPr>
      <w:r w:rsidRPr="00BD1E2A">
        <w:rPr>
          <w:b/>
          <w:sz w:val="24"/>
          <w:u w:val="thick"/>
        </w:rPr>
        <w:t>Vision</w:t>
      </w:r>
    </w:p>
    <w:p w14:paraId="35872C05" w14:textId="77777777" w:rsidR="00A221B9" w:rsidRPr="00BD1E2A" w:rsidRDefault="00A221B9" w:rsidP="00A72939">
      <w:pPr>
        <w:pStyle w:val="BodyText"/>
        <w:spacing w:before="2"/>
        <w:ind w:right="438"/>
        <w:rPr>
          <w:b/>
          <w:sz w:val="13"/>
        </w:rPr>
      </w:pPr>
    </w:p>
    <w:p w14:paraId="1DB08D31" w14:textId="77777777" w:rsidR="00030AA7" w:rsidRPr="00BD1E2A" w:rsidRDefault="00030AA7" w:rsidP="00A72939">
      <w:pPr>
        <w:spacing w:before="200"/>
        <w:ind w:left="460" w:right="438"/>
        <w:rPr>
          <w:sz w:val="24"/>
          <w:szCs w:val="24"/>
        </w:rPr>
      </w:pPr>
      <w:r w:rsidRPr="00BD1E2A">
        <w:rPr>
          <w:sz w:val="24"/>
          <w:szCs w:val="24"/>
        </w:rPr>
        <w:t>To evolve as an outstanding education and research centre of information technology to create high quality engineering professionals for the betterment of society</w:t>
      </w:r>
    </w:p>
    <w:p w14:paraId="19254E52" w14:textId="77777777" w:rsidR="00357515" w:rsidRPr="00BD1E2A" w:rsidRDefault="00357515" w:rsidP="00A72939">
      <w:pPr>
        <w:spacing w:before="200"/>
        <w:ind w:left="460" w:right="438"/>
        <w:rPr>
          <w:sz w:val="24"/>
          <w:szCs w:val="24"/>
        </w:rPr>
      </w:pPr>
    </w:p>
    <w:p w14:paraId="473A5823" w14:textId="77777777" w:rsidR="00A221B9" w:rsidRPr="00BD1E2A" w:rsidRDefault="0022274A" w:rsidP="00A72939">
      <w:pPr>
        <w:spacing w:before="200"/>
        <w:ind w:left="460" w:right="438"/>
        <w:rPr>
          <w:b/>
          <w:sz w:val="24"/>
          <w:u w:val="thick"/>
        </w:rPr>
      </w:pPr>
      <w:r w:rsidRPr="00BD1E2A">
        <w:rPr>
          <w:b/>
          <w:sz w:val="24"/>
          <w:u w:val="thick"/>
        </w:rPr>
        <w:t>Mission</w:t>
      </w:r>
    </w:p>
    <w:p w14:paraId="245400F9" w14:textId="77777777" w:rsidR="00357515" w:rsidRPr="00BD1E2A" w:rsidRDefault="0042133A" w:rsidP="00A72939">
      <w:pPr>
        <w:spacing w:before="200"/>
        <w:ind w:left="460" w:right="438"/>
        <w:rPr>
          <w:b/>
          <w:sz w:val="24"/>
        </w:rPr>
      </w:pPr>
      <w:r w:rsidRPr="00BD1E2A">
        <w:rPr>
          <w:b/>
          <w:sz w:val="24"/>
        </w:rPr>
        <w:t>Department of Information Science and Engineering shall create high quality IT Engineering Professionals for the betterment of society by</w:t>
      </w:r>
    </w:p>
    <w:p w14:paraId="45B60428" w14:textId="77777777" w:rsidR="00457874" w:rsidRPr="00BD1E2A" w:rsidRDefault="00457874" w:rsidP="00A72939">
      <w:pPr>
        <w:spacing w:before="200"/>
        <w:ind w:left="460" w:right="438"/>
        <w:rPr>
          <w:b/>
          <w:sz w:val="24"/>
        </w:rPr>
      </w:pPr>
    </w:p>
    <w:p w14:paraId="72CA591B" w14:textId="1D6E8273" w:rsidR="00457874" w:rsidRPr="00BD1E2A" w:rsidRDefault="00457874" w:rsidP="00A72939">
      <w:pPr>
        <w:pStyle w:val="ListParagraph"/>
        <w:numPr>
          <w:ilvl w:val="0"/>
          <w:numId w:val="23"/>
        </w:numPr>
        <w:spacing w:before="200"/>
        <w:ind w:right="438"/>
        <w:rPr>
          <w:b/>
          <w:sz w:val="24"/>
        </w:rPr>
      </w:pPr>
      <w:r w:rsidRPr="00BD1E2A">
        <w:rPr>
          <w:sz w:val="24"/>
          <w:szCs w:val="24"/>
        </w:rPr>
        <w:t xml:space="preserve">Providing education through an </w:t>
      </w:r>
      <w:r w:rsidR="00BE12B0" w:rsidRPr="00BD1E2A">
        <w:rPr>
          <w:sz w:val="24"/>
          <w:szCs w:val="24"/>
        </w:rPr>
        <w:t>ever-improving</w:t>
      </w:r>
      <w:r w:rsidRPr="00BD1E2A">
        <w:rPr>
          <w:sz w:val="24"/>
          <w:szCs w:val="24"/>
        </w:rPr>
        <w:t xml:space="preserve"> curriculum and effective pedagogy techniques.</w:t>
      </w:r>
    </w:p>
    <w:p w14:paraId="57C95432" w14:textId="77777777" w:rsidR="00457874" w:rsidRPr="00BD1E2A" w:rsidRDefault="00457874" w:rsidP="00A72939">
      <w:pPr>
        <w:pStyle w:val="ListParagraph"/>
        <w:numPr>
          <w:ilvl w:val="0"/>
          <w:numId w:val="23"/>
        </w:numPr>
        <w:spacing w:before="200"/>
        <w:ind w:right="438"/>
        <w:rPr>
          <w:b/>
          <w:sz w:val="24"/>
        </w:rPr>
      </w:pPr>
      <w:r w:rsidRPr="00BD1E2A">
        <w:rPr>
          <w:sz w:val="24"/>
          <w:szCs w:val="24"/>
        </w:rPr>
        <w:t>Department of Information Science and Engineering shall create high quality IT Engineering Professionals for the betterment of society by encouraging extra and cocurricular activities to develop their overall personality along with technical skills.</w:t>
      </w:r>
    </w:p>
    <w:p w14:paraId="61AFF7E0" w14:textId="77777777" w:rsidR="00457874" w:rsidRPr="00BD1E2A" w:rsidRDefault="00457874" w:rsidP="00A72939">
      <w:pPr>
        <w:pStyle w:val="ListParagraph"/>
        <w:numPr>
          <w:ilvl w:val="0"/>
          <w:numId w:val="23"/>
        </w:numPr>
        <w:spacing w:before="200"/>
        <w:ind w:right="438"/>
        <w:rPr>
          <w:b/>
          <w:sz w:val="24"/>
        </w:rPr>
      </w:pPr>
      <w:r w:rsidRPr="00BD1E2A">
        <w:rPr>
          <w:sz w:val="24"/>
          <w:szCs w:val="24"/>
        </w:rPr>
        <w:t>Department of Information Science and Engineering shall create high quality IT Engineering Professionals for the betterment of society by collaborating with industry and academia for strengthening research, innovation and entrepreneurship ecosystem.</w:t>
      </w:r>
    </w:p>
    <w:p w14:paraId="36C533ED" w14:textId="77777777" w:rsidR="00A221B9" w:rsidRPr="00BD1E2A" w:rsidRDefault="00A221B9" w:rsidP="00A72939">
      <w:pPr>
        <w:pStyle w:val="BodyText"/>
        <w:spacing w:before="1"/>
        <w:ind w:right="438"/>
        <w:rPr>
          <w:b/>
          <w:sz w:val="21"/>
        </w:rPr>
      </w:pPr>
    </w:p>
    <w:p w14:paraId="4665E5FC" w14:textId="77777777" w:rsidR="00357515" w:rsidRPr="00BD1E2A" w:rsidRDefault="00357515" w:rsidP="00A72939">
      <w:pPr>
        <w:spacing w:before="162"/>
        <w:ind w:left="460" w:right="438"/>
        <w:rPr>
          <w:b/>
          <w:sz w:val="24"/>
          <w:u w:val="thick"/>
        </w:rPr>
      </w:pPr>
    </w:p>
    <w:p w14:paraId="4E34DB0C" w14:textId="77777777" w:rsidR="00A221B9" w:rsidRPr="00BD1E2A" w:rsidRDefault="0022274A" w:rsidP="00A72939">
      <w:pPr>
        <w:spacing w:before="162"/>
        <w:ind w:left="460" w:right="438"/>
        <w:rPr>
          <w:b/>
          <w:sz w:val="24"/>
          <w:u w:val="thick"/>
        </w:rPr>
      </w:pPr>
      <w:r w:rsidRPr="00BD1E2A">
        <w:rPr>
          <w:b/>
          <w:sz w:val="24"/>
          <w:u w:val="thick"/>
        </w:rPr>
        <w:t>Program Educational Objectives (PEOs)</w:t>
      </w:r>
    </w:p>
    <w:p w14:paraId="5CC447C7" w14:textId="77777777" w:rsidR="009B1223" w:rsidRPr="00BD1E2A" w:rsidRDefault="009B1223" w:rsidP="00A72939">
      <w:pPr>
        <w:spacing w:before="162"/>
        <w:ind w:left="460" w:right="438"/>
        <w:rPr>
          <w:b/>
          <w:sz w:val="24"/>
          <w:u w:val="thick"/>
        </w:rPr>
      </w:pPr>
    </w:p>
    <w:tbl>
      <w:tblPr>
        <w:tblStyle w:val="TableGrid"/>
        <w:tblW w:w="0" w:type="auto"/>
        <w:tblInd w:w="387" w:type="dxa"/>
        <w:tblLook w:val="04A0" w:firstRow="1" w:lastRow="0" w:firstColumn="1" w:lastColumn="0" w:noHBand="0" w:noVBand="1"/>
      </w:tblPr>
      <w:tblGrid>
        <w:gridCol w:w="1228"/>
        <w:gridCol w:w="8118"/>
      </w:tblGrid>
      <w:tr w:rsidR="009B1223" w:rsidRPr="00BD1E2A" w14:paraId="5E88CFF5" w14:textId="77777777" w:rsidTr="009B1223">
        <w:tc>
          <w:tcPr>
            <w:tcW w:w="1129" w:type="dxa"/>
          </w:tcPr>
          <w:p w14:paraId="71029720" w14:textId="77777777" w:rsidR="009B1223" w:rsidRPr="00BD1E2A" w:rsidRDefault="009B1223" w:rsidP="00A72939">
            <w:pPr>
              <w:spacing w:before="162"/>
              <w:ind w:right="438"/>
              <w:jc w:val="center"/>
              <w:rPr>
                <w:b/>
                <w:sz w:val="24"/>
                <w:szCs w:val="24"/>
                <w:u w:val="thick"/>
              </w:rPr>
            </w:pPr>
            <w:r w:rsidRPr="00BD1E2A">
              <w:rPr>
                <w:b/>
                <w:sz w:val="24"/>
                <w:szCs w:val="24"/>
              </w:rPr>
              <w:t>PEO No.</w:t>
            </w:r>
          </w:p>
        </w:tc>
        <w:tc>
          <w:tcPr>
            <w:tcW w:w="8118" w:type="dxa"/>
          </w:tcPr>
          <w:p w14:paraId="0B6C8DCE" w14:textId="77777777" w:rsidR="009B1223" w:rsidRPr="00BD1E2A" w:rsidRDefault="009B1223" w:rsidP="00A72939">
            <w:pPr>
              <w:spacing w:before="162"/>
              <w:ind w:right="438"/>
              <w:jc w:val="center"/>
              <w:rPr>
                <w:b/>
                <w:sz w:val="24"/>
                <w:szCs w:val="24"/>
                <w:u w:val="thick"/>
              </w:rPr>
            </w:pPr>
            <w:r w:rsidRPr="00BD1E2A">
              <w:rPr>
                <w:b/>
                <w:sz w:val="24"/>
                <w:szCs w:val="24"/>
              </w:rPr>
              <w:t>Program Educational Objectives Statements</w:t>
            </w:r>
          </w:p>
        </w:tc>
      </w:tr>
      <w:tr w:rsidR="009B1223" w:rsidRPr="00BD1E2A" w14:paraId="2D1B20BC" w14:textId="77777777" w:rsidTr="009B1223">
        <w:tc>
          <w:tcPr>
            <w:tcW w:w="1129" w:type="dxa"/>
          </w:tcPr>
          <w:p w14:paraId="419EC5B7" w14:textId="77777777" w:rsidR="009B1223" w:rsidRPr="00BD1E2A" w:rsidRDefault="009B1223" w:rsidP="00A72939">
            <w:pPr>
              <w:spacing w:before="162"/>
              <w:ind w:right="438"/>
              <w:jc w:val="center"/>
              <w:rPr>
                <w:sz w:val="24"/>
                <w:szCs w:val="24"/>
              </w:rPr>
            </w:pPr>
            <w:r w:rsidRPr="00BD1E2A">
              <w:rPr>
                <w:sz w:val="24"/>
                <w:szCs w:val="24"/>
              </w:rPr>
              <w:t>PEO1</w:t>
            </w:r>
          </w:p>
        </w:tc>
        <w:tc>
          <w:tcPr>
            <w:tcW w:w="8118" w:type="dxa"/>
          </w:tcPr>
          <w:p w14:paraId="0313E3E9" w14:textId="77777777" w:rsidR="009B1223" w:rsidRPr="00BD1E2A" w:rsidRDefault="009B1223" w:rsidP="00A72939">
            <w:pPr>
              <w:spacing w:before="162"/>
              <w:ind w:right="438"/>
              <w:rPr>
                <w:sz w:val="24"/>
                <w:szCs w:val="24"/>
              </w:rPr>
            </w:pPr>
            <w:r w:rsidRPr="00BD1E2A">
              <w:rPr>
                <w:sz w:val="24"/>
                <w:szCs w:val="24"/>
              </w:rPr>
              <w:t>Become competent information technology professionals with continuous progress in career or learning</w:t>
            </w:r>
          </w:p>
        </w:tc>
      </w:tr>
      <w:tr w:rsidR="009B1223" w:rsidRPr="00BD1E2A" w14:paraId="3F68E4EF" w14:textId="77777777" w:rsidTr="009B1223">
        <w:tc>
          <w:tcPr>
            <w:tcW w:w="1129" w:type="dxa"/>
          </w:tcPr>
          <w:p w14:paraId="04C3A3E5" w14:textId="77777777" w:rsidR="009B1223" w:rsidRPr="00BD1E2A" w:rsidRDefault="009B1223" w:rsidP="00A72939">
            <w:pPr>
              <w:spacing w:before="162"/>
              <w:ind w:right="438"/>
              <w:jc w:val="center"/>
              <w:rPr>
                <w:sz w:val="24"/>
                <w:szCs w:val="24"/>
              </w:rPr>
            </w:pPr>
            <w:r w:rsidRPr="00BD1E2A">
              <w:rPr>
                <w:sz w:val="24"/>
                <w:szCs w:val="24"/>
              </w:rPr>
              <w:t>PEO2</w:t>
            </w:r>
          </w:p>
        </w:tc>
        <w:tc>
          <w:tcPr>
            <w:tcW w:w="8118" w:type="dxa"/>
          </w:tcPr>
          <w:p w14:paraId="60733945" w14:textId="77777777" w:rsidR="009B1223" w:rsidRPr="00BD1E2A" w:rsidRDefault="009B1223" w:rsidP="00A72939">
            <w:pPr>
              <w:spacing w:before="162"/>
              <w:ind w:right="438"/>
              <w:rPr>
                <w:sz w:val="24"/>
                <w:szCs w:val="24"/>
              </w:rPr>
            </w:pPr>
            <w:r w:rsidRPr="00BD1E2A">
              <w:rPr>
                <w:sz w:val="24"/>
                <w:szCs w:val="24"/>
              </w:rPr>
              <w:t>Productively engage with society by practicing research or entrepreneurship.</w:t>
            </w:r>
          </w:p>
        </w:tc>
      </w:tr>
      <w:tr w:rsidR="009B1223" w:rsidRPr="00BD1E2A" w14:paraId="3A2EE67F" w14:textId="77777777" w:rsidTr="009B1223">
        <w:tc>
          <w:tcPr>
            <w:tcW w:w="1129" w:type="dxa"/>
          </w:tcPr>
          <w:p w14:paraId="362368A3" w14:textId="77777777" w:rsidR="009B1223" w:rsidRPr="00BD1E2A" w:rsidRDefault="009B1223" w:rsidP="00A72939">
            <w:pPr>
              <w:spacing w:before="162"/>
              <w:ind w:right="438"/>
              <w:jc w:val="center"/>
              <w:rPr>
                <w:sz w:val="24"/>
                <w:szCs w:val="24"/>
              </w:rPr>
            </w:pPr>
            <w:r w:rsidRPr="00BD1E2A">
              <w:rPr>
                <w:sz w:val="24"/>
                <w:szCs w:val="24"/>
              </w:rPr>
              <w:t>PEO3</w:t>
            </w:r>
          </w:p>
        </w:tc>
        <w:tc>
          <w:tcPr>
            <w:tcW w:w="8118" w:type="dxa"/>
          </w:tcPr>
          <w:p w14:paraId="0771F775" w14:textId="77777777" w:rsidR="009B1223" w:rsidRPr="00BD1E2A" w:rsidRDefault="009B1223" w:rsidP="00A72939">
            <w:pPr>
              <w:spacing w:before="162"/>
              <w:ind w:right="438"/>
              <w:rPr>
                <w:sz w:val="24"/>
                <w:szCs w:val="24"/>
              </w:rPr>
            </w:pPr>
            <w:r w:rsidRPr="00BD1E2A">
              <w:rPr>
                <w:sz w:val="24"/>
                <w:szCs w:val="24"/>
              </w:rPr>
              <w:t>Function effectively as professionals in a team environment or individually</w:t>
            </w:r>
          </w:p>
        </w:tc>
      </w:tr>
    </w:tbl>
    <w:p w14:paraId="344D694F" w14:textId="77777777" w:rsidR="009B1223" w:rsidRPr="00BD1E2A" w:rsidRDefault="009B1223" w:rsidP="00A72939">
      <w:pPr>
        <w:spacing w:before="162"/>
        <w:ind w:left="460" w:right="438"/>
        <w:rPr>
          <w:b/>
          <w:sz w:val="24"/>
          <w:szCs w:val="24"/>
          <w:u w:val="thick"/>
        </w:rPr>
      </w:pPr>
    </w:p>
    <w:p w14:paraId="18CDC701" w14:textId="77777777" w:rsidR="00357515" w:rsidRPr="00BD1E2A" w:rsidRDefault="00357515" w:rsidP="00A72939">
      <w:pPr>
        <w:spacing w:before="162"/>
        <w:ind w:left="460" w:right="438"/>
        <w:rPr>
          <w:b/>
          <w:sz w:val="24"/>
          <w:szCs w:val="24"/>
          <w:u w:val="thick"/>
        </w:rPr>
      </w:pPr>
    </w:p>
    <w:p w14:paraId="295839E5" w14:textId="77777777" w:rsidR="00357515" w:rsidRPr="00BD1E2A" w:rsidRDefault="00357515" w:rsidP="00A72939">
      <w:pPr>
        <w:spacing w:before="162"/>
        <w:ind w:left="460" w:right="438"/>
        <w:rPr>
          <w:b/>
          <w:sz w:val="24"/>
          <w:szCs w:val="24"/>
          <w:u w:val="thick"/>
        </w:rPr>
      </w:pPr>
    </w:p>
    <w:p w14:paraId="38B1D970" w14:textId="77777777" w:rsidR="00357515" w:rsidRPr="00BD1E2A" w:rsidRDefault="00357515" w:rsidP="00A72939">
      <w:pPr>
        <w:spacing w:before="162"/>
        <w:ind w:left="460" w:right="438"/>
        <w:rPr>
          <w:b/>
          <w:sz w:val="24"/>
          <w:szCs w:val="24"/>
          <w:u w:val="thick"/>
        </w:rPr>
      </w:pPr>
    </w:p>
    <w:p w14:paraId="19EF6FF6" w14:textId="77777777" w:rsidR="00457874" w:rsidRPr="00BD1E2A" w:rsidRDefault="00457874" w:rsidP="00A72939">
      <w:pPr>
        <w:spacing w:before="162"/>
        <w:ind w:left="460" w:right="438"/>
        <w:rPr>
          <w:b/>
          <w:sz w:val="24"/>
          <w:szCs w:val="24"/>
          <w:u w:val="thick"/>
        </w:rPr>
      </w:pPr>
    </w:p>
    <w:p w14:paraId="11A6F4C8" w14:textId="77777777" w:rsidR="00357515" w:rsidRPr="00BD1E2A" w:rsidRDefault="00357515" w:rsidP="00A72939">
      <w:pPr>
        <w:spacing w:before="162"/>
        <w:ind w:left="460" w:right="438"/>
        <w:rPr>
          <w:b/>
          <w:sz w:val="24"/>
          <w:szCs w:val="24"/>
          <w:u w:val="thick"/>
        </w:rPr>
      </w:pPr>
    </w:p>
    <w:p w14:paraId="4D0949EA" w14:textId="77777777" w:rsidR="00A221B9" w:rsidRPr="00BD1E2A" w:rsidRDefault="00A221B9" w:rsidP="00A72939">
      <w:pPr>
        <w:pStyle w:val="BodyText"/>
        <w:spacing w:before="6"/>
        <w:ind w:right="438"/>
      </w:pPr>
    </w:p>
    <w:p w14:paraId="786564C1" w14:textId="77777777" w:rsidR="00357515" w:rsidRPr="00BD1E2A" w:rsidRDefault="00357515" w:rsidP="00A72939">
      <w:pPr>
        <w:ind w:left="460" w:right="438"/>
        <w:rPr>
          <w:b/>
          <w:sz w:val="24"/>
          <w:u w:val="thick"/>
        </w:rPr>
      </w:pPr>
    </w:p>
    <w:p w14:paraId="64D73CA4" w14:textId="77777777" w:rsidR="00BA0737" w:rsidRPr="00BD1E2A" w:rsidRDefault="00BA0737" w:rsidP="00A72939">
      <w:pPr>
        <w:ind w:left="460" w:right="438"/>
        <w:rPr>
          <w:b/>
          <w:sz w:val="24"/>
          <w:u w:val="thick"/>
        </w:rPr>
      </w:pPr>
    </w:p>
    <w:p w14:paraId="303E5B96" w14:textId="77777777" w:rsidR="00A221B9" w:rsidRPr="00BD1E2A" w:rsidRDefault="0022274A" w:rsidP="00A72939">
      <w:pPr>
        <w:ind w:left="460" w:right="438"/>
        <w:rPr>
          <w:b/>
          <w:sz w:val="24"/>
          <w:u w:val="thick"/>
        </w:rPr>
      </w:pPr>
      <w:r w:rsidRPr="00BD1E2A">
        <w:rPr>
          <w:b/>
          <w:sz w:val="24"/>
          <w:u w:val="thick"/>
        </w:rPr>
        <w:t>Program Outcomes</w:t>
      </w:r>
    </w:p>
    <w:p w14:paraId="634C5492" w14:textId="77777777" w:rsidR="00BA0737" w:rsidRPr="00BD1E2A" w:rsidRDefault="00BA0737" w:rsidP="00A72939">
      <w:pPr>
        <w:ind w:left="460" w:right="438"/>
        <w:rPr>
          <w:b/>
          <w:sz w:val="24"/>
        </w:rPr>
      </w:pPr>
    </w:p>
    <w:p w14:paraId="02553F08" w14:textId="77777777" w:rsidR="00A221B9" w:rsidRPr="00BD1E2A" w:rsidRDefault="00A221B9" w:rsidP="00A72939">
      <w:pPr>
        <w:pStyle w:val="BodyText"/>
        <w:spacing w:before="7" w:after="1"/>
        <w:ind w:right="438"/>
        <w:rPr>
          <w:b/>
          <w:sz w:val="16"/>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02"/>
        <w:gridCol w:w="8076"/>
      </w:tblGrid>
      <w:tr w:rsidR="00A221B9" w:rsidRPr="00BD1E2A" w14:paraId="498D526D" w14:textId="77777777" w:rsidTr="0065345F">
        <w:trPr>
          <w:trHeight w:val="893"/>
        </w:trPr>
        <w:tc>
          <w:tcPr>
            <w:tcW w:w="1402" w:type="dxa"/>
          </w:tcPr>
          <w:p w14:paraId="1B5FCF27" w14:textId="77777777" w:rsidR="00A221B9" w:rsidRPr="00BD1E2A" w:rsidRDefault="00A221B9" w:rsidP="00A72939">
            <w:pPr>
              <w:pStyle w:val="TableParagraph"/>
              <w:ind w:left="0" w:right="438"/>
              <w:jc w:val="center"/>
              <w:rPr>
                <w:b/>
                <w:sz w:val="20"/>
              </w:rPr>
            </w:pPr>
          </w:p>
          <w:p w14:paraId="459ADC51" w14:textId="77777777" w:rsidR="00A221B9" w:rsidRPr="00BD1E2A" w:rsidRDefault="0022274A" w:rsidP="00A72939">
            <w:pPr>
              <w:pStyle w:val="TableParagraph"/>
              <w:ind w:left="105" w:right="438"/>
              <w:jc w:val="center"/>
              <w:rPr>
                <w:sz w:val="24"/>
              </w:rPr>
            </w:pPr>
            <w:r w:rsidRPr="00BD1E2A">
              <w:rPr>
                <w:sz w:val="24"/>
              </w:rPr>
              <w:t>PO- 1</w:t>
            </w:r>
          </w:p>
        </w:tc>
        <w:tc>
          <w:tcPr>
            <w:tcW w:w="8076" w:type="dxa"/>
          </w:tcPr>
          <w:p w14:paraId="6102F567" w14:textId="77777777" w:rsidR="00A221B9" w:rsidRPr="00BD1E2A" w:rsidRDefault="005A18D7" w:rsidP="00A72939">
            <w:pPr>
              <w:pStyle w:val="TableParagraph"/>
              <w:ind w:left="108" w:right="438"/>
              <w:jc w:val="both"/>
              <w:rPr>
                <w:sz w:val="24"/>
              </w:rPr>
            </w:pPr>
            <w:r w:rsidRPr="00BD1E2A">
              <w:t>Engineering knowledge: Apply the knowledge of mathematics, science, engineering fundamentals, and an engineering specialization to the solution of complex engineering problems.</w:t>
            </w:r>
          </w:p>
        </w:tc>
      </w:tr>
      <w:tr w:rsidR="00A221B9" w:rsidRPr="00BD1E2A" w14:paraId="714A2FCC" w14:textId="77777777" w:rsidTr="0065345F">
        <w:trPr>
          <w:trHeight w:val="1252"/>
        </w:trPr>
        <w:tc>
          <w:tcPr>
            <w:tcW w:w="1402" w:type="dxa"/>
          </w:tcPr>
          <w:p w14:paraId="4D9FE98D" w14:textId="77777777" w:rsidR="00A221B9" w:rsidRPr="00BD1E2A" w:rsidRDefault="00A221B9" w:rsidP="00A72939">
            <w:pPr>
              <w:pStyle w:val="TableParagraph"/>
              <w:ind w:left="0" w:right="438"/>
              <w:jc w:val="center"/>
              <w:rPr>
                <w:b/>
                <w:sz w:val="20"/>
              </w:rPr>
            </w:pPr>
          </w:p>
          <w:p w14:paraId="0ACFAAC8" w14:textId="77777777" w:rsidR="00A221B9" w:rsidRPr="00BD1E2A" w:rsidRDefault="0022274A" w:rsidP="00A72939">
            <w:pPr>
              <w:pStyle w:val="TableParagraph"/>
              <w:ind w:left="105" w:right="438"/>
              <w:jc w:val="center"/>
              <w:rPr>
                <w:sz w:val="24"/>
              </w:rPr>
            </w:pPr>
            <w:r w:rsidRPr="00BD1E2A">
              <w:rPr>
                <w:sz w:val="24"/>
              </w:rPr>
              <w:t>PO- 2</w:t>
            </w:r>
          </w:p>
        </w:tc>
        <w:tc>
          <w:tcPr>
            <w:tcW w:w="8076" w:type="dxa"/>
          </w:tcPr>
          <w:p w14:paraId="5BD764FD" w14:textId="77777777" w:rsidR="00A221B9" w:rsidRPr="00BD1E2A" w:rsidRDefault="005A18D7" w:rsidP="00A72939">
            <w:pPr>
              <w:pStyle w:val="TableParagraph"/>
              <w:ind w:left="108" w:right="438"/>
              <w:jc w:val="both"/>
              <w:rPr>
                <w:sz w:val="24"/>
              </w:rPr>
            </w:pPr>
            <w:r w:rsidRPr="00BD1E2A">
              <w:t>Problem analysis: Identify, formulate, review research literature, and analyze complex engineering problems reaching substantiated conclusions using first principles of mathematics, natural sciences, and engineering sciences</w:t>
            </w:r>
          </w:p>
        </w:tc>
      </w:tr>
      <w:tr w:rsidR="00A221B9" w:rsidRPr="00BD1E2A" w14:paraId="035469CA" w14:textId="77777777" w:rsidTr="0065345F">
        <w:trPr>
          <w:trHeight w:val="1124"/>
        </w:trPr>
        <w:tc>
          <w:tcPr>
            <w:tcW w:w="1402" w:type="dxa"/>
          </w:tcPr>
          <w:p w14:paraId="4618A8E8" w14:textId="77777777" w:rsidR="00A221B9" w:rsidRPr="00BD1E2A" w:rsidRDefault="00A221B9" w:rsidP="00A72939">
            <w:pPr>
              <w:pStyle w:val="TableParagraph"/>
              <w:ind w:left="0" w:right="438"/>
              <w:jc w:val="center"/>
              <w:rPr>
                <w:b/>
                <w:sz w:val="34"/>
              </w:rPr>
            </w:pPr>
          </w:p>
          <w:p w14:paraId="3B14B99A" w14:textId="77777777" w:rsidR="00A221B9" w:rsidRPr="00BD1E2A" w:rsidRDefault="0022274A" w:rsidP="00A72939">
            <w:pPr>
              <w:pStyle w:val="TableParagraph"/>
              <w:ind w:left="105" w:right="438"/>
              <w:jc w:val="center"/>
              <w:rPr>
                <w:sz w:val="24"/>
              </w:rPr>
            </w:pPr>
            <w:r w:rsidRPr="00BD1E2A">
              <w:rPr>
                <w:sz w:val="24"/>
              </w:rPr>
              <w:t>PO- 3</w:t>
            </w:r>
          </w:p>
        </w:tc>
        <w:tc>
          <w:tcPr>
            <w:tcW w:w="8076" w:type="dxa"/>
          </w:tcPr>
          <w:p w14:paraId="25212350" w14:textId="77777777" w:rsidR="00A221B9" w:rsidRPr="00BD1E2A" w:rsidRDefault="005A18D7" w:rsidP="00A72939">
            <w:pPr>
              <w:pStyle w:val="TableParagraph"/>
              <w:ind w:left="105" w:right="438"/>
              <w:jc w:val="both"/>
              <w:rPr>
                <w:sz w:val="24"/>
              </w:rPr>
            </w:pPr>
            <w:r w:rsidRPr="00BD1E2A">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A221B9" w:rsidRPr="00BD1E2A" w14:paraId="3E7111BB" w14:textId="77777777" w:rsidTr="0065345F">
        <w:trPr>
          <w:trHeight w:val="828"/>
        </w:trPr>
        <w:tc>
          <w:tcPr>
            <w:tcW w:w="1402" w:type="dxa"/>
          </w:tcPr>
          <w:p w14:paraId="586B26EC" w14:textId="77777777" w:rsidR="00A221B9" w:rsidRPr="00BD1E2A" w:rsidRDefault="00A221B9" w:rsidP="00A72939">
            <w:pPr>
              <w:pStyle w:val="TableParagraph"/>
              <w:ind w:left="0" w:right="438"/>
              <w:jc w:val="center"/>
              <w:rPr>
                <w:b/>
                <w:sz w:val="20"/>
              </w:rPr>
            </w:pPr>
          </w:p>
          <w:p w14:paraId="21C122F3" w14:textId="77777777" w:rsidR="00A221B9" w:rsidRPr="00BD1E2A" w:rsidRDefault="0022274A" w:rsidP="00A72939">
            <w:pPr>
              <w:pStyle w:val="TableParagraph"/>
              <w:ind w:left="105" w:right="438"/>
              <w:jc w:val="center"/>
              <w:rPr>
                <w:sz w:val="24"/>
              </w:rPr>
            </w:pPr>
            <w:r w:rsidRPr="00BD1E2A">
              <w:rPr>
                <w:sz w:val="24"/>
              </w:rPr>
              <w:t>PO- 4</w:t>
            </w:r>
          </w:p>
        </w:tc>
        <w:tc>
          <w:tcPr>
            <w:tcW w:w="8076" w:type="dxa"/>
          </w:tcPr>
          <w:p w14:paraId="09668E63" w14:textId="77777777" w:rsidR="00A221B9" w:rsidRPr="00BD1E2A" w:rsidRDefault="005A18D7" w:rsidP="00A72939">
            <w:pPr>
              <w:pStyle w:val="TableParagraph"/>
              <w:ind w:left="105" w:right="438"/>
              <w:jc w:val="both"/>
              <w:rPr>
                <w:sz w:val="24"/>
              </w:rPr>
            </w:pPr>
            <w:r w:rsidRPr="00BD1E2A">
              <w:t>Conduct investigations of complex problems: Use research-based knowledge and research methods including design of experiments, analysis and interpretation of data, and synthesis of the information to provide valid conclusions.</w:t>
            </w:r>
          </w:p>
        </w:tc>
      </w:tr>
      <w:tr w:rsidR="005A18D7" w:rsidRPr="00BD1E2A" w14:paraId="4988CBB3" w14:textId="77777777" w:rsidTr="0065345F">
        <w:trPr>
          <w:trHeight w:val="839"/>
        </w:trPr>
        <w:tc>
          <w:tcPr>
            <w:tcW w:w="1402" w:type="dxa"/>
          </w:tcPr>
          <w:p w14:paraId="12C1FB64" w14:textId="77777777" w:rsidR="005A18D7" w:rsidRPr="00BD1E2A" w:rsidRDefault="005A18D7" w:rsidP="00A72939">
            <w:pPr>
              <w:pStyle w:val="TableParagraph"/>
              <w:ind w:left="0" w:right="438"/>
              <w:jc w:val="center"/>
              <w:rPr>
                <w:b/>
                <w:sz w:val="20"/>
              </w:rPr>
            </w:pPr>
            <w:r w:rsidRPr="00BD1E2A">
              <w:rPr>
                <w:sz w:val="24"/>
              </w:rPr>
              <w:t>PO- 5</w:t>
            </w:r>
          </w:p>
        </w:tc>
        <w:tc>
          <w:tcPr>
            <w:tcW w:w="8076" w:type="dxa"/>
          </w:tcPr>
          <w:p w14:paraId="36D5F79B" w14:textId="77777777" w:rsidR="005A18D7" w:rsidRPr="00BD1E2A" w:rsidRDefault="005A18D7" w:rsidP="00A72939">
            <w:pPr>
              <w:pStyle w:val="TableParagraph"/>
              <w:ind w:left="105" w:right="438"/>
              <w:jc w:val="both"/>
            </w:pPr>
            <w:r w:rsidRPr="00BD1E2A">
              <w:t>Modern tool usage: Create, select, and apply appropriate techniques, resources, and modern engineering and IT tools including prediction and modeling to complex engineering activities with an understanding of the limitations</w:t>
            </w:r>
          </w:p>
        </w:tc>
      </w:tr>
      <w:tr w:rsidR="005A18D7" w:rsidRPr="00BD1E2A" w14:paraId="144A8E05" w14:textId="77777777" w:rsidTr="0065345F">
        <w:trPr>
          <w:trHeight w:val="837"/>
        </w:trPr>
        <w:tc>
          <w:tcPr>
            <w:tcW w:w="1402" w:type="dxa"/>
          </w:tcPr>
          <w:p w14:paraId="1FFB7C6E" w14:textId="77777777" w:rsidR="005A18D7" w:rsidRPr="00BD1E2A" w:rsidRDefault="005A18D7" w:rsidP="00A72939">
            <w:pPr>
              <w:pStyle w:val="TableParagraph"/>
              <w:ind w:left="0" w:right="438"/>
              <w:jc w:val="center"/>
              <w:rPr>
                <w:sz w:val="24"/>
              </w:rPr>
            </w:pPr>
            <w:r w:rsidRPr="00BD1E2A">
              <w:rPr>
                <w:sz w:val="24"/>
              </w:rPr>
              <w:t>PO- 6</w:t>
            </w:r>
          </w:p>
        </w:tc>
        <w:tc>
          <w:tcPr>
            <w:tcW w:w="8076" w:type="dxa"/>
          </w:tcPr>
          <w:p w14:paraId="0DE138BE" w14:textId="77777777" w:rsidR="005A18D7" w:rsidRPr="00BD1E2A" w:rsidRDefault="005A18D7" w:rsidP="00A72939">
            <w:pPr>
              <w:pStyle w:val="TableParagraph"/>
              <w:ind w:left="105" w:right="438"/>
              <w:jc w:val="both"/>
            </w:pPr>
            <w:r w:rsidRPr="00BD1E2A">
              <w:t>: The engineer and society: Apply reasoning informed by the contextual knowledge to assess societal, health, safety, legal and cultural issues and the consequent responsibilities relevant to the professional engineering practice.</w:t>
            </w:r>
          </w:p>
        </w:tc>
      </w:tr>
      <w:tr w:rsidR="005A18D7" w:rsidRPr="00BD1E2A" w14:paraId="4B819BDA" w14:textId="77777777" w:rsidTr="0065345F">
        <w:trPr>
          <w:trHeight w:val="835"/>
        </w:trPr>
        <w:tc>
          <w:tcPr>
            <w:tcW w:w="1402" w:type="dxa"/>
          </w:tcPr>
          <w:p w14:paraId="0B3703C0" w14:textId="77777777" w:rsidR="005A18D7" w:rsidRPr="00BD1E2A" w:rsidRDefault="005A18D7" w:rsidP="00A72939">
            <w:pPr>
              <w:pStyle w:val="TableParagraph"/>
              <w:ind w:left="0" w:right="438"/>
              <w:jc w:val="center"/>
              <w:rPr>
                <w:sz w:val="24"/>
              </w:rPr>
            </w:pPr>
            <w:r w:rsidRPr="00BD1E2A">
              <w:rPr>
                <w:sz w:val="24"/>
              </w:rPr>
              <w:t>PO- 7</w:t>
            </w:r>
          </w:p>
        </w:tc>
        <w:tc>
          <w:tcPr>
            <w:tcW w:w="8076" w:type="dxa"/>
          </w:tcPr>
          <w:p w14:paraId="58979D7D" w14:textId="77777777" w:rsidR="005A18D7" w:rsidRPr="00BD1E2A" w:rsidRDefault="005A18D7" w:rsidP="00A72939">
            <w:pPr>
              <w:pStyle w:val="TableParagraph"/>
              <w:ind w:left="105" w:right="438"/>
              <w:jc w:val="both"/>
            </w:pPr>
            <w:r w:rsidRPr="00BD1E2A">
              <w:t>Environment and sustainability: Understand the impact of the professional engineering solutions in societal and environmental contexts, and demonstrate the knowledge of, and need for sustainable development.</w:t>
            </w:r>
          </w:p>
        </w:tc>
      </w:tr>
      <w:tr w:rsidR="005A18D7" w:rsidRPr="00BD1E2A" w14:paraId="188D4C5D" w14:textId="77777777" w:rsidTr="0065345F">
        <w:trPr>
          <w:trHeight w:val="549"/>
        </w:trPr>
        <w:tc>
          <w:tcPr>
            <w:tcW w:w="1402" w:type="dxa"/>
          </w:tcPr>
          <w:p w14:paraId="4644D30F" w14:textId="77777777" w:rsidR="005A18D7" w:rsidRPr="00BD1E2A" w:rsidRDefault="005A18D7" w:rsidP="00A72939">
            <w:pPr>
              <w:pStyle w:val="TableParagraph"/>
              <w:ind w:left="0" w:right="438"/>
              <w:jc w:val="center"/>
              <w:rPr>
                <w:sz w:val="24"/>
              </w:rPr>
            </w:pPr>
            <w:r w:rsidRPr="00BD1E2A">
              <w:rPr>
                <w:sz w:val="24"/>
              </w:rPr>
              <w:t>PO- 8</w:t>
            </w:r>
          </w:p>
        </w:tc>
        <w:tc>
          <w:tcPr>
            <w:tcW w:w="8076" w:type="dxa"/>
          </w:tcPr>
          <w:p w14:paraId="5961D09F" w14:textId="77777777" w:rsidR="005A18D7" w:rsidRPr="00BD1E2A" w:rsidRDefault="005A18D7" w:rsidP="00A72939">
            <w:pPr>
              <w:pStyle w:val="TableParagraph"/>
              <w:ind w:left="105" w:right="438"/>
              <w:jc w:val="both"/>
            </w:pPr>
            <w:r w:rsidRPr="00BD1E2A">
              <w:t>Ethics: Apply ethical principles and commit to professional ethics and responsibilities and norms of the engineering practice.</w:t>
            </w:r>
          </w:p>
        </w:tc>
      </w:tr>
      <w:tr w:rsidR="005A18D7" w:rsidRPr="00BD1E2A" w14:paraId="30B777B4" w14:textId="77777777" w:rsidTr="0065345F">
        <w:trPr>
          <w:trHeight w:val="545"/>
        </w:trPr>
        <w:tc>
          <w:tcPr>
            <w:tcW w:w="1402" w:type="dxa"/>
          </w:tcPr>
          <w:p w14:paraId="7FB75523" w14:textId="77777777" w:rsidR="005A18D7" w:rsidRPr="00BD1E2A" w:rsidRDefault="005A18D7" w:rsidP="00A72939">
            <w:pPr>
              <w:pStyle w:val="TableParagraph"/>
              <w:ind w:left="0" w:right="438"/>
              <w:jc w:val="center"/>
              <w:rPr>
                <w:sz w:val="24"/>
              </w:rPr>
            </w:pPr>
            <w:r w:rsidRPr="00BD1E2A">
              <w:rPr>
                <w:sz w:val="24"/>
              </w:rPr>
              <w:t>PO- 9</w:t>
            </w:r>
          </w:p>
        </w:tc>
        <w:tc>
          <w:tcPr>
            <w:tcW w:w="8076" w:type="dxa"/>
          </w:tcPr>
          <w:p w14:paraId="374A1940" w14:textId="77777777" w:rsidR="005A18D7" w:rsidRPr="00BD1E2A" w:rsidRDefault="005A18D7" w:rsidP="00A72939">
            <w:pPr>
              <w:pStyle w:val="TableParagraph"/>
              <w:ind w:left="105" w:right="438"/>
              <w:jc w:val="both"/>
            </w:pPr>
            <w:r w:rsidRPr="00BD1E2A">
              <w:t>Individual and team work: Function effectively as an individual, and as a member or leader in diverse teams, and in multidisciplinary settings.</w:t>
            </w:r>
          </w:p>
        </w:tc>
      </w:tr>
      <w:tr w:rsidR="005A18D7" w:rsidRPr="00BD1E2A" w14:paraId="4A3DAB1E" w14:textId="77777777" w:rsidTr="0065345F">
        <w:trPr>
          <w:trHeight w:val="991"/>
        </w:trPr>
        <w:tc>
          <w:tcPr>
            <w:tcW w:w="1402" w:type="dxa"/>
          </w:tcPr>
          <w:p w14:paraId="09780ADD" w14:textId="77777777" w:rsidR="005A18D7" w:rsidRPr="00BD1E2A" w:rsidRDefault="005A18D7" w:rsidP="00A72939">
            <w:pPr>
              <w:pStyle w:val="TableParagraph"/>
              <w:ind w:left="0" w:right="438"/>
              <w:jc w:val="center"/>
              <w:rPr>
                <w:sz w:val="24"/>
              </w:rPr>
            </w:pPr>
            <w:r w:rsidRPr="00BD1E2A">
              <w:rPr>
                <w:sz w:val="24"/>
              </w:rPr>
              <w:t>PO- 10</w:t>
            </w:r>
          </w:p>
        </w:tc>
        <w:tc>
          <w:tcPr>
            <w:tcW w:w="8076" w:type="dxa"/>
          </w:tcPr>
          <w:p w14:paraId="5D4564EC" w14:textId="77777777" w:rsidR="005A18D7" w:rsidRPr="00BD1E2A" w:rsidRDefault="005A18D7" w:rsidP="00A72939">
            <w:pPr>
              <w:pStyle w:val="TableParagraph"/>
              <w:ind w:left="105" w:right="438"/>
              <w:jc w:val="both"/>
            </w:pPr>
            <w:r w:rsidRPr="00BD1E2A">
              <w:t>Communication: Communicate effectively on complex engineering 7 activities with the engineering community and with society at large, such as, being able to comprehend and write effective reports and design documentation, make effective presentations, and give and receive clear instructions.</w:t>
            </w:r>
          </w:p>
        </w:tc>
      </w:tr>
      <w:tr w:rsidR="005A18D7" w:rsidRPr="00BD1E2A" w14:paraId="3914B2D6" w14:textId="77777777" w:rsidTr="0065345F">
        <w:trPr>
          <w:trHeight w:val="807"/>
        </w:trPr>
        <w:tc>
          <w:tcPr>
            <w:tcW w:w="1402" w:type="dxa"/>
          </w:tcPr>
          <w:p w14:paraId="3ADA81A1" w14:textId="77777777" w:rsidR="005A18D7" w:rsidRPr="00BD1E2A" w:rsidRDefault="005A18D7" w:rsidP="00A72939">
            <w:pPr>
              <w:pStyle w:val="TableParagraph"/>
              <w:ind w:left="0" w:right="438"/>
              <w:jc w:val="center"/>
              <w:rPr>
                <w:sz w:val="24"/>
              </w:rPr>
            </w:pPr>
            <w:r w:rsidRPr="00BD1E2A">
              <w:rPr>
                <w:sz w:val="24"/>
              </w:rPr>
              <w:t>PO- 11</w:t>
            </w:r>
          </w:p>
        </w:tc>
        <w:tc>
          <w:tcPr>
            <w:tcW w:w="8076" w:type="dxa"/>
          </w:tcPr>
          <w:p w14:paraId="6BABCE42" w14:textId="77777777" w:rsidR="005A18D7" w:rsidRPr="00BD1E2A" w:rsidRDefault="005A18D7" w:rsidP="00A72939">
            <w:pPr>
              <w:pStyle w:val="TableParagraph"/>
              <w:ind w:left="105" w:right="438"/>
              <w:jc w:val="both"/>
            </w:pPr>
            <w:r w:rsidRPr="00BD1E2A">
              <w:t>Project management and finance: Demonstrate knowledge and understanding of the engineering and management principles and apply these to one’s own work, as a member and leader in a team, to manage projects and in multidisciplinary environments.</w:t>
            </w:r>
          </w:p>
        </w:tc>
      </w:tr>
      <w:tr w:rsidR="005A18D7" w:rsidRPr="00BD1E2A" w14:paraId="6C028484" w14:textId="77777777" w:rsidTr="0065345F">
        <w:trPr>
          <w:trHeight w:val="549"/>
        </w:trPr>
        <w:tc>
          <w:tcPr>
            <w:tcW w:w="1402" w:type="dxa"/>
          </w:tcPr>
          <w:p w14:paraId="6A1D9521" w14:textId="77777777" w:rsidR="005A18D7" w:rsidRPr="00BD1E2A" w:rsidRDefault="005A18D7" w:rsidP="00A72939">
            <w:pPr>
              <w:pStyle w:val="TableParagraph"/>
              <w:ind w:left="0" w:right="438"/>
              <w:jc w:val="center"/>
              <w:rPr>
                <w:sz w:val="24"/>
              </w:rPr>
            </w:pPr>
            <w:r w:rsidRPr="00BD1E2A">
              <w:rPr>
                <w:sz w:val="24"/>
              </w:rPr>
              <w:t>PO- 12</w:t>
            </w:r>
          </w:p>
        </w:tc>
        <w:tc>
          <w:tcPr>
            <w:tcW w:w="8076" w:type="dxa"/>
          </w:tcPr>
          <w:p w14:paraId="0BEF0795" w14:textId="77777777" w:rsidR="005A18D7" w:rsidRPr="00BD1E2A" w:rsidRDefault="005A18D7" w:rsidP="00A72939">
            <w:pPr>
              <w:pStyle w:val="TableParagraph"/>
              <w:ind w:left="105" w:right="438"/>
              <w:jc w:val="both"/>
            </w:pPr>
            <w:r w:rsidRPr="00BD1E2A">
              <w:t>Life-long learning: Recognize the need for, and have the preparation and ability to engage in independent and life-long learning in the broadest context of technological change.</w:t>
            </w:r>
          </w:p>
        </w:tc>
      </w:tr>
    </w:tbl>
    <w:p w14:paraId="37A2AE4B" w14:textId="77777777" w:rsidR="00A221B9" w:rsidRPr="00BD1E2A" w:rsidRDefault="00A221B9" w:rsidP="00A72939">
      <w:pPr>
        <w:spacing w:line="276" w:lineRule="auto"/>
        <w:ind w:right="438"/>
        <w:jc w:val="both"/>
        <w:rPr>
          <w:sz w:val="24"/>
        </w:rPr>
        <w:sectPr w:rsidR="00A221B9" w:rsidRPr="00BD1E2A">
          <w:headerReference w:type="default" r:id="rId8"/>
          <w:footerReference w:type="default" r:id="rId9"/>
          <w:pgSz w:w="11910" w:h="16840"/>
          <w:pgMar w:top="1380" w:right="0" w:bottom="1480" w:left="980" w:header="758" w:footer="1299" w:gutter="0"/>
          <w:pgNumType w:start="1"/>
          <w:cols w:space="720"/>
        </w:sectPr>
      </w:pPr>
    </w:p>
    <w:p w14:paraId="77055446" w14:textId="77777777" w:rsidR="00A221B9" w:rsidRPr="00BD1E2A" w:rsidRDefault="00A221B9" w:rsidP="00A72939">
      <w:pPr>
        <w:pStyle w:val="BodyText"/>
        <w:spacing w:before="7"/>
        <w:ind w:right="438"/>
        <w:rPr>
          <w:b/>
          <w:sz w:val="23"/>
        </w:rPr>
      </w:pPr>
    </w:p>
    <w:p w14:paraId="227F0A40" w14:textId="77777777" w:rsidR="00357515" w:rsidRPr="00BD1E2A" w:rsidRDefault="00357515" w:rsidP="00A72939">
      <w:pPr>
        <w:pStyle w:val="BodyText"/>
        <w:spacing w:before="7"/>
        <w:ind w:right="438"/>
        <w:rPr>
          <w:b/>
          <w:sz w:val="23"/>
        </w:rPr>
      </w:pPr>
    </w:p>
    <w:p w14:paraId="7EB906CC" w14:textId="77777777" w:rsidR="00A221B9" w:rsidRPr="00BD1E2A" w:rsidRDefault="0022274A" w:rsidP="00A72939">
      <w:pPr>
        <w:spacing w:before="90"/>
        <w:ind w:left="460" w:right="438"/>
        <w:rPr>
          <w:b/>
          <w:sz w:val="24"/>
          <w:u w:val="thick"/>
        </w:rPr>
      </w:pPr>
      <w:bookmarkStart w:id="10" w:name="Program_Specific_Objectives_(PSOs)"/>
      <w:bookmarkEnd w:id="10"/>
      <w:r w:rsidRPr="00BD1E2A">
        <w:rPr>
          <w:b/>
          <w:sz w:val="24"/>
          <w:u w:val="thick"/>
        </w:rPr>
        <w:t>Program Specific Objectives (PSOs)</w:t>
      </w:r>
    </w:p>
    <w:p w14:paraId="1B46C03D" w14:textId="77777777" w:rsidR="005A18D7" w:rsidRPr="00BD1E2A" w:rsidRDefault="005A18D7" w:rsidP="00A72939">
      <w:pPr>
        <w:spacing w:before="90"/>
        <w:ind w:left="460" w:right="438"/>
        <w:rPr>
          <w:b/>
          <w:sz w:val="24"/>
          <w:u w:val="thick"/>
        </w:rPr>
      </w:pPr>
    </w:p>
    <w:tbl>
      <w:tblPr>
        <w:tblStyle w:val="TableGrid"/>
        <w:tblW w:w="0" w:type="auto"/>
        <w:tblInd w:w="460" w:type="dxa"/>
        <w:tblLook w:val="04A0" w:firstRow="1" w:lastRow="0" w:firstColumn="1" w:lastColumn="0" w:noHBand="0" w:noVBand="1"/>
      </w:tblPr>
      <w:tblGrid>
        <w:gridCol w:w="1241"/>
        <w:gridCol w:w="7654"/>
      </w:tblGrid>
      <w:tr w:rsidR="005A18D7" w:rsidRPr="00BD1E2A" w14:paraId="3FFE00BE" w14:textId="77777777" w:rsidTr="005A18D7">
        <w:tc>
          <w:tcPr>
            <w:tcW w:w="1095" w:type="dxa"/>
          </w:tcPr>
          <w:p w14:paraId="0449AF04" w14:textId="77777777" w:rsidR="005A18D7" w:rsidRPr="00BD1E2A" w:rsidRDefault="005A18D7" w:rsidP="00A72939">
            <w:pPr>
              <w:spacing w:line="360" w:lineRule="auto"/>
              <w:ind w:right="438"/>
              <w:jc w:val="center"/>
              <w:rPr>
                <w:b/>
                <w:sz w:val="24"/>
                <w:szCs w:val="24"/>
              </w:rPr>
            </w:pPr>
            <w:r w:rsidRPr="00BD1E2A">
              <w:rPr>
                <w:b/>
                <w:sz w:val="24"/>
                <w:szCs w:val="24"/>
              </w:rPr>
              <w:t>PSO1</w:t>
            </w:r>
          </w:p>
        </w:tc>
        <w:tc>
          <w:tcPr>
            <w:tcW w:w="7654" w:type="dxa"/>
          </w:tcPr>
          <w:p w14:paraId="19CBF18A" w14:textId="77777777" w:rsidR="005A18D7" w:rsidRPr="00BD1E2A" w:rsidRDefault="005A18D7" w:rsidP="00A72939">
            <w:pPr>
              <w:spacing w:line="360" w:lineRule="auto"/>
              <w:ind w:right="438"/>
              <w:rPr>
                <w:b/>
                <w:sz w:val="24"/>
                <w:szCs w:val="24"/>
              </w:rPr>
            </w:pPr>
            <w:r w:rsidRPr="00BD1E2A">
              <w:rPr>
                <w:sz w:val="24"/>
                <w:szCs w:val="24"/>
              </w:rPr>
              <w:t>Apply Mathematical models, programming paradigms and software development practices to solve real world problems</w:t>
            </w:r>
          </w:p>
        </w:tc>
      </w:tr>
      <w:tr w:rsidR="005A18D7" w:rsidRPr="00BD1E2A" w14:paraId="114495B8" w14:textId="77777777" w:rsidTr="005A18D7">
        <w:tc>
          <w:tcPr>
            <w:tcW w:w="1095" w:type="dxa"/>
          </w:tcPr>
          <w:p w14:paraId="0E6F490D" w14:textId="77777777" w:rsidR="005A18D7" w:rsidRPr="00BD1E2A" w:rsidRDefault="005A18D7" w:rsidP="00A72939">
            <w:pPr>
              <w:spacing w:line="360" w:lineRule="auto"/>
              <w:ind w:right="438"/>
              <w:jc w:val="center"/>
              <w:rPr>
                <w:b/>
                <w:sz w:val="24"/>
                <w:szCs w:val="24"/>
              </w:rPr>
            </w:pPr>
            <w:r w:rsidRPr="00BD1E2A">
              <w:rPr>
                <w:b/>
                <w:sz w:val="24"/>
                <w:szCs w:val="24"/>
              </w:rPr>
              <w:t>PSO2</w:t>
            </w:r>
          </w:p>
        </w:tc>
        <w:tc>
          <w:tcPr>
            <w:tcW w:w="7654" w:type="dxa"/>
          </w:tcPr>
          <w:p w14:paraId="5E522AE6" w14:textId="77777777" w:rsidR="005A18D7" w:rsidRPr="00BD1E2A" w:rsidRDefault="005A18D7" w:rsidP="00A72939">
            <w:pPr>
              <w:spacing w:line="360" w:lineRule="auto"/>
              <w:ind w:right="438"/>
              <w:rPr>
                <w:b/>
                <w:sz w:val="24"/>
                <w:szCs w:val="24"/>
              </w:rPr>
            </w:pPr>
            <w:r w:rsidRPr="00BD1E2A">
              <w:rPr>
                <w:sz w:val="24"/>
                <w:szCs w:val="24"/>
              </w:rPr>
              <w:t>Adopt computing and communication models for developing IT solutions.</w:t>
            </w:r>
          </w:p>
        </w:tc>
      </w:tr>
      <w:tr w:rsidR="005A18D7" w:rsidRPr="00BD1E2A" w14:paraId="5E27BADB" w14:textId="77777777" w:rsidTr="005A18D7">
        <w:tc>
          <w:tcPr>
            <w:tcW w:w="1095" w:type="dxa"/>
          </w:tcPr>
          <w:p w14:paraId="0F30775C" w14:textId="77777777" w:rsidR="005A18D7" w:rsidRPr="00BD1E2A" w:rsidRDefault="005A18D7" w:rsidP="00A72939">
            <w:pPr>
              <w:spacing w:line="360" w:lineRule="auto"/>
              <w:ind w:right="438"/>
              <w:jc w:val="center"/>
              <w:rPr>
                <w:b/>
                <w:sz w:val="24"/>
                <w:szCs w:val="24"/>
              </w:rPr>
            </w:pPr>
            <w:r w:rsidRPr="00BD1E2A">
              <w:rPr>
                <w:b/>
                <w:sz w:val="24"/>
                <w:szCs w:val="24"/>
              </w:rPr>
              <w:t>PSO3</w:t>
            </w:r>
          </w:p>
        </w:tc>
        <w:tc>
          <w:tcPr>
            <w:tcW w:w="7654" w:type="dxa"/>
          </w:tcPr>
          <w:p w14:paraId="515FAAC9" w14:textId="77777777" w:rsidR="005A18D7" w:rsidRPr="00BD1E2A" w:rsidRDefault="005A18D7" w:rsidP="00A72939">
            <w:pPr>
              <w:spacing w:line="360" w:lineRule="auto"/>
              <w:ind w:right="438"/>
              <w:rPr>
                <w:b/>
                <w:sz w:val="24"/>
                <w:szCs w:val="24"/>
              </w:rPr>
            </w:pPr>
            <w:r w:rsidRPr="00BD1E2A">
              <w:rPr>
                <w:sz w:val="24"/>
                <w:szCs w:val="24"/>
              </w:rPr>
              <w:t>Acquire data engineering skills to develop intelligent systems in a multidisciplinary environment.</w:t>
            </w:r>
          </w:p>
        </w:tc>
      </w:tr>
    </w:tbl>
    <w:p w14:paraId="35385B98" w14:textId="08DFB030" w:rsidR="00BE12B0" w:rsidRPr="00BD1E2A" w:rsidRDefault="00BE12B0" w:rsidP="00A72939">
      <w:pPr>
        <w:pStyle w:val="Heading1"/>
        <w:ind w:left="0" w:right="438"/>
        <w:jc w:val="both"/>
      </w:pPr>
    </w:p>
    <w:p w14:paraId="0876CDE0" w14:textId="77777777" w:rsidR="00BE12B0" w:rsidRPr="00BD1E2A" w:rsidRDefault="00BE12B0" w:rsidP="00A72939">
      <w:pPr>
        <w:ind w:right="438"/>
        <w:rPr>
          <w:b/>
          <w:bCs/>
          <w:sz w:val="32"/>
          <w:szCs w:val="32"/>
        </w:rPr>
      </w:pPr>
      <w:r w:rsidRPr="00BD1E2A">
        <w:br w:type="page"/>
      </w:r>
    </w:p>
    <w:p w14:paraId="25E234AA" w14:textId="767D9B97" w:rsidR="00BE12B0" w:rsidRPr="00BD1E2A" w:rsidRDefault="00BE12B0" w:rsidP="00A72939">
      <w:pPr>
        <w:pStyle w:val="Heading1"/>
        <w:ind w:right="438"/>
        <w:jc w:val="both"/>
      </w:pPr>
      <w:r w:rsidRPr="00BD1E2A">
        <w:lastRenderedPageBreak/>
        <w:t>Introduction and scope of the course</w:t>
      </w:r>
    </w:p>
    <w:p w14:paraId="4BC6F215" w14:textId="2A41DDC8" w:rsidR="00BE12B0" w:rsidRPr="00BD1E2A" w:rsidRDefault="00BE12B0" w:rsidP="00A72939">
      <w:pPr>
        <w:pStyle w:val="Heading1"/>
        <w:ind w:right="438"/>
        <w:jc w:val="both"/>
      </w:pPr>
    </w:p>
    <w:p w14:paraId="3BE60671" w14:textId="7F5541C6" w:rsidR="00BE12B0" w:rsidRPr="0065345F" w:rsidRDefault="00920C78" w:rsidP="00A72939">
      <w:pPr>
        <w:pStyle w:val="Heading1"/>
        <w:ind w:right="438"/>
        <w:jc w:val="both"/>
        <w:rPr>
          <w:b w:val="0"/>
          <w:bCs w:val="0"/>
          <w:sz w:val="24"/>
          <w:szCs w:val="24"/>
        </w:rPr>
      </w:pPr>
      <w:r w:rsidRPr="0065345F">
        <w:rPr>
          <w:b w:val="0"/>
          <w:bCs w:val="0"/>
          <w:sz w:val="24"/>
          <w:szCs w:val="24"/>
        </w:rPr>
        <w:t xml:space="preserve">Java is popular among programmers because about its wide adaptability features. This programming language follows the “Write once , execute anywhere” policy. It runs in all device that have a Java virtual machine rebuilt. The scope of this course is to assist students to develop real time applications that includes creating front ends, storing and retrieving from databases and performing fast computations. </w:t>
      </w:r>
      <w:r w:rsidR="00AA6C76" w:rsidRPr="0065345F">
        <w:rPr>
          <w:b w:val="0"/>
          <w:bCs w:val="0"/>
          <w:sz w:val="24"/>
          <w:szCs w:val="24"/>
        </w:rPr>
        <w:t xml:space="preserve">This course will assist students to build desktop or web applications in an efficient manner. </w:t>
      </w:r>
    </w:p>
    <w:p w14:paraId="6B1B6B15" w14:textId="77777777" w:rsidR="00AA6C76" w:rsidRPr="0065345F" w:rsidRDefault="00AA6C76" w:rsidP="00A72939">
      <w:pPr>
        <w:pStyle w:val="Heading1"/>
        <w:ind w:right="438"/>
        <w:jc w:val="both"/>
        <w:rPr>
          <w:b w:val="0"/>
          <w:bCs w:val="0"/>
          <w:sz w:val="24"/>
          <w:szCs w:val="24"/>
        </w:rPr>
      </w:pPr>
      <w:r w:rsidRPr="0065345F">
        <w:rPr>
          <w:b w:val="0"/>
          <w:bCs w:val="0"/>
          <w:sz w:val="24"/>
          <w:szCs w:val="24"/>
        </w:rPr>
        <w:t>J2EE also called Java Platform, Enterprise Edition (Java EE) includes several technologies that extend the functionality of the Java SE APIs, such as Servlets, Connectors, Enterprise JavaBeans, etc</w:t>
      </w:r>
    </w:p>
    <w:p w14:paraId="3DE74DBC" w14:textId="300198FB" w:rsidR="00CD4E73" w:rsidRPr="0065345F" w:rsidRDefault="00AA6C76" w:rsidP="00A72939">
      <w:pPr>
        <w:pStyle w:val="Heading1"/>
        <w:ind w:right="438"/>
        <w:jc w:val="both"/>
        <w:rPr>
          <w:b w:val="0"/>
          <w:bCs w:val="0"/>
          <w:sz w:val="24"/>
          <w:szCs w:val="24"/>
        </w:rPr>
      </w:pPr>
      <w:r w:rsidRPr="0065345F">
        <w:rPr>
          <w:b w:val="0"/>
          <w:bCs w:val="0"/>
          <w:sz w:val="24"/>
          <w:szCs w:val="24"/>
        </w:rPr>
        <w:t>The J2EE architecture provides services to simplify the common challenges faced by developers while developing modern applications, thereby making it easier to implement industry-standard design patterns for greater efficiency and reliability. It is comprised of a significant set of APIs along with Java EE core technologies that help make the most of enterprise development. J2EE is just a part of Java with a powerful set of libraries.</w:t>
      </w:r>
    </w:p>
    <w:p w14:paraId="4856A582" w14:textId="77777777" w:rsidR="00CD4E73" w:rsidRPr="00BD1E2A" w:rsidRDefault="00CD4E73" w:rsidP="00A72939">
      <w:pPr>
        <w:ind w:right="438"/>
        <w:rPr>
          <w:sz w:val="28"/>
          <w:szCs w:val="28"/>
        </w:rPr>
      </w:pPr>
      <w:r w:rsidRPr="00BD1E2A">
        <w:rPr>
          <w:b/>
          <w:bCs/>
          <w:sz w:val="28"/>
          <w:szCs w:val="28"/>
        </w:rPr>
        <w:br w:type="page"/>
      </w:r>
    </w:p>
    <w:p w14:paraId="08EE10A7" w14:textId="77777777" w:rsidR="00AA6C76" w:rsidRPr="00BD1E2A" w:rsidRDefault="00AA6C76" w:rsidP="00A72939">
      <w:pPr>
        <w:pStyle w:val="Heading1"/>
        <w:ind w:right="438"/>
        <w:jc w:val="both"/>
        <w:rPr>
          <w:b w:val="0"/>
          <w:bCs w:val="0"/>
          <w:sz w:val="28"/>
          <w:szCs w:val="28"/>
        </w:rPr>
      </w:pPr>
    </w:p>
    <w:p w14:paraId="5302BF86" w14:textId="77777777" w:rsidR="00E614F8" w:rsidRPr="00BD1E2A" w:rsidRDefault="00E614F8" w:rsidP="00A72939">
      <w:pPr>
        <w:ind w:right="438"/>
        <w:jc w:val="center"/>
        <w:rPr>
          <w:b/>
          <w:bCs/>
          <w:color w:val="000000"/>
          <w:sz w:val="20"/>
          <w:szCs w:val="20"/>
        </w:rPr>
      </w:pPr>
      <w:r w:rsidRPr="00BD1E2A">
        <w:rPr>
          <w:b/>
          <w:bCs/>
          <w:color w:val="000000"/>
          <w:sz w:val="20"/>
          <w:szCs w:val="20"/>
        </w:rPr>
        <w:t>COURSE DESIGN, DELIVERY AND ASSESMENT</w:t>
      </w:r>
    </w:p>
    <w:tbl>
      <w:tblPr>
        <w:tblW w:w="9576" w:type="dxa"/>
        <w:tblLook w:val="04A0" w:firstRow="1" w:lastRow="0" w:firstColumn="1" w:lastColumn="0" w:noHBand="0" w:noVBand="1"/>
      </w:tblPr>
      <w:tblGrid>
        <w:gridCol w:w="5239"/>
        <w:gridCol w:w="4337"/>
      </w:tblGrid>
      <w:tr w:rsidR="00E614F8" w:rsidRPr="00BD1E2A" w14:paraId="12C27852" w14:textId="77777777" w:rsidTr="00E614F8">
        <w:tc>
          <w:tcPr>
            <w:tcW w:w="5239" w:type="dxa"/>
            <w:tcBorders>
              <w:top w:val="single" w:sz="4" w:space="0" w:color="000000"/>
              <w:left w:val="single" w:sz="4" w:space="0" w:color="000000"/>
              <w:bottom w:val="single" w:sz="4" w:space="0" w:color="000000"/>
              <w:right w:val="single" w:sz="4" w:space="0" w:color="000000"/>
            </w:tcBorders>
          </w:tcPr>
          <w:p w14:paraId="2B7A5232" w14:textId="77777777" w:rsidR="00E614F8" w:rsidRPr="00BD1E2A" w:rsidRDefault="00E614F8" w:rsidP="00A72939">
            <w:pPr>
              <w:ind w:right="438"/>
              <w:rPr>
                <w:bCs/>
                <w:color w:val="000000"/>
                <w:sz w:val="24"/>
                <w:szCs w:val="24"/>
              </w:rPr>
            </w:pPr>
            <w:r w:rsidRPr="00BD1E2A">
              <w:rPr>
                <w:bCs/>
                <w:color w:val="000000"/>
                <w:sz w:val="24"/>
                <w:szCs w:val="24"/>
              </w:rPr>
              <w:t>Course  code and Title : ISL67, Java and J2EE lab</w:t>
            </w:r>
          </w:p>
        </w:tc>
        <w:tc>
          <w:tcPr>
            <w:tcW w:w="4337" w:type="dxa"/>
            <w:tcBorders>
              <w:top w:val="single" w:sz="4" w:space="0" w:color="000000"/>
              <w:left w:val="single" w:sz="4" w:space="0" w:color="000000"/>
              <w:bottom w:val="single" w:sz="4" w:space="0" w:color="000000"/>
              <w:right w:val="single" w:sz="4" w:space="0" w:color="000000"/>
            </w:tcBorders>
          </w:tcPr>
          <w:p w14:paraId="0EB00BD4" w14:textId="77777777" w:rsidR="00E614F8" w:rsidRPr="00BD1E2A" w:rsidRDefault="00E614F8" w:rsidP="00A72939">
            <w:pPr>
              <w:ind w:right="438"/>
              <w:rPr>
                <w:bCs/>
                <w:color w:val="000000"/>
                <w:sz w:val="24"/>
                <w:szCs w:val="24"/>
              </w:rPr>
            </w:pPr>
            <w:r w:rsidRPr="00BD1E2A">
              <w:rPr>
                <w:bCs/>
                <w:color w:val="000000"/>
                <w:sz w:val="24"/>
                <w:szCs w:val="24"/>
              </w:rPr>
              <w:t>Course  Credits : 0:0:1</w:t>
            </w:r>
          </w:p>
        </w:tc>
      </w:tr>
      <w:tr w:rsidR="00E614F8" w:rsidRPr="00BD1E2A" w14:paraId="2A75734B" w14:textId="77777777" w:rsidTr="00E614F8">
        <w:tc>
          <w:tcPr>
            <w:tcW w:w="5239" w:type="dxa"/>
            <w:tcBorders>
              <w:top w:val="single" w:sz="4" w:space="0" w:color="000000"/>
              <w:left w:val="single" w:sz="4" w:space="0" w:color="000000"/>
              <w:bottom w:val="single" w:sz="4" w:space="0" w:color="000000"/>
              <w:right w:val="single" w:sz="4" w:space="0" w:color="000000"/>
            </w:tcBorders>
          </w:tcPr>
          <w:p w14:paraId="498E8D06" w14:textId="77777777" w:rsidR="00E614F8" w:rsidRPr="00BD1E2A" w:rsidRDefault="00E614F8" w:rsidP="00A72939">
            <w:pPr>
              <w:ind w:right="438"/>
              <w:rPr>
                <w:bCs/>
                <w:color w:val="000000"/>
                <w:sz w:val="24"/>
                <w:szCs w:val="24"/>
              </w:rPr>
            </w:pPr>
            <w:r w:rsidRPr="00BD1E2A">
              <w:rPr>
                <w:bCs/>
                <w:color w:val="000000"/>
                <w:sz w:val="24"/>
                <w:szCs w:val="24"/>
              </w:rPr>
              <w:t xml:space="preserve">CIE : </w:t>
            </w:r>
            <w:r w:rsidRPr="00BD1E2A">
              <w:rPr>
                <w:b/>
                <w:bCs/>
                <w:color w:val="000000"/>
                <w:sz w:val="24"/>
                <w:szCs w:val="24"/>
              </w:rPr>
              <w:t>50 Marks</w:t>
            </w:r>
          </w:p>
        </w:tc>
        <w:tc>
          <w:tcPr>
            <w:tcW w:w="4337" w:type="dxa"/>
            <w:tcBorders>
              <w:top w:val="single" w:sz="4" w:space="0" w:color="000000"/>
              <w:left w:val="single" w:sz="4" w:space="0" w:color="000000"/>
              <w:bottom w:val="single" w:sz="4" w:space="0" w:color="000000"/>
              <w:right w:val="single" w:sz="4" w:space="0" w:color="000000"/>
            </w:tcBorders>
          </w:tcPr>
          <w:p w14:paraId="7CC4F199" w14:textId="77777777" w:rsidR="00E614F8" w:rsidRPr="00BD1E2A" w:rsidRDefault="00E614F8" w:rsidP="00A72939">
            <w:pPr>
              <w:ind w:right="438"/>
              <w:rPr>
                <w:bCs/>
                <w:color w:val="000000"/>
                <w:sz w:val="24"/>
                <w:szCs w:val="24"/>
              </w:rPr>
            </w:pPr>
            <w:r w:rsidRPr="00BD1E2A">
              <w:rPr>
                <w:bCs/>
                <w:color w:val="000000"/>
                <w:sz w:val="24"/>
                <w:szCs w:val="24"/>
              </w:rPr>
              <w:t xml:space="preserve">SEE : </w:t>
            </w:r>
            <w:r w:rsidRPr="00BD1E2A">
              <w:rPr>
                <w:b/>
                <w:bCs/>
                <w:color w:val="000000"/>
                <w:sz w:val="24"/>
                <w:szCs w:val="24"/>
              </w:rPr>
              <w:t>50 Marks</w:t>
            </w:r>
          </w:p>
        </w:tc>
      </w:tr>
      <w:tr w:rsidR="00E614F8" w:rsidRPr="00BD1E2A" w14:paraId="5D30DC7E" w14:textId="77777777" w:rsidTr="00E614F8">
        <w:tc>
          <w:tcPr>
            <w:tcW w:w="9576" w:type="dxa"/>
            <w:gridSpan w:val="2"/>
            <w:tcBorders>
              <w:top w:val="single" w:sz="4" w:space="0" w:color="000000"/>
              <w:left w:val="single" w:sz="4" w:space="0" w:color="000000"/>
              <w:bottom w:val="single" w:sz="4" w:space="0" w:color="000000"/>
              <w:right w:val="single" w:sz="4" w:space="0" w:color="000000"/>
            </w:tcBorders>
          </w:tcPr>
          <w:p w14:paraId="76D4CFB2" w14:textId="77777777" w:rsidR="00E614F8" w:rsidRPr="00BD1E2A" w:rsidRDefault="00E614F8" w:rsidP="00A72939">
            <w:pPr>
              <w:ind w:right="438"/>
              <w:rPr>
                <w:bCs/>
                <w:color w:val="000000"/>
                <w:sz w:val="24"/>
                <w:szCs w:val="24"/>
              </w:rPr>
            </w:pPr>
            <w:r w:rsidRPr="00BD1E2A">
              <w:rPr>
                <w:bCs/>
                <w:color w:val="000000"/>
                <w:sz w:val="24"/>
                <w:szCs w:val="24"/>
              </w:rPr>
              <w:t>Total No of Theory / Tutorial / Lab Hours : 14</w:t>
            </w:r>
          </w:p>
        </w:tc>
      </w:tr>
    </w:tbl>
    <w:p w14:paraId="55730741" w14:textId="5D011C24" w:rsidR="00E614F8" w:rsidRPr="00BD1E2A" w:rsidRDefault="00E614F8" w:rsidP="00A72939">
      <w:pPr>
        <w:ind w:right="438"/>
        <w:jc w:val="center"/>
        <w:rPr>
          <w:b/>
          <w:bCs/>
          <w:color w:val="000000"/>
          <w:sz w:val="20"/>
          <w:szCs w:val="20"/>
        </w:rPr>
      </w:pPr>
    </w:p>
    <w:p w14:paraId="0EA17A22" w14:textId="77777777" w:rsidR="00E614F8" w:rsidRPr="00BD1E2A" w:rsidRDefault="00E614F8" w:rsidP="00A72939">
      <w:pPr>
        <w:ind w:right="438"/>
        <w:jc w:val="center"/>
        <w:rPr>
          <w:b/>
          <w:bCs/>
          <w:color w:val="000000"/>
          <w:sz w:val="20"/>
          <w:szCs w:val="20"/>
        </w:rPr>
      </w:pPr>
    </w:p>
    <w:p w14:paraId="38EA3DE0" w14:textId="77777777" w:rsidR="00E614F8" w:rsidRPr="00BD1E2A" w:rsidRDefault="00E614F8" w:rsidP="00A72939">
      <w:pPr>
        <w:ind w:right="438"/>
        <w:jc w:val="both"/>
        <w:rPr>
          <w:b/>
          <w:bCs/>
          <w:color w:val="000000"/>
          <w:sz w:val="20"/>
          <w:szCs w:val="20"/>
        </w:rPr>
      </w:pPr>
      <w:r w:rsidRPr="00BD1E2A">
        <w:rPr>
          <w:b/>
          <w:bCs/>
          <w:color w:val="000000"/>
          <w:sz w:val="20"/>
          <w:szCs w:val="20"/>
        </w:rPr>
        <w:t>Prerequisites</w:t>
      </w:r>
    </w:p>
    <w:tbl>
      <w:tblPr>
        <w:tblW w:w="9558" w:type="dxa"/>
        <w:tblLook w:val="04A0" w:firstRow="1" w:lastRow="0" w:firstColumn="1" w:lastColumn="0" w:noHBand="0" w:noVBand="1"/>
      </w:tblPr>
      <w:tblGrid>
        <w:gridCol w:w="9558"/>
      </w:tblGrid>
      <w:tr w:rsidR="00E614F8" w:rsidRPr="00BD1E2A" w14:paraId="2DCB0475" w14:textId="77777777" w:rsidTr="00C32158">
        <w:tc>
          <w:tcPr>
            <w:tcW w:w="9558" w:type="dxa"/>
            <w:tcBorders>
              <w:top w:val="single" w:sz="4" w:space="0" w:color="000000"/>
              <w:left w:val="single" w:sz="4" w:space="0" w:color="000000"/>
              <w:bottom w:val="single" w:sz="4" w:space="0" w:color="000000"/>
              <w:right w:val="single" w:sz="4" w:space="0" w:color="000000"/>
            </w:tcBorders>
          </w:tcPr>
          <w:p w14:paraId="6A613213" w14:textId="77777777" w:rsidR="00E614F8" w:rsidRPr="00BD1E2A" w:rsidRDefault="00E614F8" w:rsidP="00A72939">
            <w:pPr>
              <w:ind w:right="438"/>
              <w:jc w:val="both"/>
              <w:rPr>
                <w:b/>
                <w:bCs/>
                <w:color w:val="000000"/>
                <w:sz w:val="24"/>
                <w:szCs w:val="24"/>
              </w:rPr>
            </w:pPr>
            <w:r w:rsidRPr="00BD1E2A">
              <w:rPr>
                <w:bCs/>
                <w:color w:val="000000"/>
                <w:sz w:val="24"/>
                <w:szCs w:val="24"/>
              </w:rPr>
              <w:t>Object Oriented Programming using Java</w:t>
            </w:r>
          </w:p>
        </w:tc>
      </w:tr>
    </w:tbl>
    <w:p w14:paraId="6076C927" w14:textId="77777777" w:rsidR="00E614F8" w:rsidRPr="00BD1E2A" w:rsidRDefault="00E614F8" w:rsidP="00A72939">
      <w:pPr>
        <w:ind w:right="438"/>
        <w:jc w:val="both"/>
        <w:rPr>
          <w:b/>
          <w:bCs/>
          <w:color w:val="000000"/>
          <w:sz w:val="20"/>
          <w:szCs w:val="20"/>
        </w:rPr>
      </w:pPr>
      <w:r w:rsidRPr="00BD1E2A">
        <w:rPr>
          <w:b/>
          <w:bCs/>
          <w:color w:val="000000"/>
          <w:sz w:val="20"/>
          <w:szCs w:val="20"/>
        </w:rPr>
        <w:t xml:space="preserve"> </w:t>
      </w:r>
    </w:p>
    <w:p w14:paraId="480FD667" w14:textId="77777777" w:rsidR="00E614F8" w:rsidRPr="00BD1E2A" w:rsidRDefault="00E614F8" w:rsidP="00A72939">
      <w:pPr>
        <w:ind w:right="438"/>
        <w:jc w:val="both"/>
        <w:rPr>
          <w:b/>
          <w:bCs/>
          <w:color w:val="000000"/>
          <w:sz w:val="20"/>
          <w:szCs w:val="20"/>
        </w:rPr>
      </w:pPr>
      <w:r w:rsidRPr="00BD1E2A">
        <w:rPr>
          <w:b/>
          <w:bCs/>
          <w:color w:val="000000"/>
          <w:sz w:val="20"/>
          <w:szCs w:val="20"/>
        </w:rPr>
        <w:t xml:space="preserve">Course Objectives </w:t>
      </w:r>
    </w:p>
    <w:p w14:paraId="22A10337" w14:textId="77777777" w:rsidR="00E614F8" w:rsidRPr="00BD1E2A" w:rsidRDefault="00E614F8" w:rsidP="00A72939">
      <w:pPr>
        <w:pStyle w:val="NoSpacing"/>
        <w:numPr>
          <w:ilvl w:val="0"/>
          <w:numId w:val="24"/>
        </w:numPr>
        <w:ind w:right="438"/>
        <w:rPr>
          <w:rFonts w:ascii="Times New Roman" w:hAnsi="Times New Roman"/>
          <w:sz w:val="24"/>
          <w:szCs w:val="24"/>
        </w:rPr>
      </w:pPr>
      <w:r w:rsidRPr="00BD1E2A">
        <w:rPr>
          <w:rFonts w:ascii="Times New Roman" w:hAnsi="Times New Roman"/>
          <w:sz w:val="24"/>
          <w:szCs w:val="24"/>
        </w:rPr>
        <w:t xml:space="preserve">Design java applications and be able to implement them. </w:t>
      </w:r>
    </w:p>
    <w:p w14:paraId="160507A3" w14:textId="77777777" w:rsidR="00E614F8" w:rsidRPr="00BD1E2A" w:rsidRDefault="00E614F8" w:rsidP="00A72939">
      <w:pPr>
        <w:pStyle w:val="NoSpacing"/>
        <w:numPr>
          <w:ilvl w:val="0"/>
          <w:numId w:val="24"/>
        </w:numPr>
        <w:ind w:right="438"/>
        <w:rPr>
          <w:rFonts w:ascii="Times New Roman" w:hAnsi="Times New Roman"/>
          <w:sz w:val="24"/>
          <w:szCs w:val="24"/>
        </w:rPr>
      </w:pPr>
      <w:r w:rsidRPr="00BD1E2A">
        <w:rPr>
          <w:rFonts w:ascii="Times New Roman" w:hAnsi="Times New Roman"/>
          <w:sz w:val="24"/>
          <w:szCs w:val="24"/>
        </w:rPr>
        <w:t>Understand the importance of java concepts and their use in real world applications.</w:t>
      </w:r>
    </w:p>
    <w:p w14:paraId="5A02A399" w14:textId="77777777" w:rsidR="00E614F8" w:rsidRPr="00BD1E2A" w:rsidRDefault="00E614F8" w:rsidP="00A72939">
      <w:pPr>
        <w:pStyle w:val="NoSpacing"/>
        <w:numPr>
          <w:ilvl w:val="0"/>
          <w:numId w:val="24"/>
        </w:numPr>
        <w:ind w:right="438"/>
        <w:rPr>
          <w:rFonts w:ascii="Times New Roman" w:hAnsi="Times New Roman"/>
          <w:sz w:val="24"/>
          <w:szCs w:val="24"/>
        </w:rPr>
      </w:pPr>
      <w:r w:rsidRPr="00BD1E2A">
        <w:rPr>
          <w:rFonts w:ascii="Times New Roman" w:hAnsi="Times New Roman"/>
          <w:sz w:val="24"/>
          <w:szCs w:val="24"/>
        </w:rPr>
        <w:t>Ability to choose appropriate java concepts for problem solving.</w:t>
      </w:r>
    </w:p>
    <w:p w14:paraId="324B04F1" w14:textId="77777777" w:rsidR="00E614F8" w:rsidRPr="00BD1E2A" w:rsidRDefault="00E614F8" w:rsidP="00A72939">
      <w:pPr>
        <w:ind w:right="438"/>
        <w:jc w:val="both"/>
        <w:rPr>
          <w:color w:val="000000"/>
          <w:sz w:val="20"/>
          <w:szCs w:val="20"/>
        </w:rPr>
      </w:pPr>
    </w:p>
    <w:p w14:paraId="03095BA9" w14:textId="77777777" w:rsidR="00E614F8" w:rsidRPr="00BD1E2A" w:rsidRDefault="00E614F8" w:rsidP="00A72939">
      <w:pPr>
        <w:ind w:right="438"/>
        <w:rPr>
          <w:b/>
          <w:color w:val="000000"/>
        </w:rPr>
      </w:pPr>
      <w:r w:rsidRPr="00BD1E2A">
        <w:rPr>
          <w:b/>
          <w:color w:val="000000"/>
        </w:rPr>
        <w:t>Syllabus</w:t>
      </w:r>
    </w:p>
    <w:p w14:paraId="56C12750" w14:textId="77777777" w:rsidR="00B7090E" w:rsidRPr="00BD1E2A" w:rsidRDefault="00B7090E" w:rsidP="00A72939">
      <w:pPr>
        <w:pStyle w:val="Heading1"/>
        <w:ind w:right="438"/>
        <w:jc w:val="both"/>
        <w:rPr>
          <w:b w:val="0"/>
          <w:bCs w:val="0"/>
          <w:sz w:val="24"/>
          <w:szCs w:val="24"/>
        </w:rPr>
      </w:pPr>
      <w:r w:rsidRPr="00BD1E2A">
        <w:rPr>
          <w:b w:val="0"/>
          <w:bCs w:val="0"/>
          <w:sz w:val="24"/>
          <w:szCs w:val="24"/>
        </w:rPr>
        <w:t>1) Write a Program that simulates a telephone that records missed incoming calls. For each missed call, store the time of call, telephone number of origin, and name of the caller if the name is available. For unlisted numbers, set the name to “private caller”. Choose or extend the most appropriate collection class and provide the following features.</w:t>
      </w:r>
    </w:p>
    <w:p w14:paraId="4B0DFBE8" w14:textId="77777777" w:rsidR="00B7090E" w:rsidRPr="00BD1E2A" w:rsidRDefault="00B7090E" w:rsidP="00A72939">
      <w:pPr>
        <w:pStyle w:val="Heading1"/>
        <w:ind w:right="438"/>
        <w:jc w:val="both"/>
        <w:rPr>
          <w:b w:val="0"/>
          <w:bCs w:val="0"/>
          <w:sz w:val="24"/>
          <w:szCs w:val="24"/>
        </w:rPr>
      </w:pPr>
      <w:r w:rsidRPr="00BD1E2A">
        <w:rPr>
          <w:b w:val="0"/>
          <w:bCs w:val="0"/>
          <w:sz w:val="24"/>
          <w:szCs w:val="24"/>
        </w:rPr>
        <w:t>a.</w:t>
      </w:r>
      <w:r w:rsidRPr="00BD1E2A">
        <w:rPr>
          <w:b w:val="0"/>
          <w:bCs w:val="0"/>
          <w:sz w:val="24"/>
          <w:szCs w:val="24"/>
        </w:rPr>
        <w:tab/>
        <w:t>Numbers are recalled in the order they arrive</w:t>
      </w:r>
    </w:p>
    <w:p w14:paraId="7285D6EF" w14:textId="77777777" w:rsidR="00B7090E" w:rsidRPr="00BD1E2A" w:rsidRDefault="00B7090E" w:rsidP="00A72939">
      <w:pPr>
        <w:pStyle w:val="Heading1"/>
        <w:ind w:right="438"/>
        <w:jc w:val="both"/>
        <w:rPr>
          <w:b w:val="0"/>
          <w:bCs w:val="0"/>
          <w:sz w:val="24"/>
          <w:szCs w:val="24"/>
        </w:rPr>
      </w:pPr>
      <w:r w:rsidRPr="00BD1E2A">
        <w:rPr>
          <w:b w:val="0"/>
          <w:bCs w:val="0"/>
          <w:sz w:val="24"/>
          <w:szCs w:val="24"/>
        </w:rPr>
        <w:t>b.</w:t>
      </w:r>
      <w:r w:rsidRPr="00BD1E2A">
        <w:rPr>
          <w:b w:val="0"/>
          <w:bCs w:val="0"/>
          <w:sz w:val="24"/>
          <w:szCs w:val="24"/>
        </w:rPr>
        <w:tab/>
        <w:t>Up to 10 numbers are recorded. When the eleventh call comes in, it is stored and the oldest call is deleted so that no more than 10 numbers are ever recorded.</w:t>
      </w:r>
    </w:p>
    <w:p w14:paraId="13937EFF" w14:textId="77777777" w:rsidR="00B7090E" w:rsidRPr="00BD1E2A" w:rsidRDefault="00B7090E" w:rsidP="00A72939">
      <w:pPr>
        <w:pStyle w:val="Heading1"/>
        <w:ind w:right="438"/>
        <w:jc w:val="both"/>
        <w:rPr>
          <w:b w:val="0"/>
          <w:bCs w:val="0"/>
          <w:sz w:val="24"/>
          <w:szCs w:val="24"/>
        </w:rPr>
      </w:pPr>
      <w:r w:rsidRPr="00BD1E2A">
        <w:rPr>
          <w:b w:val="0"/>
          <w:bCs w:val="0"/>
          <w:sz w:val="24"/>
          <w:szCs w:val="24"/>
        </w:rPr>
        <w:t>c.</w:t>
      </w:r>
      <w:r w:rsidRPr="00BD1E2A">
        <w:rPr>
          <w:b w:val="0"/>
          <w:bCs w:val="0"/>
          <w:sz w:val="24"/>
          <w:szCs w:val="24"/>
        </w:rPr>
        <w:tab/>
        <w:t>After each number display, the user can select</w:t>
      </w:r>
    </w:p>
    <w:p w14:paraId="1C7BACF8" w14:textId="77777777" w:rsidR="00B7090E" w:rsidRPr="00BD1E2A" w:rsidRDefault="00B7090E" w:rsidP="00A72939">
      <w:pPr>
        <w:pStyle w:val="Heading1"/>
        <w:ind w:right="438"/>
        <w:jc w:val="both"/>
        <w:rPr>
          <w:b w:val="0"/>
          <w:bCs w:val="0"/>
          <w:sz w:val="24"/>
          <w:szCs w:val="24"/>
        </w:rPr>
      </w:pPr>
      <w:r w:rsidRPr="00BD1E2A">
        <w:rPr>
          <w:b w:val="0"/>
          <w:bCs w:val="0"/>
          <w:sz w:val="24"/>
          <w:szCs w:val="24"/>
        </w:rPr>
        <w:t>i.</w:t>
      </w:r>
      <w:r w:rsidRPr="00BD1E2A">
        <w:rPr>
          <w:b w:val="0"/>
          <w:bCs w:val="0"/>
          <w:sz w:val="24"/>
          <w:szCs w:val="24"/>
        </w:rPr>
        <w:tab/>
        <w:t>To delete the call</w:t>
      </w:r>
    </w:p>
    <w:p w14:paraId="4FA75FA3" w14:textId="77777777" w:rsidR="00B7090E" w:rsidRPr="00BD1E2A" w:rsidRDefault="00B7090E" w:rsidP="00A72939">
      <w:pPr>
        <w:pStyle w:val="Heading1"/>
        <w:ind w:right="438"/>
        <w:jc w:val="both"/>
        <w:rPr>
          <w:b w:val="0"/>
          <w:bCs w:val="0"/>
          <w:sz w:val="24"/>
          <w:szCs w:val="24"/>
        </w:rPr>
      </w:pPr>
      <w:r w:rsidRPr="00BD1E2A">
        <w:rPr>
          <w:b w:val="0"/>
          <w:bCs w:val="0"/>
          <w:sz w:val="24"/>
          <w:szCs w:val="24"/>
        </w:rPr>
        <w:t>ii.</w:t>
      </w:r>
      <w:r w:rsidRPr="00BD1E2A">
        <w:rPr>
          <w:b w:val="0"/>
          <w:bCs w:val="0"/>
          <w:sz w:val="24"/>
          <w:szCs w:val="24"/>
        </w:rPr>
        <w:tab/>
        <w:t>To go on to the next missed call, or</w:t>
      </w:r>
    </w:p>
    <w:p w14:paraId="630CDD3C" w14:textId="77777777" w:rsidR="00B7090E" w:rsidRPr="00BD1E2A" w:rsidRDefault="00B7090E" w:rsidP="00A72939">
      <w:pPr>
        <w:pStyle w:val="Heading1"/>
        <w:ind w:right="438"/>
        <w:jc w:val="both"/>
        <w:rPr>
          <w:b w:val="0"/>
          <w:bCs w:val="0"/>
          <w:sz w:val="24"/>
          <w:szCs w:val="24"/>
        </w:rPr>
      </w:pPr>
      <w:r w:rsidRPr="00BD1E2A">
        <w:rPr>
          <w:b w:val="0"/>
          <w:bCs w:val="0"/>
          <w:sz w:val="24"/>
          <w:szCs w:val="24"/>
        </w:rPr>
        <w:t>iii.</w:t>
      </w:r>
      <w:r w:rsidRPr="00BD1E2A">
        <w:rPr>
          <w:b w:val="0"/>
          <w:bCs w:val="0"/>
          <w:sz w:val="24"/>
          <w:szCs w:val="24"/>
        </w:rPr>
        <w:tab/>
        <w:t>To display the call details (number, caller name and time). Delete the number if user specifies a number to delete.</w:t>
      </w:r>
    </w:p>
    <w:p w14:paraId="7F902BA6" w14:textId="77777777" w:rsidR="00B7090E" w:rsidRPr="00BD1E2A" w:rsidRDefault="00B7090E" w:rsidP="00A72939">
      <w:pPr>
        <w:pStyle w:val="Heading1"/>
        <w:ind w:right="438"/>
        <w:jc w:val="both"/>
        <w:rPr>
          <w:b w:val="0"/>
          <w:bCs w:val="0"/>
          <w:sz w:val="24"/>
          <w:szCs w:val="24"/>
        </w:rPr>
      </w:pPr>
      <w:r w:rsidRPr="00BD1E2A">
        <w:rPr>
          <w:b w:val="0"/>
          <w:bCs w:val="0"/>
          <w:sz w:val="24"/>
          <w:szCs w:val="24"/>
        </w:rPr>
        <w:t>Write a helper class to represent an incoming call with fields to hold the number, name of the caller, and time of the call. Write a tester call that stores the several numbers, simulate the user pressing the missed-calls button, and finally prints the entire collection of stored calls.</w:t>
      </w:r>
    </w:p>
    <w:p w14:paraId="58E76BE0" w14:textId="77777777" w:rsidR="00B7090E" w:rsidRPr="00BD1E2A" w:rsidRDefault="00B7090E" w:rsidP="00A72939">
      <w:pPr>
        <w:pStyle w:val="Heading1"/>
        <w:ind w:right="438"/>
        <w:jc w:val="both"/>
        <w:rPr>
          <w:b w:val="0"/>
          <w:bCs w:val="0"/>
          <w:sz w:val="24"/>
          <w:szCs w:val="24"/>
        </w:rPr>
      </w:pPr>
      <w:r w:rsidRPr="00BD1E2A">
        <w:rPr>
          <w:b w:val="0"/>
          <w:bCs w:val="0"/>
          <w:sz w:val="24"/>
          <w:szCs w:val="24"/>
        </w:rPr>
        <w:t>2) Write a Java program using user-defined storage classes to create a book database and store it in a Collection List.</w:t>
      </w:r>
    </w:p>
    <w:p w14:paraId="412251DB" w14:textId="77777777" w:rsidR="00B7090E" w:rsidRPr="00BD1E2A" w:rsidRDefault="00B7090E" w:rsidP="00A72939">
      <w:pPr>
        <w:pStyle w:val="Heading1"/>
        <w:ind w:right="438"/>
        <w:jc w:val="both"/>
        <w:rPr>
          <w:b w:val="0"/>
          <w:bCs w:val="0"/>
          <w:sz w:val="24"/>
          <w:szCs w:val="24"/>
        </w:rPr>
      </w:pPr>
      <w:r w:rsidRPr="00BD1E2A">
        <w:rPr>
          <w:b w:val="0"/>
          <w:bCs w:val="0"/>
          <w:sz w:val="24"/>
          <w:szCs w:val="24"/>
        </w:rPr>
        <w:t>a.</w:t>
      </w:r>
      <w:r w:rsidRPr="00BD1E2A">
        <w:rPr>
          <w:b w:val="0"/>
          <w:bCs w:val="0"/>
          <w:sz w:val="24"/>
          <w:szCs w:val="24"/>
        </w:rPr>
        <w:tab/>
        <w:t xml:space="preserve">Books collection should include title, author, publisher and price. </w:t>
      </w:r>
    </w:p>
    <w:p w14:paraId="5CAB2476" w14:textId="77777777" w:rsidR="00B7090E" w:rsidRPr="00BD1E2A" w:rsidRDefault="00B7090E" w:rsidP="00A72939">
      <w:pPr>
        <w:pStyle w:val="Heading1"/>
        <w:ind w:right="438"/>
        <w:jc w:val="both"/>
        <w:rPr>
          <w:b w:val="0"/>
          <w:bCs w:val="0"/>
          <w:sz w:val="24"/>
          <w:szCs w:val="24"/>
        </w:rPr>
      </w:pPr>
      <w:r w:rsidRPr="00BD1E2A">
        <w:rPr>
          <w:b w:val="0"/>
          <w:bCs w:val="0"/>
          <w:sz w:val="24"/>
          <w:szCs w:val="24"/>
        </w:rPr>
        <w:t>b.</w:t>
      </w:r>
      <w:r w:rsidRPr="00BD1E2A">
        <w:rPr>
          <w:b w:val="0"/>
          <w:bCs w:val="0"/>
          <w:sz w:val="24"/>
          <w:szCs w:val="24"/>
        </w:rPr>
        <w:tab/>
        <w:t>Write a method to sort the books in ascending order of price and store it in another List. Maintain the book details with respect to an unique book id.</w:t>
      </w:r>
    </w:p>
    <w:p w14:paraId="2CA29DE8" w14:textId="77777777" w:rsidR="00B7090E" w:rsidRPr="00BD1E2A" w:rsidRDefault="00B7090E" w:rsidP="00A72939">
      <w:pPr>
        <w:pStyle w:val="Heading1"/>
        <w:ind w:right="438"/>
        <w:jc w:val="both"/>
        <w:rPr>
          <w:b w:val="0"/>
          <w:bCs w:val="0"/>
          <w:sz w:val="24"/>
          <w:szCs w:val="24"/>
        </w:rPr>
      </w:pPr>
      <w:r w:rsidRPr="00BD1E2A">
        <w:rPr>
          <w:b w:val="0"/>
          <w:bCs w:val="0"/>
          <w:sz w:val="24"/>
          <w:szCs w:val="24"/>
        </w:rPr>
        <w:t>c.</w:t>
      </w:r>
      <w:r w:rsidRPr="00BD1E2A">
        <w:rPr>
          <w:b w:val="0"/>
          <w:bCs w:val="0"/>
          <w:sz w:val="24"/>
          <w:szCs w:val="24"/>
        </w:rPr>
        <w:tab/>
        <w:t>Prompt for an author name and list all the books with the same author name. Create a new list holding all the book details with price greater than a user specified price.</w:t>
      </w:r>
    </w:p>
    <w:p w14:paraId="75909B5B" w14:textId="77777777" w:rsidR="00B7090E" w:rsidRPr="00BD1E2A" w:rsidRDefault="00B7090E" w:rsidP="00A72939">
      <w:pPr>
        <w:pStyle w:val="Heading1"/>
        <w:ind w:right="438"/>
        <w:jc w:val="both"/>
        <w:rPr>
          <w:b w:val="0"/>
          <w:bCs w:val="0"/>
          <w:sz w:val="24"/>
          <w:szCs w:val="24"/>
        </w:rPr>
      </w:pPr>
      <w:r w:rsidRPr="00BD1E2A">
        <w:rPr>
          <w:b w:val="0"/>
          <w:bCs w:val="0"/>
          <w:sz w:val="24"/>
          <w:szCs w:val="24"/>
        </w:rPr>
        <w:t>d.</w:t>
      </w:r>
      <w:r w:rsidRPr="00BD1E2A">
        <w:rPr>
          <w:b w:val="0"/>
          <w:bCs w:val="0"/>
          <w:sz w:val="24"/>
          <w:szCs w:val="24"/>
        </w:rPr>
        <w:tab/>
        <w:t>For a given a value by the user, find all the books that match either the whole or a part of the book title.</w:t>
      </w:r>
    </w:p>
    <w:p w14:paraId="47A4D63D" w14:textId="77777777" w:rsidR="00B7090E" w:rsidRPr="00BD1E2A" w:rsidRDefault="00B7090E" w:rsidP="00A72939">
      <w:pPr>
        <w:pStyle w:val="Heading1"/>
        <w:ind w:right="438"/>
        <w:jc w:val="both"/>
        <w:rPr>
          <w:b w:val="0"/>
          <w:bCs w:val="0"/>
          <w:sz w:val="24"/>
          <w:szCs w:val="24"/>
        </w:rPr>
      </w:pPr>
      <w:r w:rsidRPr="00BD1E2A">
        <w:rPr>
          <w:b w:val="0"/>
          <w:bCs w:val="0"/>
          <w:sz w:val="24"/>
          <w:szCs w:val="24"/>
        </w:rPr>
        <w:t>e.</w:t>
      </w:r>
      <w:r w:rsidRPr="00BD1E2A">
        <w:rPr>
          <w:b w:val="0"/>
          <w:bCs w:val="0"/>
          <w:sz w:val="24"/>
          <w:szCs w:val="24"/>
        </w:rPr>
        <w:tab/>
        <w:t>Identify a publisher and print books from a particular publisher. Update the publisher details based on a title.</w:t>
      </w:r>
    </w:p>
    <w:p w14:paraId="19BBB675" w14:textId="77777777" w:rsidR="00B7090E" w:rsidRPr="00BD1E2A" w:rsidRDefault="00B7090E" w:rsidP="00A72939">
      <w:pPr>
        <w:pStyle w:val="Heading1"/>
        <w:ind w:right="438"/>
        <w:jc w:val="both"/>
        <w:rPr>
          <w:b w:val="0"/>
          <w:bCs w:val="0"/>
          <w:sz w:val="24"/>
          <w:szCs w:val="24"/>
        </w:rPr>
      </w:pPr>
      <w:r w:rsidRPr="00BD1E2A">
        <w:rPr>
          <w:b w:val="0"/>
          <w:bCs w:val="0"/>
          <w:sz w:val="24"/>
          <w:szCs w:val="24"/>
        </w:rPr>
        <w:t>3) Create a desktop java application using swings to enable an user to enter student information such as name, usn, age, address, sgpa of 8 semesters, category.</w:t>
      </w:r>
    </w:p>
    <w:p w14:paraId="5153673E" w14:textId="77777777" w:rsidR="00B7090E" w:rsidRPr="00BD1E2A" w:rsidRDefault="00B7090E" w:rsidP="00A72939">
      <w:pPr>
        <w:pStyle w:val="Heading1"/>
        <w:ind w:right="438"/>
        <w:jc w:val="both"/>
        <w:rPr>
          <w:b w:val="0"/>
          <w:bCs w:val="0"/>
          <w:sz w:val="24"/>
          <w:szCs w:val="24"/>
        </w:rPr>
      </w:pPr>
      <w:r w:rsidRPr="00BD1E2A">
        <w:rPr>
          <w:b w:val="0"/>
          <w:bCs w:val="0"/>
          <w:sz w:val="24"/>
          <w:szCs w:val="24"/>
        </w:rPr>
        <w:t>a.</w:t>
      </w:r>
      <w:r w:rsidRPr="00BD1E2A">
        <w:rPr>
          <w:b w:val="0"/>
          <w:bCs w:val="0"/>
          <w:sz w:val="24"/>
          <w:szCs w:val="24"/>
        </w:rPr>
        <w:tab/>
        <w:t xml:space="preserve">Perform validations on all the fields. Display appropriate messages in pop up boxes to indicate </w:t>
      </w:r>
      <w:r w:rsidRPr="00BD1E2A">
        <w:rPr>
          <w:b w:val="0"/>
          <w:bCs w:val="0"/>
          <w:sz w:val="24"/>
          <w:szCs w:val="24"/>
        </w:rPr>
        <w:lastRenderedPageBreak/>
        <w:t>wrong entries.</w:t>
      </w:r>
    </w:p>
    <w:p w14:paraId="07AC8CF8" w14:textId="77777777" w:rsidR="00B7090E" w:rsidRPr="00BD1E2A" w:rsidRDefault="00B7090E" w:rsidP="00A72939">
      <w:pPr>
        <w:pStyle w:val="Heading1"/>
        <w:ind w:right="438"/>
        <w:jc w:val="both"/>
        <w:rPr>
          <w:b w:val="0"/>
          <w:bCs w:val="0"/>
          <w:sz w:val="24"/>
          <w:szCs w:val="24"/>
        </w:rPr>
      </w:pPr>
      <w:r w:rsidRPr="00BD1E2A">
        <w:rPr>
          <w:b w:val="0"/>
          <w:bCs w:val="0"/>
          <w:sz w:val="24"/>
          <w:szCs w:val="24"/>
        </w:rPr>
        <w:t>b.</w:t>
      </w:r>
      <w:r w:rsidRPr="00BD1E2A">
        <w:rPr>
          <w:b w:val="0"/>
          <w:bCs w:val="0"/>
          <w:sz w:val="24"/>
          <w:szCs w:val="24"/>
        </w:rPr>
        <w:tab/>
        <w:t>On clicking of the “compute” button, find the cgpa . On clicking of the “done” button, mouse place the student details in a collection.</w:t>
      </w:r>
    </w:p>
    <w:p w14:paraId="01A8B899" w14:textId="0151C9C3" w:rsidR="00B7090E" w:rsidRPr="00BD1E2A" w:rsidRDefault="00B7090E" w:rsidP="00A72939">
      <w:pPr>
        <w:pStyle w:val="Heading1"/>
        <w:ind w:right="438"/>
        <w:jc w:val="both"/>
        <w:rPr>
          <w:b w:val="0"/>
          <w:bCs w:val="0"/>
          <w:sz w:val="24"/>
          <w:szCs w:val="24"/>
        </w:rPr>
      </w:pPr>
      <w:r w:rsidRPr="00BD1E2A">
        <w:rPr>
          <w:b w:val="0"/>
          <w:bCs w:val="0"/>
          <w:sz w:val="24"/>
          <w:szCs w:val="24"/>
        </w:rPr>
        <w:t>c.</w:t>
      </w:r>
      <w:r w:rsidRPr="00BD1E2A">
        <w:rPr>
          <w:b w:val="0"/>
          <w:bCs w:val="0"/>
          <w:sz w:val="24"/>
          <w:szCs w:val="24"/>
        </w:rPr>
        <w:tab/>
        <w:t>Display the collection in a textarea on the click of a button.</w:t>
      </w:r>
    </w:p>
    <w:p w14:paraId="39B5E148" w14:textId="77777777" w:rsidR="004A70C0" w:rsidRPr="00BD1E2A" w:rsidRDefault="004A70C0" w:rsidP="00A72939">
      <w:pPr>
        <w:pStyle w:val="Heading1"/>
        <w:ind w:right="438"/>
        <w:jc w:val="both"/>
        <w:rPr>
          <w:b w:val="0"/>
          <w:bCs w:val="0"/>
          <w:sz w:val="24"/>
          <w:szCs w:val="24"/>
        </w:rPr>
      </w:pPr>
    </w:p>
    <w:p w14:paraId="40BE8964" w14:textId="77777777" w:rsidR="00B7090E" w:rsidRPr="00BD1E2A" w:rsidRDefault="00B7090E" w:rsidP="00A72939">
      <w:pPr>
        <w:pStyle w:val="Heading1"/>
        <w:ind w:right="438"/>
        <w:jc w:val="both"/>
        <w:rPr>
          <w:b w:val="0"/>
          <w:bCs w:val="0"/>
          <w:sz w:val="24"/>
          <w:szCs w:val="24"/>
        </w:rPr>
      </w:pPr>
      <w:r w:rsidRPr="00BD1E2A">
        <w:rPr>
          <w:b w:val="0"/>
          <w:bCs w:val="0"/>
          <w:sz w:val="24"/>
          <w:szCs w:val="24"/>
        </w:rPr>
        <w:t xml:space="preserve">4) Write a java program using Swings to validate user login information using dialog boxes. </w:t>
      </w:r>
    </w:p>
    <w:p w14:paraId="68A9A9ED" w14:textId="77777777" w:rsidR="00B7090E" w:rsidRPr="00BD1E2A" w:rsidRDefault="00B7090E" w:rsidP="00A72939">
      <w:pPr>
        <w:pStyle w:val="Heading1"/>
        <w:ind w:right="438"/>
        <w:jc w:val="both"/>
        <w:rPr>
          <w:b w:val="0"/>
          <w:bCs w:val="0"/>
          <w:sz w:val="24"/>
          <w:szCs w:val="24"/>
        </w:rPr>
      </w:pPr>
      <w:r w:rsidRPr="00BD1E2A">
        <w:rPr>
          <w:b w:val="0"/>
          <w:bCs w:val="0"/>
          <w:sz w:val="24"/>
          <w:szCs w:val="24"/>
        </w:rPr>
        <w:t>a.</w:t>
      </w:r>
      <w:r w:rsidRPr="00BD1E2A">
        <w:rPr>
          <w:b w:val="0"/>
          <w:bCs w:val="0"/>
          <w:sz w:val="24"/>
          <w:szCs w:val="24"/>
        </w:rPr>
        <w:tab/>
        <w:t>Once validated, allow the user to enter the customer id, if the person is a new customer, else check whether the customer exists in a collection and obtain the customer id.</w:t>
      </w:r>
    </w:p>
    <w:p w14:paraId="4FE8E447" w14:textId="77777777" w:rsidR="00B7090E" w:rsidRPr="00BD1E2A" w:rsidRDefault="00B7090E" w:rsidP="00A72939">
      <w:pPr>
        <w:pStyle w:val="Heading1"/>
        <w:ind w:right="438"/>
        <w:jc w:val="both"/>
        <w:rPr>
          <w:b w:val="0"/>
          <w:bCs w:val="0"/>
          <w:sz w:val="24"/>
          <w:szCs w:val="24"/>
        </w:rPr>
      </w:pPr>
      <w:r w:rsidRPr="00BD1E2A">
        <w:rPr>
          <w:b w:val="0"/>
          <w:bCs w:val="0"/>
          <w:sz w:val="24"/>
          <w:szCs w:val="24"/>
        </w:rPr>
        <w:t>b.</w:t>
      </w:r>
      <w:r w:rsidRPr="00BD1E2A">
        <w:rPr>
          <w:b w:val="0"/>
          <w:bCs w:val="0"/>
          <w:sz w:val="24"/>
          <w:szCs w:val="24"/>
        </w:rPr>
        <w:tab/>
        <w:t>The customer id can be obtained given a mobile number. Allow the user to enter the item purchased by giving the item id and quantity purchased.</w:t>
      </w:r>
    </w:p>
    <w:p w14:paraId="348A694F" w14:textId="77777777" w:rsidR="00B7090E" w:rsidRPr="00BD1E2A" w:rsidRDefault="00B7090E" w:rsidP="00A72939">
      <w:pPr>
        <w:pStyle w:val="Heading1"/>
        <w:ind w:right="438"/>
        <w:jc w:val="both"/>
        <w:rPr>
          <w:b w:val="0"/>
          <w:bCs w:val="0"/>
          <w:sz w:val="24"/>
          <w:szCs w:val="24"/>
        </w:rPr>
      </w:pPr>
      <w:r w:rsidRPr="00BD1E2A">
        <w:rPr>
          <w:b w:val="0"/>
          <w:bCs w:val="0"/>
          <w:sz w:val="24"/>
          <w:szCs w:val="24"/>
        </w:rPr>
        <w:t>c.</w:t>
      </w:r>
      <w:r w:rsidRPr="00BD1E2A">
        <w:rPr>
          <w:b w:val="0"/>
          <w:bCs w:val="0"/>
          <w:sz w:val="24"/>
          <w:szCs w:val="24"/>
        </w:rPr>
        <w:tab/>
        <w:t>On clicking of a button, the item name and the total cost should appear in the corresponding GUI components.</w:t>
      </w:r>
    </w:p>
    <w:p w14:paraId="3CF6DCA8" w14:textId="40548492" w:rsidR="00B7090E" w:rsidRPr="00BD1E2A" w:rsidRDefault="00B7090E" w:rsidP="00A72939">
      <w:pPr>
        <w:pStyle w:val="Heading1"/>
        <w:ind w:right="438"/>
        <w:jc w:val="both"/>
        <w:rPr>
          <w:b w:val="0"/>
          <w:bCs w:val="0"/>
          <w:sz w:val="24"/>
          <w:szCs w:val="24"/>
        </w:rPr>
      </w:pPr>
      <w:r w:rsidRPr="00BD1E2A">
        <w:rPr>
          <w:b w:val="0"/>
          <w:bCs w:val="0"/>
          <w:sz w:val="24"/>
          <w:szCs w:val="24"/>
        </w:rPr>
        <w:t>d.</w:t>
      </w:r>
      <w:r w:rsidRPr="00BD1E2A">
        <w:rPr>
          <w:b w:val="0"/>
          <w:bCs w:val="0"/>
          <w:sz w:val="24"/>
          <w:szCs w:val="24"/>
        </w:rPr>
        <w:tab/>
        <w:t>Using option dialog box, indicate the types of discount available for the customer. On clicking on the print button, print the details in information dialog box.</w:t>
      </w:r>
    </w:p>
    <w:p w14:paraId="056EA8E3" w14:textId="77777777" w:rsidR="004A70C0" w:rsidRPr="00BD1E2A" w:rsidRDefault="004A70C0" w:rsidP="00A72939">
      <w:pPr>
        <w:pStyle w:val="Heading1"/>
        <w:ind w:right="438"/>
        <w:jc w:val="both"/>
        <w:rPr>
          <w:b w:val="0"/>
          <w:bCs w:val="0"/>
          <w:sz w:val="24"/>
          <w:szCs w:val="24"/>
        </w:rPr>
      </w:pPr>
    </w:p>
    <w:p w14:paraId="657BF484" w14:textId="77777777" w:rsidR="00B7090E" w:rsidRPr="00BD1E2A" w:rsidRDefault="00B7090E" w:rsidP="00A72939">
      <w:pPr>
        <w:pStyle w:val="Heading1"/>
        <w:ind w:right="438"/>
        <w:jc w:val="both"/>
        <w:rPr>
          <w:b w:val="0"/>
          <w:bCs w:val="0"/>
          <w:sz w:val="24"/>
          <w:szCs w:val="24"/>
        </w:rPr>
      </w:pPr>
      <w:r w:rsidRPr="00BD1E2A">
        <w:rPr>
          <w:b w:val="0"/>
          <w:bCs w:val="0"/>
          <w:sz w:val="24"/>
          <w:szCs w:val="24"/>
        </w:rPr>
        <w:t>5) Write a program that uses Java Swing and JDBC to create a stand-alone application:</w:t>
      </w:r>
    </w:p>
    <w:p w14:paraId="5F6063D6" w14:textId="77777777" w:rsidR="00B7090E" w:rsidRPr="00BD1E2A" w:rsidRDefault="00B7090E" w:rsidP="00A72939">
      <w:pPr>
        <w:pStyle w:val="Heading1"/>
        <w:ind w:right="438"/>
        <w:jc w:val="both"/>
        <w:rPr>
          <w:b w:val="0"/>
          <w:bCs w:val="0"/>
          <w:sz w:val="24"/>
          <w:szCs w:val="24"/>
        </w:rPr>
      </w:pPr>
      <w:r w:rsidRPr="00BD1E2A">
        <w:rPr>
          <w:b w:val="0"/>
          <w:bCs w:val="0"/>
          <w:sz w:val="24"/>
          <w:szCs w:val="24"/>
        </w:rPr>
        <w:t>a.</w:t>
      </w:r>
      <w:r w:rsidRPr="00BD1E2A">
        <w:rPr>
          <w:b w:val="0"/>
          <w:bCs w:val="0"/>
          <w:sz w:val="24"/>
          <w:szCs w:val="24"/>
        </w:rPr>
        <w:tab/>
        <w:t>Create two tables namely, Representative (RepNo, RepName, State, Comission, Rate) and Customer (CustNo, CustName, State, Credit_Limit, RepNo) in MySQL database. Use appropriate Swing components to insert values in a form.</w:t>
      </w:r>
    </w:p>
    <w:p w14:paraId="0FE2FA90" w14:textId="6507F505" w:rsidR="00B7090E" w:rsidRPr="00BD1E2A" w:rsidRDefault="00B7090E" w:rsidP="00A72939">
      <w:pPr>
        <w:pStyle w:val="Heading1"/>
        <w:ind w:right="438"/>
        <w:jc w:val="both"/>
        <w:rPr>
          <w:b w:val="0"/>
          <w:bCs w:val="0"/>
          <w:sz w:val="24"/>
          <w:szCs w:val="24"/>
        </w:rPr>
      </w:pPr>
      <w:r w:rsidRPr="00BD1E2A">
        <w:rPr>
          <w:b w:val="0"/>
          <w:bCs w:val="0"/>
          <w:sz w:val="24"/>
          <w:szCs w:val="24"/>
        </w:rPr>
        <w:t>Use another form to display Representative’s information when Credit_Limit is above 15,000.</w:t>
      </w:r>
    </w:p>
    <w:p w14:paraId="7D4FB720" w14:textId="76313F8E" w:rsidR="00881209" w:rsidRPr="00BD1E2A" w:rsidRDefault="00881209" w:rsidP="00A72939">
      <w:pPr>
        <w:pStyle w:val="Heading1"/>
        <w:ind w:right="438"/>
        <w:jc w:val="both"/>
        <w:rPr>
          <w:b w:val="0"/>
          <w:bCs w:val="0"/>
          <w:sz w:val="24"/>
          <w:szCs w:val="24"/>
        </w:rPr>
      </w:pPr>
    </w:p>
    <w:p w14:paraId="12E4DC4A" w14:textId="2C72AC13" w:rsidR="00881209" w:rsidRPr="00BD1E2A" w:rsidRDefault="00881209" w:rsidP="00A72939">
      <w:pPr>
        <w:pStyle w:val="Heading1"/>
        <w:ind w:right="438"/>
        <w:jc w:val="both"/>
        <w:rPr>
          <w:b w:val="0"/>
          <w:bCs w:val="0"/>
          <w:sz w:val="24"/>
          <w:szCs w:val="24"/>
        </w:rPr>
      </w:pPr>
      <w:r w:rsidRPr="00BD1E2A">
        <w:rPr>
          <w:b w:val="0"/>
          <w:bCs w:val="0"/>
          <w:sz w:val="24"/>
          <w:szCs w:val="24"/>
        </w:rPr>
        <w:t>6)</w:t>
      </w:r>
      <w:r w:rsidRPr="00BD1E2A">
        <w:rPr>
          <w:sz w:val="24"/>
          <w:szCs w:val="24"/>
        </w:rPr>
        <w:t xml:space="preserve"> </w:t>
      </w:r>
      <w:r w:rsidRPr="00BD1E2A">
        <w:rPr>
          <w:b w:val="0"/>
          <w:bCs w:val="0"/>
          <w:sz w:val="24"/>
          <w:szCs w:val="24"/>
        </w:rPr>
        <w:t>Create a Servlet to file IT returns that accepts personal information, salary information and Tax deduction details from the user and write the information into a file. Also accept the name of the person and display in on the page.</w:t>
      </w:r>
    </w:p>
    <w:p w14:paraId="464012B8" w14:textId="231AF111" w:rsidR="00881209" w:rsidRPr="00BD1E2A" w:rsidRDefault="00881209" w:rsidP="00A72939">
      <w:pPr>
        <w:pStyle w:val="Heading1"/>
        <w:ind w:right="438"/>
        <w:jc w:val="both"/>
        <w:rPr>
          <w:b w:val="0"/>
          <w:bCs w:val="0"/>
          <w:sz w:val="24"/>
          <w:szCs w:val="24"/>
        </w:rPr>
      </w:pPr>
    </w:p>
    <w:p w14:paraId="5B9ED2F2" w14:textId="2F4821B1" w:rsidR="00881209" w:rsidRPr="00BD1E2A" w:rsidRDefault="00881209" w:rsidP="00A72939">
      <w:pPr>
        <w:pStyle w:val="Heading1"/>
        <w:ind w:right="438"/>
        <w:jc w:val="both"/>
        <w:rPr>
          <w:b w:val="0"/>
          <w:bCs w:val="0"/>
          <w:sz w:val="24"/>
          <w:szCs w:val="24"/>
        </w:rPr>
      </w:pPr>
      <w:r w:rsidRPr="00BD1E2A">
        <w:rPr>
          <w:b w:val="0"/>
          <w:bCs w:val="0"/>
          <w:sz w:val="24"/>
          <w:szCs w:val="24"/>
        </w:rPr>
        <w:t xml:space="preserve">7) </w:t>
      </w:r>
      <w:r w:rsidRPr="00BD1E2A">
        <w:rPr>
          <w:rFonts w:eastAsia="Verdana"/>
          <w:b w:val="0"/>
          <w:bCs w:val="0"/>
          <w:sz w:val="24"/>
          <w:szCs w:val="24"/>
        </w:rPr>
        <w:t>Create a servlet that accepts patient information in a hospital such as patient id, patient name, and age, date of admission, cause of admission, doctor diagnosed, and treatment proposed. Place the details into a database. Allow options to insert, update, and view and delete the contents in the database.</w:t>
      </w:r>
    </w:p>
    <w:p w14:paraId="4CBDAB3C" w14:textId="77777777" w:rsidR="00682BE5" w:rsidRPr="00BD1E2A" w:rsidRDefault="00682BE5" w:rsidP="00A72939">
      <w:pPr>
        <w:pStyle w:val="Heading1"/>
        <w:ind w:right="438"/>
        <w:jc w:val="both"/>
        <w:rPr>
          <w:b w:val="0"/>
          <w:bCs w:val="0"/>
          <w:sz w:val="24"/>
          <w:szCs w:val="24"/>
        </w:rPr>
      </w:pPr>
    </w:p>
    <w:p w14:paraId="1FD53B70" w14:textId="58707FA4" w:rsidR="00B7090E" w:rsidRPr="00BD1E2A" w:rsidRDefault="00881209" w:rsidP="00A72939">
      <w:pPr>
        <w:pStyle w:val="Heading1"/>
        <w:ind w:right="438"/>
        <w:jc w:val="both"/>
        <w:rPr>
          <w:b w:val="0"/>
          <w:bCs w:val="0"/>
          <w:sz w:val="24"/>
          <w:szCs w:val="24"/>
        </w:rPr>
      </w:pPr>
      <w:r w:rsidRPr="00BD1E2A">
        <w:rPr>
          <w:b w:val="0"/>
          <w:bCs w:val="0"/>
          <w:sz w:val="24"/>
          <w:szCs w:val="24"/>
        </w:rPr>
        <w:t>8</w:t>
      </w:r>
      <w:r w:rsidR="00B7090E" w:rsidRPr="00BD1E2A">
        <w:rPr>
          <w:b w:val="0"/>
          <w:bCs w:val="0"/>
          <w:sz w:val="24"/>
          <w:szCs w:val="24"/>
        </w:rPr>
        <w:t>)Write a JSP and Servlet Program to do the following to buy a T-Shirt online:</w:t>
      </w:r>
    </w:p>
    <w:p w14:paraId="5256078F" w14:textId="77777777" w:rsidR="00B7090E" w:rsidRPr="00BD1E2A" w:rsidRDefault="00B7090E" w:rsidP="00A72939">
      <w:pPr>
        <w:pStyle w:val="Heading1"/>
        <w:ind w:right="438"/>
        <w:jc w:val="both"/>
        <w:rPr>
          <w:b w:val="0"/>
          <w:bCs w:val="0"/>
          <w:sz w:val="24"/>
          <w:szCs w:val="24"/>
        </w:rPr>
      </w:pPr>
      <w:r w:rsidRPr="00BD1E2A">
        <w:rPr>
          <w:b w:val="0"/>
          <w:bCs w:val="0"/>
          <w:sz w:val="24"/>
          <w:szCs w:val="24"/>
        </w:rPr>
        <w:t>a.</w:t>
      </w:r>
      <w:r w:rsidRPr="00BD1E2A">
        <w:rPr>
          <w:b w:val="0"/>
          <w:bCs w:val="0"/>
          <w:sz w:val="24"/>
          <w:szCs w:val="24"/>
        </w:rPr>
        <w:tab/>
        <w:t>A set of checkboxes to select your T-Shirt accessories such as ‘belt’, ‘cap’, ‘hair-band’ etc.</w:t>
      </w:r>
    </w:p>
    <w:p w14:paraId="496CEAEA" w14:textId="77777777" w:rsidR="00B7090E" w:rsidRPr="00BD1E2A" w:rsidRDefault="00B7090E" w:rsidP="00A72939">
      <w:pPr>
        <w:pStyle w:val="Heading1"/>
        <w:ind w:right="438"/>
        <w:jc w:val="both"/>
        <w:rPr>
          <w:b w:val="0"/>
          <w:bCs w:val="0"/>
          <w:sz w:val="24"/>
          <w:szCs w:val="24"/>
        </w:rPr>
      </w:pPr>
      <w:r w:rsidRPr="00BD1E2A">
        <w:rPr>
          <w:b w:val="0"/>
          <w:bCs w:val="0"/>
          <w:sz w:val="24"/>
          <w:szCs w:val="24"/>
        </w:rPr>
        <w:t>b.</w:t>
      </w:r>
      <w:r w:rsidRPr="00BD1E2A">
        <w:rPr>
          <w:b w:val="0"/>
          <w:bCs w:val="0"/>
          <w:sz w:val="24"/>
          <w:szCs w:val="24"/>
        </w:rPr>
        <w:tab/>
        <w:t xml:space="preserve">A text area / text field to enter your T-Shirt tag-line, A Radio-button that allows the user to choose between T-Shirt with chest pocket and without. A Combo Box to choose your T-Shirt color, A Button called “Click Me” </w:t>
      </w:r>
    </w:p>
    <w:p w14:paraId="727CF769" w14:textId="77777777" w:rsidR="00B7090E" w:rsidRPr="00BD1E2A" w:rsidRDefault="00B7090E" w:rsidP="00A72939">
      <w:pPr>
        <w:pStyle w:val="Heading1"/>
        <w:ind w:right="438"/>
        <w:jc w:val="both"/>
        <w:rPr>
          <w:b w:val="0"/>
          <w:bCs w:val="0"/>
          <w:sz w:val="24"/>
          <w:szCs w:val="24"/>
        </w:rPr>
      </w:pPr>
      <w:r w:rsidRPr="00BD1E2A">
        <w:rPr>
          <w:b w:val="0"/>
          <w:bCs w:val="0"/>
          <w:sz w:val="24"/>
          <w:szCs w:val="24"/>
        </w:rPr>
        <w:t>c.</w:t>
      </w:r>
      <w:r w:rsidRPr="00BD1E2A">
        <w:rPr>
          <w:b w:val="0"/>
          <w:bCs w:val="0"/>
          <w:sz w:val="24"/>
          <w:szCs w:val="24"/>
        </w:rPr>
        <w:tab/>
        <w:t>Insert the details entered into a table called ‘TShirts’.</w:t>
      </w:r>
    </w:p>
    <w:p w14:paraId="3F2C6045" w14:textId="77777777" w:rsidR="00B7090E" w:rsidRPr="00BD1E2A" w:rsidRDefault="00B7090E" w:rsidP="00A72939">
      <w:pPr>
        <w:pStyle w:val="Heading1"/>
        <w:ind w:right="438"/>
        <w:jc w:val="both"/>
        <w:rPr>
          <w:b w:val="0"/>
          <w:bCs w:val="0"/>
          <w:sz w:val="24"/>
          <w:szCs w:val="24"/>
        </w:rPr>
      </w:pPr>
      <w:r w:rsidRPr="00BD1E2A">
        <w:rPr>
          <w:b w:val="0"/>
          <w:bCs w:val="0"/>
          <w:sz w:val="24"/>
          <w:szCs w:val="24"/>
        </w:rPr>
        <w:t>d.</w:t>
      </w:r>
      <w:r w:rsidRPr="00BD1E2A">
        <w:rPr>
          <w:b w:val="0"/>
          <w:bCs w:val="0"/>
          <w:sz w:val="24"/>
          <w:szCs w:val="24"/>
        </w:rPr>
        <w:tab/>
        <w:t>An OrderNo is generated by adding ‘1’ to the existing ‘OrderNo’</w:t>
      </w:r>
    </w:p>
    <w:p w14:paraId="24760AEA" w14:textId="77777777" w:rsidR="00B7090E" w:rsidRPr="00BD1E2A" w:rsidRDefault="00B7090E" w:rsidP="00A72939">
      <w:pPr>
        <w:pStyle w:val="Heading1"/>
        <w:ind w:right="438"/>
        <w:jc w:val="both"/>
        <w:rPr>
          <w:b w:val="0"/>
          <w:bCs w:val="0"/>
          <w:sz w:val="24"/>
          <w:szCs w:val="24"/>
        </w:rPr>
      </w:pPr>
      <w:r w:rsidRPr="00BD1E2A">
        <w:rPr>
          <w:b w:val="0"/>
          <w:bCs w:val="0"/>
          <w:sz w:val="24"/>
          <w:szCs w:val="24"/>
        </w:rPr>
        <w:t>e.</w:t>
      </w:r>
      <w:r w:rsidRPr="00BD1E2A">
        <w:rPr>
          <w:b w:val="0"/>
          <w:bCs w:val="0"/>
          <w:sz w:val="24"/>
          <w:szCs w:val="24"/>
        </w:rPr>
        <w:tab/>
        <w:t>If ‘TShirts’ table is empty the initial value of ‘OrderNo’ is 100.</w:t>
      </w:r>
    </w:p>
    <w:p w14:paraId="5F8D704C" w14:textId="77777777" w:rsidR="00B7090E" w:rsidRPr="00BD1E2A" w:rsidRDefault="00B7090E" w:rsidP="00A72939">
      <w:pPr>
        <w:pStyle w:val="Heading1"/>
        <w:ind w:right="438"/>
        <w:jc w:val="both"/>
        <w:rPr>
          <w:b w:val="0"/>
          <w:bCs w:val="0"/>
          <w:sz w:val="24"/>
          <w:szCs w:val="24"/>
        </w:rPr>
      </w:pPr>
      <w:r w:rsidRPr="00BD1E2A">
        <w:rPr>
          <w:b w:val="0"/>
          <w:bCs w:val="0"/>
          <w:sz w:val="24"/>
          <w:szCs w:val="24"/>
        </w:rPr>
        <w:t>f.</w:t>
      </w:r>
      <w:r w:rsidRPr="00BD1E2A">
        <w:rPr>
          <w:b w:val="0"/>
          <w:bCs w:val="0"/>
          <w:sz w:val="24"/>
          <w:szCs w:val="24"/>
        </w:rPr>
        <w:tab/>
        <w:t>This ‘OrderNo’ is also inserted into the ‘TShirts’ table</w:t>
      </w:r>
    </w:p>
    <w:p w14:paraId="501A03C7" w14:textId="77777777" w:rsidR="00B7090E" w:rsidRPr="00BD1E2A" w:rsidRDefault="00B7090E" w:rsidP="00A72939">
      <w:pPr>
        <w:pStyle w:val="Heading1"/>
        <w:ind w:right="438"/>
        <w:jc w:val="both"/>
        <w:rPr>
          <w:b w:val="0"/>
          <w:bCs w:val="0"/>
          <w:sz w:val="24"/>
          <w:szCs w:val="24"/>
        </w:rPr>
      </w:pPr>
      <w:r w:rsidRPr="00BD1E2A">
        <w:rPr>
          <w:b w:val="0"/>
          <w:bCs w:val="0"/>
          <w:sz w:val="24"/>
          <w:szCs w:val="24"/>
        </w:rPr>
        <w:t>g.</w:t>
      </w:r>
      <w:r w:rsidRPr="00BD1E2A">
        <w:rPr>
          <w:b w:val="0"/>
          <w:bCs w:val="0"/>
          <w:sz w:val="24"/>
          <w:szCs w:val="24"/>
        </w:rPr>
        <w:tab/>
        <w:t>Display all the records of the ‘TShirts’ table in tabular form</w:t>
      </w:r>
    </w:p>
    <w:p w14:paraId="110FBFEA" w14:textId="0CF1FB02" w:rsidR="00B7090E" w:rsidRPr="00BD1E2A" w:rsidRDefault="00B7090E" w:rsidP="00A72939">
      <w:pPr>
        <w:pStyle w:val="Heading1"/>
        <w:ind w:right="438"/>
        <w:jc w:val="both"/>
        <w:rPr>
          <w:b w:val="0"/>
          <w:bCs w:val="0"/>
          <w:sz w:val="24"/>
          <w:szCs w:val="24"/>
        </w:rPr>
      </w:pPr>
      <w:r w:rsidRPr="00BD1E2A">
        <w:rPr>
          <w:b w:val="0"/>
          <w:bCs w:val="0"/>
          <w:sz w:val="24"/>
          <w:szCs w:val="24"/>
        </w:rPr>
        <w:t>PS: Frontend display should be in JSP and the business logic should be written in Servlet Class.</w:t>
      </w:r>
    </w:p>
    <w:p w14:paraId="3A372922" w14:textId="77777777" w:rsidR="004A70C0" w:rsidRPr="00BD1E2A" w:rsidRDefault="004A70C0" w:rsidP="00A72939">
      <w:pPr>
        <w:pStyle w:val="Heading1"/>
        <w:ind w:right="438"/>
        <w:jc w:val="both"/>
        <w:rPr>
          <w:b w:val="0"/>
          <w:bCs w:val="0"/>
          <w:sz w:val="24"/>
          <w:szCs w:val="24"/>
        </w:rPr>
      </w:pPr>
    </w:p>
    <w:p w14:paraId="24422696" w14:textId="4572E51C" w:rsidR="00B7090E" w:rsidRPr="00BD1E2A" w:rsidRDefault="00881209" w:rsidP="00A72939">
      <w:pPr>
        <w:pStyle w:val="Heading1"/>
        <w:ind w:right="438"/>
        <w:jc w:val="both"/>
        <w:rPr>
          <w:b w:val="0"/>
          <w:bCs w:val="0"/>
          <w:sz w:val="24"/>
          <w:szCs w:val="24"/>
        </w:rPr>
      </w:pPr>
      <w:r w:rsidRPr="00BD1E2A">
        <w:rPr>
          <w:b w:val="0"/>
          <w:bCs w:val="0"/>
          <w:sz w:val="24"/>
          <w:szCs w:val="24"/>
        </w:rPr>
        <w:t>9</w:t>
      </w:r>
      <w:r w:rsidR="00B7090E" w:rsidRPr="00BD1E2A">
        <w:rPr>
          <w:b w:val="0"/>
          <w:bCs w:val="0"/>
          <w:sz w:val="24"/>
          <w:szCs w:val="24"/>
        </w:rPr>
        <w:t xml:space="preserve">) Write a Java Program that creates two threads object of Thread class. Where one thread asks the user </w:t>
      </w:r>
      <w:r w:rsidR="00B7090E" w:rsidRPr="00BD1E2A">
        <w:rPr>
          <w:b w:val="0"/>
          <w:bCs w:val="0"/>
          <w:sz w:val="24"/>
          <w:szCs w:val="24"/>
        </w:rPr>
        <w:lastRenderedPageBreak/>
        <w:t>to enter a number not less than four digits. Split the digits of the number and display in words the value of the number. Ex: 1 – One. Second thread finding the number of vowels in a word. Ex: JAVA – Vowel - A, Count – 2.</w:t>
      </w:r>
    </w:p>
    <w:p w14:paraId="20867F8F" w14:textId="77777777" w:rsidR="004A70C0" w:rsidRPr="00BD1E2A" w:rsidRDefault="004A70C0" w:rsidP="00A72939">
      <w:pPr>
        <w:pStyle w:val="Heading1"/>
        <w:ind w:right="438"/>
        <w:jc w:val="both"/>
        <w:rPr>
          <w:b w:val="0"/>
          <w:bCs w:val="0"/>
          <w:sz w:val="24"/>
          <w:szCs w:val="24"/>
        </w:rPr>
      </w:pPr>
    </w:p>
    <w:p w14:paraId="18CF1346" w14:textId="2995988E" w:rsidR="00B7090E" w:rsidRPr="00BD1E2A" w:rsidRDefault="00881209" w:rsidP="00A72939">
      <w:pPr>
        <w:pStyle w:val="Heading1"/>
        <w:ind w:right="438"/>
        <w:jc w:val="both"/>
        <w:rPr>
          <w:b w:val="0"/>
          <w:bCs w:val="0"/>
          <w:sz w:val="24"/>
          <w:szCs w:val="24"/>
        </w:rPr>
      </w:pPr>
      <w:r w:rsidRPr="00BD1E2A">
        <w:rPr>
          <w:b w:val="0"/>
          <w:bCs w:val="0"/>
          <w:sz w:val="24"/>
          <w:szCs w:val="24"/>
        </w:rPr>
        <w:t>10</w:t>
      </w:r>
      <w:r w:rsidR="00B7090E" w:rsidRPr="00BD1E2A">
        <w:rPr>
          <w:b w:val="0"/>
          <w:bCs w:val="0"/>
          <w:sz w:val="24"/>
          <w:szCs w:val="24"/>
        </w:rPr>
        <w:t>) Create a Customer Application with Spring framework. The Customer class should include attributes: name, id, Items purchased . Class Item has the following attributes: name, id, price, tax, manufacture date. Create objects and calculate the total price of the items purchased by the customer.</w:t>
      </w:r>
    </w:p>
    <w:p w14:paraId="5B23228B" w14:textId="77777777" w:rsidR="00B7090E" w:rsidRPr="00BD1E2A" w:rsidRDefault="00B7090E" w:rsidP="00A72939">
      <w:pPr>
        <w:pStyle w:val="Heading1"/>
        <w:ind w:right="438"/>
        <w:jc w:val="both"/>
        <w:rPr>
          <w:b w:val="0"/>
          <w:bCs w:val="0"/>
          <w:sz w:val="24"/>
          <w:szCs w:val="24"/>
        </w:rPr>
      </w:pPr>
    </w:p>
    <w:p w14:paraId="6DF11E96" w14:textId="7AC06A06" w:rsidR="00B7090E" w:rsidRPr="00BD1E2A" w:rsidRDefault="00881209" w:rsidP="00A72939">
      <w:pPr>
        <w:pStyle w:val="Heading1"/>
        <w:ind w:right="438"/>
        <w:jc w:val="both"/>
        <w:rPr>
          <w:b w:val="0"/>
          <w:bCs w:val="0"/>
          <w:sz w:val="24"/>
          <w:szCs w:val="24"/>
        </w:rPr>
      </w:pPr>
      <w:r w:rsidRPr="00BD1E2A">
        <w:rPr>
          <w:b w:val="0"/>
          <w:bCs w:val="0"/>
          <w:sz w:val="24"/>
          <w:szCs w:val="24"/>
        </w:rPr>
        <w:t>11</w:t>
      </w:r>
      <w:r w:rsidR="00B7090E" w:rsidRPr="00BD1E2A">
        <w:rPr>
          <w:b w:val="0"/>
          <w:bCs w:val="0"/>
          <w:sz w:val="24"/>
          <w:szCs w:val="24"/>
        </w:rPr>
        <w:t>)Create the following application with Springs and Hibernate framework</w:t>
      </w:r>
    </w:p>
    <w:p w14:paraId="562F5681" w14:textId="77777777" w:rsidR="00B7090E" w:rsidRPr="00BD1E2A" w:rsidRDefault="00B7090E" w:rsidP="00A72939">
      <w:pPr>
        <w:pStyle w:val="Heading1"/>
        <w:ind w:right="438"/>
        <w:jc w:val="both"/>
        <w:rPr>
          <w:b w:val="0"/>
          <w:bCs w:val="0"/>
          <w:sz w:val="24"/>
          <w:szCs w:val="24"/>
        </w:rPr>
      </w:pPr>
      <w:r w:rsidRPr="00BD1E2A">
        <w:rPr>
          <w:b w:val="0"/>
          <w:bCs w:val="0"/>
          <w:sz w:val="24"/>
          <w:szCs w:val="24"/>
        </w:rPr>
        <w:t>a.</w:t>
      </w:r>
      <w:r w:rsidRPr="00BD1E2A">
        <w:rPr>
          <w:b w:val="0"/>
          <w:bCs w:val="0"/>
          <w:sz w:val="24"/>
          <w:szCs w:val="24"/>
        </w:rPr>
        <w:tab/>
        <w:t>Create a Telephone Directory Application that searches the database based on phone number or name. Also show database table creation with inserting 2-3 values to the table.</w:t>
      </w:r>
    </w:p>
    <w:p w14:paraId="71166FFF" w14:textId="77777777" w:rsidR="00B7090E" w:rsidRPr="00BD1E2A" w:rsidRDefault="00B7090E" w:rsidP="00A72939">
      <w:pPr>
        <w:pStyle w:val="Heading1"/>
        <w:ind w:right="438"/>
        <w:jc w:val="both"/>
        <w:rPr>
          <w:b w:val="0"/>
          <w:bCs w:val="0"/>
          <w:sz w:val="24"/>
          <w:szCs w:val="24"/>
        </w:rPr>
      </w:pPr>
      <w:r w:rsidRPr="00BD1E2A">
        <w:rPr>
          <w:b w:val="0"/>
          <w:bCs w:val="0"/>
          <w:sz w:val="24"/>
          <w:szCs w:val="24"/>
        </w:rPr>
        <w:t>b.</w:t>
      </w:r>
      <w:r w:rsidRPr="00BD1E2A">
        <w:rPr>
          <w:b w:val="0"/>
          <w:bCs w:val="0"/>
          <w:sz w:val="24"/>
          <w:szCs w:val="24"/>
        </w:rPr>
        <w:tab/>
        <w:t>Database Name: OnlineDirectory, Table Design: Table Name: Telephone_Directory, Attributes: Phone_Number, Name, Address, Company, Pin_Code.</w:t>
      </w:r>
    </w:p>
    <w:p w14:paraId="04D38160" w14:textId="77777777" w:rsidR="00B7090E" w:rsidRPr="00BD1E2A" w:rsidRDefault="00B7090E" w:rsidP="00A72939">
      <w:pPr>
        <w:pStyle w:val="Heading1"/>
        <w:ind w:right="438"/>
        <w:jc w:val="both"/>
        <w:rPr>
          <w:b w:val="0"/>
          <w:bCs w:val="0"/>
          <w:sz w:val="24"/>
          <w:szCs w:val="24"/>
        </w:rPr>
      </w:pPr>
    </w:p>
    <w:p w14:paraId="0DAC9B5C" w14:textId="79063C0E" w:rsidR="00B7090E" w:rsidRPr="00BD1E2A" w:rsidRDefault="00B7090E" w:rsidP="00A72939">
      <w:pPr>
        <w:pStyle w:val="Heading1"/>
        <w:ind w:right="438"/>
        <w:jc w:val="both"/>
        <w:rPr>
          <w:sz w:val="24"/>
          <w:szCs w:val="24"/>
        </w:rPr>
      </w:pPr>
      <w:r w:rsidRPr="00BD1E2A">
        <w:rPr>
          <w:sz w:val="24"/>
          <w:szCs w:val="24"/>
        </w:rPr>
        <w:t xml:space="preserve"> Lab 1</w:t>
      </w:r>
      <w:r w:rsidR="00D94B2A">
        <w:rPr>
          <w:sz w:val="24"/>
          <w:szCs w:val="24"/>
        </w:rPr>
        <w:t>2</w:t>
      </w:r>
      <w:r w:rsidRPr="00BD1E2A">
        <w:rPr>
          <w:sz w:val="24"/>
          <w:szCs w:val="24"/>
        </w:rPr>
        <w:t xml:space="preserve"> and 1</w:t>
      </w:r>
      <w:r w:rsidR="00D94B2A">
        <w:rPr>
          <w:sz w:val="24"/>
          <w:szCs w:val="24"/>
        </w:rPr>
        <w:t>3</w:t>
      </w:r>
      <w:r w:rsidRPr="00BD1E2A">
        <w:rPr>
          <w:sz w:val="24"/>
          <w:szCs w:val="24"/>
        </w:rPr>
        <w:t xml:space="preserve"> – Miniproject </w:t>
      </w:r>
    </w:p>
    <w:p w14:paraId="31D0E29A" w14:textId="77777777" w:rsidR="00B7090E" w:rsidRPr="00BD1E2A" w:rsidRDefault="00B7090E" w:rsidP="00A72939">
      <w:pPr>
        <w:pStyle w:val="Heading1"/>
        <w:ind w:right="438"/>
        <w:jc w:val="both"/>
        <w:rPr>
          <w:b w:val="0"/>
          <w:bCs w:val="0"/>
          <w:sz w:val="28"/>
          <w:szCs w:val="28"/>
        </w:rPr>
      </w:pPr>
    </w:p>
    <w:p w14:paraId="3592010B" w14:textId="77777777" w:rsidR="00B7090E" w:rsidRPr="00BD1E2A" w:rsidRDefault="00B7090E" w:rsidP="00A72939">
      <w:pPr>
        <w:pStyle w:val="Heading1"/>
        <w:ind w:right="438"/>
        <w:jc w:val="both"/>
        <w:rPr>
          <w:sz w:val="24"/>
          <w:szCs w:val="24"/>
        </w:rPr>
      </w:pPr>
      <w:r w:rsidRPr="00BD1E2A">
        <w:rPr>
          <w:sz w:val="24"/>
          <w:szCs w:val="24"/>
        </w:rPr>
        <w:t>Java and J2EE Tutorial</w:t>
      </w:r>
    </w:p>
    <w:p w14:paraId="3D3EC755" w14:textId="77777777" w:rsidR="00B7090E" w:rsidRPr="00BD1E2A" w:rsidRDefault="00B7090E" w:rsidP="00A72939">
      <w:pPr>
        <w:pStyle w:val="Heading1"/>
        <w:ind w:right="438"/>
        <w:jc w:val="both"/>
        <w:rPr>
          <w:b w:val="0"/>
          <w:bCs w:val="0"/>
          <w:sz w:val="24"/>
          <w:szCs w:val="24"/>
        </w:rPr>
      </w:pPr>
      <w:r w:rsidRPr="00BD1E2A">
        <w:rPr>
          <w:b w:val="0"/>
          <w:bCs w:val="0"/>
          <w:sz w:val="24"/>
          <w:szCs w:val="24"/>
        </w:rPr>
        <w:t>1.</w:t>
      </w:r>
      <w:r w:rsidRPr="00BD1E2A">
        <w:rPr>
          <w:b w:val="0"/>
          <w:bCs w:val="0"/>
          <w:sz w:val="24"/>
          <w:szCs w:val="24"/>
        </w:rPr>
        <w:tab/>
        <w:t>java.util Part 1: The Collections Framework: Collections Overview, The Collection Interfaces</w:t>
      </w:r>
    </w:p>
    <w:p w14:paraId="2C71D488" w14:textId="77777777" w:rsidR="00B7090E" w:rsidRPr="00BD1E2A" w:rsidRDefault="00B7090E" w:rsidP="00A72939">
      <w:pPr>
        <w:pStyle w:val="Heading1"/>
        <w:ind w:right="438"/>
        <w:jc w:val="both"/>
        <w:rPr>
          <w:b w:val="0"/>
          <w:bCs w:val="0"/>
          <w:sz w:val="24"/>
          <w:szCs w:val="24"/>
        </w:rPr>
      </w:pPr>
      <w:r w:rsidRPr="00BD1E2A">
        <w:rPr>
          <w:b w:val="0"/>
          <w:bCs w:val="0"/>
          <w:sz w:val="24"/>
          <w:szCs w:val="24"/>
        </w:rPr>
        <w:t>2.</w:t>
      </w:r>
      <w:r w:rsidRPr="00BD1E2A">
        <w:rPr>
          <w:b w:val="0"/>
          <w:bCs w:val="0"/>
          <w:sz w:val="24"/>
          <w:szCs w:val="24"/>
        </w:rPr>
        <w:tab/>
        <w:t>The Collection Classes: The ArrayList Class, LinkedList Class, HashSet Class.</w:t>
      </w:r>
    </w:p>
    <w:p w14:paraId="25F33847" w14:textId="77777777" w:rsidR="00B7090E" w:rsidRPr="00BD1E2A" w:rsidRDefault="00B7090E" w:rsidP="00A72939">
      <w:pPr>
        <w:pStyle w:val="Heading1"/>
        <w:ind w:right="438"/>
        <w:jc w:val="both"/>
        <w:rPr>
          <w:b w:val="0"/>
          <w:bCs w:val="0"/>
          <w:sz w:val="24"/>
          <w:szCs w:val="24"/>
        </w:rPr>
      </w:pPr>
      <w:r w:rsidRPr="00BD1E2A">
        <w:rPr>
          <w:b w:val="0"/>
          <w:bCs w:val="0"/>
          <w:sz w:val="24"/>
          <w:szCs w:val="24"/>
        </w:rPr>
        <w:t>3.</w:t>
      </w:r>
      <w:r w:rsidRPr="00BD1E2A">
        <w:rPr>
          <w:b w:val="0"/>
          <w:bCs w:val="0"/>
          <w:sz w:val="24"/>
          <w:szCs w:val="24"/>
        </w:rPr>
        <w:tab/>
        <w:t>Accessing a Collection via Iterator, Storing User-Defined Classes in Collections;</w:t>
      </w:r>
    </w:p>
    <w:p w14:paraId="7EC2D195" w14:textId="77777777" w:rsidR="00B7090E" w:rsidRPr="00BD1E2A" w:rsidRDefault="00B7090E" w:rsidP="00A72939">
      <w:pPr>
        <w:pStyle w:val="Heading1"/>
        <w:ind w:right="438"/>
        <w:jc w:val="both"/>
        <w:rPr>
          <w:b w:val="0"/>
          <w:bCs w:val="0"/>
          <w:sz w:val="24"/>
          <w:szCs w:val="24"/>
        </w:rPr>
      </w:pPr>
      <w:r w:rsidRPr="00BD1E2A">
        <w:rPr>
          <w:b w:val="0"/>
          <w:bCs w:val="0"/>
          <w:sz w:val="24"/>
          <w:szCs w:val="24"/>
        </w:rPr>
        <w:t>4.</w:t>
      </w:r>
      <w:r w:rsidRPr="00BD1E2A">
        <w:rPr>
          <w:b w:val="0"/>
          <w:bCs w:val="0"/>
          <w:sz w:val="24"/>
          <w:szCs w:val="24"/>
        </w:rPr>
        <w:tab/>
        <w:t>Working with Maps, Arrays</w:t>
      </w:r>
    </w:p>
    <w:p w14:paraId="12EF4083" w14:textId="77777777" w:rsidR="00B7090E" w:rsidRPr="00BD1E2A" w:rsidRDefault="00B7090E" w:rsidP="00A72939">
      <w:pPr>
        <w:pStyle w:val="Heading1"/>
        <w:ind w:right="438"/>
        <w:jc w:val="both"/>
        <w:rPr>
          <w:b w:val="0"/>
          <w:bCs w:val="0"/>
          <w:sz w:val="24"/>
          <w:szCs w:val="24"/>
        </w:rPr>
      </w:pPr>
      <w:r w:rsidRPr="00BD1E2A">
        <w:rPr>
          <w:b w:val="0"/>
          <w:bCs w:val="0"/>
          <w:sz w:val="24"/>
          <w:szCs w:val="24"/>
        </w:rPr>
        <w:t>5.</w:t>
      </w:r>
      <w:r w:rsidRPr="00BD1E2A">
        <w:rPr>
          <w:b w:val="0"/>
          <w:bCs w:val="0"/>
          <w:sz w:val="24"/>
          <w:szCs w:val="24"/>
        </w:rPr>
        <w:tab/>
        <w:t xml:space="preserve">Introduction to Swing, Swing Components, </w:t>
      </w:r>
    </w:p>
    <w:p w14:paraId="7F8A8CF8" w14:textId="77777777" w:rsidR="00B7090E" w:rsidRPr="00BD1E2A" w:rsidRDefault="00B7090E" w:rsidP="00A72939">
      <w:pPr>
        <w:pStyle w:val="Heading1"/>
        <w:ind w:right="438"/>
        <w:jc w:val="both"/>
        <w:rPr>
          <w:b w:val="0"/>
          <w:bCs w:val="0"/>
          <w:sz w:val="24"/>
          <w:szCs w:val="24"/>
        </w:rPr>
      </w:pPr>
      <w:r w:rsidRPr="00BD1E2A">
        <w:rPr>
          <w:b w:val="0"/>
          <w:bCs w:val="0"/>
          <w:sz w:val="24"/>
          <w:szCs w:val="24"/>
        </w:rPr>
        <w:t>6.</w:t>
      </w:r>
      <w:r w:rsidRPr="00BD1E2A">
        <w:rPr>
          <w:b w:val="0"/>
          <w:bCs w:val="0"/>
          <w:sz w:val="24"/>
          <w:szCs w:val="24"/>
        </w:rPr>
        <w:tab/>
        <w:t xml:space="preserve">Swing basic containers, Swing Components; </w:t>
      </w:r>
    </w:p>
    <w:p w14:paraId="014F0CD2" w14:textId="77777777" w:rsidR="00B7090E" w:rsidRPr="00BD1E2A" w:rsidRDefault="00B7090E" w:rsidP="00A72939">
      <w:pPr>
        <w:pStyle w:val="Heading1"/>
        <w:ind w:right="438"/>
        <w:jc w:val="both"/>
        <w:rPr>
          <w:b w:val="0"/>
          <w:bCs w:val="0"/>
          <w:sz w:val="24"/>
          <w:szCs w:val="24"/>
        </w:rPr>
      </w:pPr>
      <w:r w:rsidRPr="00BD1E2A">
        <w:rPr>
          <w:b w:val="0"/>
          <w:bCs w:val="0"/>
          <w:sz w:val="24"/>
          <w:szCs w:val="24"/>
        </w:rPr>
        <w:t>7.</w:t>
      </w:r>
      <w:r w:rsidRPr="00BD1E2A">
        <w:rPr>
          <w:b w:val="0"/>
          <w:bCs w:val="0"/>
          <w:sz w:val="24"/>
          <w:szCs w:val="24"/>
        </w:rPr>
        <w:tab/>
        <w:t>Working with Databases: Types of JDBC Drivers, How to access database, Using Databases, Connecting to Database.</w:t>
      </w:r>
    </w:p>
    <w:p w14:paraId="50AB782E" w14:textId="77777777" w:rsidR="00B7090E" w:rsidRPr="00BD1E2A" w:rsidRDefault="00B7090E" w:rsidP="00A72939">
      <w:pPr>
        <w:pStyle w:val="Heading1"/>
        <w:ind w:right="438"/>
        <w:jc w:val="both"/>
        <w:rPr>
          <w:b w:val="0"/>
          <w:bCs w:val="0"/>
          <w:sz w:val="24"/>
          <w:szCs w:val="24"/>
        </w:rPr>
      </w:pPr>
      <w:r w:rsidRPr="00BD1E2A">
        <w:rPr>
          <w:b w:val="0"/>
          <w:bCs w:val="0"/>
          <w:sz w:val="24"/>
          <w:szCs w:val="24"/>
        </w:rPr>
        <w:t>8.</w:t>
      </w:r>
      <w:r w:rsidRPr="00BD1E2A">
        <w:rPr>
          <w:b w:val="0"/>
          <w:bCs w:val="0"/>
          <w:sz w:val="24"/>
          <w:szCs w:val="24"/>
        </w:rPr>
        <w:tab/>
        <w:t>Introduction to Servlet: Architecture of Servlet.</w:t>
      </w:r>
    </w:p>
    <w:p w14:paraId="5D2E56C6" w14:textId="77777777" w:rsidR="00B7090E" w:rsidRPr="00BD1E2A" w:rsidRDefault="00B7090E" w:rsidP="00A72939">
      <w:pPr>
        <w:pStyle w:val="Heading1"/>
        <w:ind w:right="438"/>
        <w:jc w:val="both"/>
        <w:rPr>
          <w:b w:val="0"/>
          <w:bCs w:val="0"/>
          <w:sz w:val="24"/>
          <w:szCs w:val="24"/>
        </w:rPr>
      </w:pPr>
      <w:r w:rsidRPr="00BD1E2A">
        <w:rPr>
          <w:b w:val="0"/>
          <w:bCs w:val="0"/>
          <w:sz w:val="24"/>
          <w:szCs w:val="24"/>
        </w:rPr>
        <w:t>9.</w:t>
      </w:r>
      <w:r w:rsidRPr="00BD1E2A">
        <w:rPr>
          <w:b w:val="0"/>
          <w:bCs w:val="0"/>
          <w:sz w:val="24"/>
          <w:szCs w:val="24"/>
        </w:rPr>
        <w:tab/>
        <w:t>Basics of Servlet application programming Interface: Servlet Application Programming Interface.</w:t>
      </w:r>
    </w:p>
    <w:p w14:paraId="55C3DBF8" w14:textId="77777777" w:rsidR="00B7090E" w:rsidRPr="00BD1E2A" w:rsidRDefault="00B7090E" w:rsidP="00A72939">
      <w:pPr>
        <w:pStyle w:val="Heading1"/>
        <w:ind w:right="438"/>
        <w:jc w:val="both"/>
        <w:rPr>
          <w:b w:val="0"/>
          <w:bCs w:val="0"/>
          <w:sz w:val="24"/>
          <w:szCs w:val="24"/>
        </w:rPr>
      </w:pPr>
      <w:r w:rsidRPr="00BD1E2A">
        <w:rPr>
          <w:b w:val="0"/>
          <w:bCs w:val="0"/>
          <w:sz w:val="24"/>
          <w:szCs w:val="24"/>
        </w:rPr>
        <w:t>10.</w:t>
      </w:r>
      <w:r w:rsidRPr="00BD1E2A">
        <w:rPr>
          <w:b w:val="0"/>
          <w:bCs w:val="0"/>
          <w:sz w:val="24"/>
          <w:szCs w:val="24"/>
        </w:rPr>
        <w:tab/>
        <w:t xml:space="preserve">The Servlet Architecture, the Servlet Life Cycle. </w:t>
      </w:r>
    </w:p>
    <w:p w14:paraId="55DAA477" w14:textId="77777777" w:rsidR="00B7090E" w:rsidRPr="00BD1E2A" w:rsidRDefault="00B7090E" w:rsidP="00A72939">
      <w:pPr>
        <w:pStyle w:val="Heading1"/>
        <w:ind w:right="438"/>
        <w:jc w:val="both"/>
        <w:rPr>
          <w:b w:val="0"/>
          <w:bCs w:val="0"/>
          <w:sz w:val="24"/>
          <w:szCs w:val="24"/>
        </w:rPr>
      </w:pPr>
      <w:r w:rsidRPr="00BD1E2A">
        <w:rPr>
          <w:b w:val="0"/>
          <w:bCs w:val="0"/>
          <w:sz w:val="24"/>
          <w:szCs w:val="24"/>
        </w:rPr>
        <w:t>11.</w:t>
      </w:r>
      <w:r w:rsidRPr="00BD1E2A">
        <w:rPr>
          <w:b w:val="0"/>
          <w:bCs w:val="0"/>
          <w:sz w:val="24"/>
          <w:szCs w:val="24"/>
        </w:rPr>
        <w:tab/>
        <w:t xml:space="preserve"> Multithreading</w:t>
      </w:r>
    </w:p>
    <w:p w14:paraId="3FE44E3C" w14:textId="77777777" w:rsidR="00B7090E" w:rsidRPr="00BD1E2A" w:rsidRDefault="00B7090E" w:rsidP="00A72939">
      <w:pPr>
        <w:pStyle w:val="Heading1"/>
        <w:ind w:right="438"/>
        <w:jc w:val="both"/>
        <w:rPr>
          <w:b w:val="0"/>
          <w:bCs w:val="0"/>
          <w:sz w:val="24"/>
          <w:szCs w:val="24"/>
        </w:rPr>
      </w:pPr>
      <w:r w:rsidRPr="00BD1E2A">
        <w:rPr>
          <w:b w:val="0"/>
          <w:bCs w:val="0"/>
          <w:sz w:val="24"/>
          <w:szCs w:val="24"/>
        </w:rPr>
        <w:t>12.</w:t>
      </w:r>
      <w:r w:rsidRPr="00BD1E2A">
        <w:rPr>
          <w:b w:val="0"/>
          <w:bCs w:val="0"/>
          <w:sz w:val="24"/>
          <w:szCs w:val="24"/>
        </w:rPr>
        <w:tab/>
        <w:t>Springs Framework</w:t>
      </w:r>
    </w:p>
    <w:p w14:paraId="349A27F1" w14:textId="77777777" w:rsidR="00B7090E" w:rsidRPr="00BD1E2A" w:rsidRDefault="00B7090E" w:rsidP="00A72939">
      <w:pPr>
        <w:pStyle w:val="Heading1"/>
        <w:ind w:right="438"/>
        <w:jc w:val="both"/>
        <w:rPr>
          <w:b w:val="0"/>
          <w:bCs w:val="0"/>
          <w:sz w:val="24"/>
          <w:szCs w:val="24"/>
        </w:rPr>
      </w:pPr>
      <w:r w:rsidRPr="00BD1E2A">
        <w:rPr>
          <w:b w:val="0"/>
          <w:bCs w:val="0"/>
          <w:sz w:val="24"/>
          <w:szCs w:val="24"/>
        </w:rPr>
        <w:t>13.</w:t>
      </w:r>
      <w:r w:rsidRPr="00BD1E2A">
        <w:rPr>
          <w:b w:val="0"/>
          <w:bCs w:val="0"/>
          <w:sz w:val="24"/>
          <w:szCs w:val="24"/>
        </w:rPr>
        <w:tab/>
        <w:t>Hibernate Framework</w:t>
      </w:r>
    </w:p>
    <w:p w14:paraId="6D9DFBFD" w14:textId="24EB6152" w:rsidR="00AA6C76" w:rsidRPr="00BD1E2A" w:rsidRDefault="00B7090E" w:rsidP="00A72939">
      <w:pPr>
        <w:pStyle w:val="Heading1"/>
        <w:ind w:right="438"/>
        <w:jc w:val="both"/>
        <w:rPr>
          <w:b w:val="0"/>
          <w:bCs w:val="0"/>
          <w:sz w:val="24"/>
          <w:szCs w:val="24"/>
        </w:rPr>
      </w:pPr>
      <w:r w:rsidRPr="00BD1E2A">
        <w:rPr>
          <w:b w:val="0"/>
          <w:bCs w:val="0"/>
          <w:sz w:val="24"/>
          <w:szCs w:val="24"/>
        </w:rPr>
        <w:t>14.</w:t>
      </w:r>
      <w:r w:rsidRPr="00BD1E2A">
        <w:rPr>
          <w:b w:val="0"/>
          <w:bCs w:val="0"/>
          <w:sz w:val="24"/>
          <w:szCs w:val="24"/>
        </w:rPr>
        <w:tab/>
        <w:t>Connecting Springs and Hibernate</w:t>
      </w:r>
    </w:p>
    <w:p w14:paraId="75014128" w14:textId="4C2D887A" w:rsidR="004A70C0" w:rsidRPr="00BD1E2A" w:rsidRDefault="004A70C0" w:rsidP="00A72939">
      <w:pPr>
        <w:pStyle w:val="Heading1"/>
        <w:ind w:right="438"/>
        <w:jc w:val="both"/>
        <w:rPr>
          <w:b w:val="0"/>
          <w:bCs w:val="0"/>
          <w:sz w:val="28"/>
          <w:szCs w:val="28"/>
        </w:rPr>
      </w:pPr>
    </w:p>
    <w:p w14:paraId="0603E8E6" w14:textId="77777777" w:rsidR="004A70C0" w:rsidRPr="00BD1E2A" w:rsidRDefault="004A70C0" w:rsidP="00A72939">
      <w:pPr>
        <w:pStyle w:val="Heading1"/>
        <w:ind w:right="438"/>
        <w:jc w:val="both"/>
        <w:rPr>
          <w:sz w:val="24"/>
          <w:szCs w:val="24"/>
        </w:rPr>
      </w:pPr>
      <w:r w:rsidRPr="00BD1E2A">
        <w:rPr>
          <w:sz w:val="24"/>
          <w:szCs w:val="24"/>
        </w:rPr>
        <w:t xml:space="preserve">Text Books </w:t>
      </w:r>
    </w:p>
    <w:p w14:paraId="5F0A82FD" w14:textId="77777777" w:rsidR="004A70C0" w:rsidRPr="00BD1E2A" w:rsidRDefault="004A70C0" w:rsidP="00A72939">
      <w:pPr>
        <w:pStyle w:val="Heading1"/>
        <w:ind w:right="438"/>
        <w:jc w:val="both"/>
        <w:rPr>
          <w:b w:val="0"/>
          <w:bCs w:val="0"/>
          <w:sz w:val="24"/>
          <w:szCs w:val="24"/>
        </w:rPr>
      </w:pPr>
      <w:r w:rsidRPr="00BD1E2A">
        <w:rPr>
          <w:b w:val="0"/>
          <w:bCs w:val="0"/>
          <w:sz w:val="24"/>
          <w:szCs w:val="24"/>
        </w:rPr>
        <w:t>1.</w:t>
      </w:r>
      <w:r w:rsidRPr="00BD1E2A">
        <w:rPr>
          <w:b w:val="0"/>
          <w:bCs w:val="0"/>
          <w:sz w:val="24"/>
          <w:szCs w:val="24"/>
        </w:rPr>
        <w:tab/>
        <w:t>Herbert Schildt, ‘The Complete Reference Java (J2SE 5 Edition)’, TATA McGRAW-HILL Edition 2005.</w:t>
      </w:r>
    </w:p>
    <w:p w14:paraId="31501008" w14:textId="77777777" w:rsidR="004A70C0" w:rsidRPr="00BD1E2A" w:rsidRDefault="004A70C0" w:rsidP="00A72939">
      <w:pPr>
        <w:pStyle w:val="Heading1"/>
        <w:ind w:right="438"/>
        <w:jc w:val="both"/>
        <w:rPr>
          <w:b w:val="0"/>
          <w:bCs w:val="0"/>
          <w:sz w:val="24"/>
          <w:szCs w:val="24"/>
        </w:rPr>
      </w:pPr>
      <w:r w:rsidRPr="00BD1E2A">
        <w:rPr>
          <w:b w:val="0"/>
          <w:bCs w:val="0"/>
          <w:sz w:val="24"/>
          <w:szCs w:val="24"/>
        </w:rPr>
        <w:t>2.</w:t>
      </w:r>
      <w:r w:rsidRPr="00BD1E2A">
        <w:rPr>
          <w:b w:val="0"/>
          <w:bCs w:val="0"/>
          <w:sz w:val="24"/>
          <w:szCs w:val="24"/>
        </w:rPr>
        <w:tab/>
        <w:t>Ivan Bayross, Sharanam Shah, Cyntiha Bayross and Vishali Shah, ‘Java EE 5 for Beginners’, SPD (Sharoff Publishers &amp; Distributors Pvt. Ltd.), 2nd edition August 2008.</w:t>
      </w:r>
    </w:p>
    <w:p w14:paraId="6783E0DD" w14:textId="77777777" w:rsidR="004A70C0" w:rsidRPr="00BD1E2A" w:rsidRDefault="004A70C0" w:rsidP="00A72939">
      <w:pPr>
        <w:pStyle w:val="Heading1"/>
        <w:ind w:right="438"/>
        <w:jc w:val="both"/>
        <w:rPr>
          <w:b w:val="0"/>
          <w:bCs w:val="0"/>
          <w:sz w:val="24"/>
          <w:szCs w:val="24"/>
        </w:rPr>
      </w:pPr>
    </w:p>
    <w:p w14:paraId="495675F2" w14:textId="77777777" w:rsidR="004A70C0" w:rsidRPr="00BD1E2A" w:rsidRDefault="004A70C0" w:rsidP="00A72939">
      <w:pPr>
        <w:pStyle w:val="Heading1"/>
        <w:ind w:right="438"/>
        <w:jc w:val="both"/>
        <w:rPr>
          <w:sz w:val="24"/>
          <w:szCs w:val="24"/>
        </w:rPr>
      </w:pPr>
      <w:r w:rsidRPr="00BD1E2A">
        <w:rPr>
          <w:sz w:val="24"/>
          <w:szCs w:val="24"/>
        </w:rPr>
        <w:t>Reference:</w:t>
      </w:r>
      <w:r w:rsidRPr="00BD1E2A">
        <w:rPr>
          <w:sz w:val="24"/>
          <w:szCs w:val="24"/>
        </w:rPr>
        <w:tab/>
      </w:r>
    </w:p>
    <w:p w14:paraId="14F7A1D4" w14:textId="77777777" w:rsidR="004A70C0" w:rsidRPr="00BD1E2A" w:rsidRDefault="004A70C0" w:rsidP="00A72939">
      <w:pPr>
        <w:pStyle w:val="Heading1"/>
        <w:ind w:right="438"/>
        <w:jc w:val="both"/>
        <w:rPr>
          <w:b w:val="0"/>
          <w:bCs w:val="0"/>
          <w:sz w:val="24"/>
          <w:szCs w:val="24"/>
        </w:rPr>
      </w:pPr>
      <w:r w:rsidRPr="00BD1E2A">
        <w:rPr>
          <w:b w:val="0"/>
          <w:bCs w:val="0"/>
          <w:sz w:val="24"/>
          <w:szCs w:val="24"/>
        </w:rPr>
        <w:t>1.</w:t>
      </w:r>
      <w:r w:rsidRPr="00BD1E2A">
        <w:rPr>
          <w:b w:val="0"/>
          <w:bCs w:val="0"/>
          <w:sz w:val="24"/>
          <w:szCs w:val="24"/>
        </w:rPr>
        <w:tab/>
        <w:t>Jim Keogh,The Complete Reference J2EE‟, TATA McGRAW-HILL Edition 2002.</w:t>
      </w:r>
    </w:p>
    <w:p w14:paraId="7B07FE7B" w14:textId="77777777" w:rsidR="004A70C0" w:rsidRPr="00BD1E2A" w:rsidRDefault="004A70C0" w:rsidP="00A72939">
      <w:pPr>
        <w:pStyle w:val="Heading1"/>
        <w:ind w:right="438"/>
        <w:jc w:val="both"/>
        <w:rPr>
          <w:b w:val="0"/>
          <w:bCs w:val="0"/>
          <w:sz w:val="24"/>
          <w:szCs w:val="24"/>
        </w:rPr>
      </w:pPr>
      <w:r w:rsidRPr="00BD1E2A">
        <w:rPr>
          <w:b w:val="0"/>
          <w:bCs w:val="0"/>
          <w:sz w:val="24"/>
          <w:szCs w:val="24"/>
        </w:rPr>
        <w:lastRenderedPageBreak/>
        <w:t>2.</w:t>
      </w:r>
      <w:r w:rsidRPr="00BD1E2A">
        <w:rPr>
          <w:b w:val="0"/>
          <w:bCs w:val="0"/>
          <w:sz w:val="24"/>
          <w:szCs w:val="24"/>
        </w:rPr>
        <w:tab/>
        <w:t>B V Kumar, S Sangeetha, S V Subrahmanya, J2EE Architecture, TATA McGRAW-HILL Edition 2007.</w:t>
      </w:r>
    </w:p>
    <w:p w14:paraId="28E452F6" w14:textId="77777777" w:rsidR="004A70C0" w:rsidRPr="00BD1E2A" w:rsidRDefault="004A70C0" w:rsidP="00A72939">
      <w:pPr>
        <w:ind w:right="438"/>
        <w:rPr>
          <w:b/>
          <w:color w:val="000000"/>
          <w:sz w:val="24"/>
          <w:szCs w:val="24"/>
        </w:rPr>
      </w:pPr>
      <w:r w:rsidRPr="00BD1E2A">
        <w:rPr>
          <w:b/>
          <w:color w:val="000000"/>
          <w:sz w:val="24"/>
          <w:szCs w:val="24"/>
        </w:rPr>
        <w:t>Course Outcomes</w:t>
      </w:r>
    </w:p>
    <w:p w14:paraId="5A4F70B9" w14:textId="77777777" w:rsidR="004A70C0" w:rsidRPr="00BD1E2A" w:rsidRDefault="004A70C0" w:rsidP="00A72939">
      <w:pPr>
        <w:pStyle w:val="ListParagraph"/>
        <w:widowControl/>
        <w:numPr>
          <w:ilvl w:val="0"/>
          <w:numId w:val="29"/>
        </w:numPr>
        <w:suppressAutoHyphens/>
        <w:autoSpaceDE/>
        <w:autoSpaceDN/>
        <w:spacing w:after="200" w:line="276" w:lineRule="auto"/>
        <w:ind w:right="438"/>
        <w:contextualSpacing/>
        <w:jc w:val="both"/>
        <w:rPr>
          <w:color w:val="000000" w:themeColor="text1"/>
          <w:sz w:val="24"/>
          <w:szCs w:val="24"/>
        </w:rPr>
      </w:pPr>
      <w:r w:rsidRPr="00BD1E2A">
        <w:rPr>
          <w:color w:val="000000" w:themeColor="text1"/>
          <w:sz w:val="24"/>
          <w:szCs w:val="24"/>
        </w:rPr>
        <w:t xml:space="preserve">Develop solutions for the given problem using Java and J2EE </w:t>
      </w:r>
      <w:r w:rsidRPr="00BD1E2A">
        <w:rPr>
          <w:color w:val="000000"/>
          <w:sz w:val="24"/>
          <w:szCs w:val="24"/>
        </w:rPr>
        <w:t xml:space="preserve"> (PO-1(1), 2(2), 3(3), 5(2), 6(2)) (PSO-1(2)</w:t>
      </w:r>
    </w:p>
    <w:p w14:paraId="34A43C61" w14:textId="77777777" w:rsidR="004A70C0" w:rsidRPr="00BD1E2A" w:rsidRDefault="004A70C0" w:rsidP="00A72939">
      <w:pPr>
        <w:pStyle w:val="ListParagraph"/>
        <w:widowControl/>
        <w:numPr>
          <w:ilvl w:val="0"/>
          <w:numId w:val="29"/>
        </w:numPr>
        <w:suppressAutoHyphens/>
        <w:autoSpaceDE/>
        <w:autoSpaceDN/>
        <w:spacing w:after="200" w:line="276" w:lineRule="auto"/>
        <w:ind w:right="438"/>
        <w:contextualSpacing/>
        <w:jc w:val="both"/>
        <w:rPr>
          <w:color w:val="000000" w:themeColor="text1"/>
          <w:sz w:val="24"/>
          <w:szCs w:val="24"/>
        </w:rPr>
      </w:pPr>
      <w:r w:rsidRPr="00BD1E2A">
        <w:rPr>
          <w:color w:val="000000" w:themeColor="text1"/>
          <w:sz w:val="24"/>
          <w:szCs w:val="24"/>
        </w:rPr>
        <w:t>Apply java and J2EE concepts to provide solutions in various domains.</w:t>
      </w:r>
      <w:r w:rsidRPr="00BD1E2A">
        <w:rPr>
          <w:color w:val="000000"/>
          <w:sz w:val="24"/>
          <w:szCs w:val="24"/>
        </w:rPr>
        <w:t xml:space="preserve"> (PO-1(1), 2(2), 3(3), 4(2),5(2), 6(2),9(3), 10(2), 11(3),12(1)) (PSO-1(2))</w:t>
      </w:r>
    </w:p>
    <w:p w14:paraId="1BAD208B" w14:textId="77777777" w:rsidR="004A70C0" w:rsidRPr="00BD1E2A" w:rsidRDefault="004A70C0" w:rsidP="00A72939">
      <w:pPr>
        <w:pStyle w:val="ListParagraph"/>
        <w:widowControl/>
        <w:numPr>
          <w:ilvl w:val="0"/>
          <w:numId w:val="29"/>
        </w:numPr>
        <w:suppressAutoHyphens/>
        <w:autoSpaceDE/>
        <w:autoSpaceDN/>
        <w:spacing w:after="200" w:line="276" w:lineRule="auto"/>
        <w:ind w:right="438"/>
        <w:contextualSpacing/>
        <w:jc w:val="both"/>
        <w:rPr>
          <w:color w:val="000000" w:themeColor="text1"/>
          <w:sz w:val="24"/>
          <w:szCs w:val="24"/>
        </w:rPr>
      </w:pPr>
      <w:r w:rsidRPr="00BD1E2A">
        <w:rPr>
          <w:color w:val="000000" w:themeColor="text1"/>
          <w:sz w:val="24"/>
          <w:szCs w:val="24"/>
        </w:rPr>
        <w:t xml:space="preserve">Interpret the results and produce the substantial document. </w:t>
      </w:r>
      <w:r w:rsidRPr="00BD1E2A">
        <w:rPr>
          <w:color w:val="000000"/>
          <w:sz w:val="24"/>
          <w:szCs w:val="24"/>
        </w:rPr>
        <w:t xml:space="preserve"> (PO- 2(2), 4(2), 10(3)) (PSO-1(2))</w:t>
      </w:r>
    </w:p>
    <w:p w14:paraId="5BC63D06" w14:textId="77777777" w:rsidR="004A70C0" w:rsidRPr="00BD1E2A" w:rsidRDefault="004A70C0" w:rsidP="00A72939">
      <w:pPr>
        <w:ind w:right="438"/>
        <w:rPr>
          <w:b/>
          <w:color w:val="000000"/>
          <w:sz w:val="24"/>
          <w:szCs w:val="24"/>
        </w:rPr>
      </w:pPr>
      <w:r w:rsidRPr="00BD1E2A">
        <w:rPr>
          <w:b/>
          <w:color w:val="000000"/>
          <w:sz w:val="24"/>
          <w:szCs w:val="24"/>
        </w:rPr>
        <w:t>Mapping Course Outcomes with Program Outcomes:</w:t>
      </w:r>
    </w:p>
    <w:tbl>
      <w:tblPr>
        <w:tblW w:w="10634" w:type="dxa"/>
        <w:tblLook w:val="04A0" w:firstRow="1" w:lastRow="0" w:firstColumn="1" w:lastColumn="0" w:noHBand="0" w:noVBand="1"/>
      </w:tblPr>
      <w:tblGrid>
        <w:gridCol w:w="1214"/>
        <w:gridCol w:w="611"/>
        <w:gridCol w:w="611"/>
        <w:gridCol w:w="611"/>
        <w:gridCol w:w="611"/>
        <w:gridCol w:w="611"/>
        <w:gridCol w:w="611"/>
        <w:gridCol w:w="611"/>
        <w:gridCol w:w="611"/>
        <w:gridCol w:w="611"/>
        <w:gridCol w:w="696"/>
        <w:gridCol w:w="696"/>
        <w:gridCol w:w="696"/>
        <w:gridCol w:w="611"/>
        <w:gridCol w:w="611"/>
        <w:gridCol w:w="583"/>
        <w:gridCol w:w="28"/>
      </w:tblGrid>
      <w:tr w:rsidR="004A70C0" w:rsidRPr="00BD1E2A" w14:paraId="615C86BE" w14:textId="77777777" w:rsidTr="0065345F">
        <w:trPr>
          <w:gridAfter w:val="1"/>
          <w:wAfter w:w="26" w:type="dxa"/>
          <w:trHeight w:val="567"/>
        </w:trPr>
        <w:tc>
          <w:tcPr>
            <w:tcW w:w="846" w:type="dxa"/>
            <w:vMerge w:val="restart"/>
            <w:tcBorders>
              <w:top w:val="single" w:sz="4" w:space="0" w:color="000000"/>
              <w:left w:val="single" w:sz="4" w:space="0" w:color="000000"/>
              <w:bottom w:val="single" w:sz="4" w:space="0" w:color="000000"/>
              <w:right w:val="single" w:sz="4" w:space="0" w:color="000000"/>
            </w:tcBorders>
            <w:vAlign w:val="center"/>
          </w:tcPr>
          <w:p w14:paraId="5F2008C9" w14:textId="77777777" w:rsidR="004A70C0" w:rsidRPr="00BD1E2A" w:rsidRDefault="004A70C0" w:rsidP="00A72939">
            <w:pPr>
              <w:ind w:right="438"/>
              <w:jc w:val="center"/>
              <w:rPr>
                <w:color w:val="000000"/>
                <w:sz w:val="24"/>
                <w:szCs w:val="24"/>
              </w:rPr>
            </w:pPr>
            <w:r w:rsidRPr="00BD1E2A">
              <w:rPr>
                <w:color w:val="000000"/>
                <w:sz w:val="24"/>
                <w:szCs w:val="24"/>
              </w:rPr>
              <w:t>Course Outcomes</w:t>
            </w:r>
          </w:p>
        </w:tc>
        <w:tc>
          <w:tcPr>
            <w:tcW w:w="7955" w:type="dxa"/>
            <w:gridSpan w:val="12"/>
            <w:tcBorders>
              <w:top w:val="single" w:sz="4" w:space="0" w:color="000000"/>
              <w:left w:val="single" w:sz="4" w:space="0" w:color="000000"/>
              <w:bottom w:val="single" w:sz="4" w:space="0" w:color="000000"/>
              <w:right w:val="single" w:sz="4" w:space="0" w:color="000000"/>
            </w:tcBorders>
            <w:vAlign w:val="center"/>
          </w:tcPr>
          <w:p w14:paraId="6AFDFFA7" w14:textId="77777777" w:rsidR="004A70C0" w:rsidRPr="00BD1E2A" w:rsidRDefault="004A70C0" w:rsidP="00A72939">
            <w:pPr>
              <w:ind w:right="438"/>
              <w:jc w:val="center"/>
              <w:rPr>
                <w:color w:val="000000"/>
                <w:sz w:val="24"/>
                <w:szCs w:val="24"/>
              </w:rPr>
            </w:pPr>
            <w:r w:rsidRPr="00BD1E2A">
              <w:rPr>
                <w:color w:val="000000"/>
                <w:sz w:val="24"/>
                <w:szCs w:val="24"/>
              </w:rPr>
              <w:t>Program Outcomes</w:t>
            </w:r>
          </w:p>
        </w:tc>
        <w:tc>
          <w:tcPr>
            <w:tcW w:w="1807" w:type="dxa"/>
            <w:gridSpan w:val="3"/>
            <w:tcBorders>
              <w:top w:val="single" w:sz="4" w:space="0" w:color="000000"/>
              <w:left w:val="single" w:sz="4" w:space="0" w:color="000000"/>
              <w:bottom w:val="single" w:sz="4" w:space="0" w:color="000000"/>
              <w:right w:val="single" w:sz="4" w:space="0" w:color="000000"/>
            </w:tcBorders>
          </w:tcPr>
          <w:p w14:paraId="2D459471" w14:textId="77777777" w:rsidR="004A70C0" w:rsidRPr="00BD1E2A" w:rsidRDefault="004A70C0" w:rsidP="00A72939">
            <w:pPr>
              <w:ind w:right="438"/>
              <w:jc w:val="center"/>
              <w:rPr>
                <w:color w:val="000000"/>
                <w:sz w:val="24"/>
                <w:szCs w:val="24"/>
              </w:rPr>
            </w:pPr>
            <w:r w:rsidRPr="00BD1E2A">
              <w:rPr>
                <w:color w:val="000000"/>
                <w:sz w:val="24"/>
                <w:szCs w:val="24"/>
              </w:rPr>
              <w:t>PSO’s</w:t>
            </w:r>
          </w:p>
        </w:tc>
      </w:tr>
      <w:tr w:rsidR="0065345F" w:rsidRPr="00BD1E2A" w14:paraId="57ECC303" w14:textId="77777777" w:rsidTr="0065345F">
        <w:trPr>
          <w:trHeight w:val="598"/>
        </w:trPr>
        <w:tc>
          <w:tcPr>
            <w:tcW w:w="846" w:type="dxa"/>
            <w:vMerge/>
            <w:tcBorders>
              <w:top w:val="single" w:sz="4" w:space="0" w:color="000000"/>
              <w:left w:val="single" w:sz="4" w:space="0" w:color="000000"/>
              <w:bottom w:val="single" w:sz="4" w:space="0" w:color="000000"/>
              <w:right w:val="single" w:sz="4" w:space="0" w:color="000000"/>
            </w:tcBorders>
            <w:vAlign w:val="center"/>
          </w:tcPr>
          <w:p w14:paraId="35AA231B" w14:textId="77777777" w:rsidR="004A70C0" w:rsidRPr="00BD1E2A" w:rsidRDefault="004A70C0" w:rsidP="00A72939">
            <w:pPr>
              <w:ind w:right="438"/>
              <w:jc w:val="center"/>
              <w:rPr>
                <w:color w:val="000000"/>
                <w:sz w:val="24"/>
                <w:szCs w:val="24"/>
              </w:rPr>
            </w:pPr>
          </w:p>
        </w:tc>
        <w:tc>
          <w:tcPr>
            <w:tcW w:w="979" w:type="dxa"/>
            <w:tcBorders>
              <w:top w:val="single" w:sz="4" w:space="0" w:color="000000"/>
              <w:left w:val="single" w:sz="4" w:space="0" w:color="000000"/>
              <w:bottom w:val="single" w:sz="4" w:space="0" w:color="000000"/>
              <w:right w:val="single" w:sz="4" w:space="0" w:color="000000"/>
            </w:tcBorders>
            <w:vAlign w:val="center"/>
          </w:tcPr>
          <w:p w14:paraId="5B1194DB" w14:textId="77777777" w:rsidR="004A70C0" w:rsidRPr="00BD1E2A" w:rsidRDefault="004A70C0" w:rsidP="00A72939">
            <w:pPr>
              <w:ind w:right="438"/>
              <w:jc w:val="center"/>
              <w:rPr>
                <w:color w:val="000000"/>
                <w:sz w:val="24"/>
                <w:szCs w:val="24"/>
              </w:rPr>
            </w:pPr>
            <w:r w:rsidRPr="00BD1E2A">
              <w:rPr>
                <w:color w:val="000000"/>
                <w:sz w:val="24"/>
                <w:szCs w:val="24"/>
              </w:rPr>
              <w:t>1</w:t>
            </w:r>
          </w:p>
        </w:tc>
        <w:tc>
          <w:tcPr>
            <w:tcW w:w="611" w:type="dxa"/>
            <w:tcBorders>
              <w:top w:val="single" w:sz="4" w:space="0" w:color="000000"/>
              <w:left w:val="single" w:sz="4" w:space="0" w:color="000000"/>
              <w:bottom w:val="single" w:sz="4" w:space="0" w:color="000000"/>
              <w:right w:val="single" w:sz="4" w:space="0" w:color="000000"/>
            </w:tcBorders>
            <w:vAlign w:val="center"/>
          </w:tcPr>
          <w:p w14:paraId="4C886B6D" w14:textId="77777777" w:rsidR="004A70C0" w:rsidRPr="00BD1E2A" w:rsidRDefault="004A70C0" w:rsidP="00A72939">
            <w:pPr>
              <w:ind w:right="438"/>
              <w:jc w:val="center"/>
              <w:rPr>
                <w:color w:val="000000"/>
                <w:sz w:val="24"/>
                <w:szCs w:val="24"/>
              </w:rPr>
            </w:pPr>
            <w:r w:rsidRPr="00BD1E2A">
              <w:rPr>
                <w:color w:val="000000"/>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288E1495" w14:textId="77777777" w:rsidR="004A70C0" w:rsidRPr="00BD1E2A" w:rsidRDefault="004A70C0" w:rsidP="00A72939">
            <w:pPr>
              <w:ind w:right="438"/>
              <w:jc w:val="center"/>
              <w:rPr>
                <w:color w:val="000000"/>
                <w:sz w:val="24"/>
                <w:szCs w:val="24"/>
              </w:rPr>
            </w:pPr>
            <w:r w:rsidRPr="00BD1E2A">
              <w:rPr>
                <w:color w:val="000000"/>
                <w:sz w:val="24"/>
                <w:szCs w:val="24"/>
              </w:rPr>
              <w:t>3</w:t>
            </w:r>
          </w:p>
        </w:tc>
        <w:tc>
          <w:tcPr>
            <w:tcW w:w="611" w:type="dxa"/>
            <w:tcBorders>
              <w:top w:val="single" w:sz="4" w:space="0" w:color="000000"/>
              <w:left w:val="single" w:sz="4" w:space="0" w:color="000000"/>
              <w:bottom w:val="single" w:sz="4" w:space="0" w:color="000000"/>
              <w:right w:val="single" w:sz="4" w:space="0" w:color="000000"/>
            </w:tcBorders>
            <w:vAlign w:val="center"/>
          </w:tcPr>
          <w:p w14:paraId="6DB865C1" w14:textId="77777777" w:rsidR="004A70C0" w:rsidRPr="00BD1E2A" w:rsidRDefault="004A70C0" w:rsidP="00A72939">
            <w:pPr>
              <w:ind w:right="438"/>
              <w:jc w:val="center"/>
              <w:rPr>
                <w:color w:val="000000"/>
                <w:sz w:val="24"/>
                <w:szCs w:val="24"/>
              </w:rPr>
            </w:pPr>
            <w:r w:rsidRPr="00BD1E2A">
              <w:rPr>
                <w:color w:val="000000"/>
                <w:sz w:val="24"/>
                <w:szCs w:val="24"/>
              </w:rPr>
              <w:t>4</w:t>
            </w:r>
          </w:p>
        </w:tc>
        <w:tc>
          <w:tcPr>
            <w:tcW w:w="611" w:type="dxa"/>
            <w:tcBorders>
              <w:top w:val="single" w:sz="4" w:space="0" w:color="000000"/>
              <w:left w:val="single" w:sz="4" w:space="0" w:color="000000"/>
              <w:bottom w:val="single" w:sz="4" w:space="0" w:color="000000"/>
              <w:right w:val="single" w:sz="4" w:space="0" w:color="000000"/>
            </w:tcBorders>
            <w:vAlign w:val="center"/>
          </w:tcPr>
          <w:p w14:paraId="56247DD8" w14:textId="77777777" w:rsidR="004A70C0" w:rsidRPr="00BD1E2A" w:rsidRDefault="004A70C0" w:rsidP="00A72939">
            <w:pPr>
              <w:ind w:right="438"/>
              <w:jc w:val="center"/>
              <w:rPr>
                <w:color w:val="000000"/>
                <w:sz w:val="24"/>
                <w:szCs w:val="24"/>
              </w:rPr>
            </w:pPr>
            <w:r w:rsidRPr="00BD1E2A">
              <w:rPr>
                <w:color w:val="000000"/>
                <w:sz w:val="24"/>
                <w:szCs w:val="24"/>
              </w:rPr>
              <w:t>5</w:t>
            </w:r>
          </w:p>
        </w:tc>
        <w:tc>
          <w:tcPr>
            <w:tcW w:w="611" w:type="dxa"/>
            <w:tcBorders>
              <w:top w:val="single" w:sz="4" w:space="0" w:color="000000"/>
              <w:left w:val="single" w:sz="4" w:space="0" w:color="000000"/>
              <w:bottom w:val="single" w:sz="4" w:space="0" w:color="000000"/>
              <w:right w:val="single" w:sz="4" w:space="0" w:color="000000"/>
            </w:tcBorders>
            <w:vAlign w:val="center"/>
          </w:tcPr>
          <w:p w14:paraId="50FCB47D" w14:textId="77777777" w:rsidR="004A70C0" w:rsidRPr="00BD1E2A" w:rsidRDefault="004A70C0" w:rsidP="00A72939">
            <w:pPr>
              <w:ind w:right="438"/>
              <w:jc w:val="center"/>
              <w:rPr>
                <w:color w:val="000000"/>
                <w:sz w:val="24"/>
                <w:szCs w:val="24"/>
              </w:rPr>
            </w:pPr>
            <w:r w:rsidRPr="00BD1E2A">
              <w:rPr>
                <w:color w:val="000000"/>
                <w:sz w:val="24"/>
                <w:szCs w:val="24"/>
              </w:rPr>
              <w:t>6</w:t>
            </w:r>
          </w:p>
        </w:tc>
        <w:tc>
          <w:tcPr>
            <w:tcW w:w="611" w:type="dxa"/>
            <w:tcBorders>
              <w:top w:val="single" w:sz="4" w:space="0" w:color="000000"/>
              <w:left w:val="single" w:sz="4" w:space="0" w:color="000000"/>
              <w:bottom w:val="single" w:sz="4" w:space="0" w:color="000000"/>
              <w:right w:val="single" w:sz="4" w:space="0" w:color="000000"/>
            </w:tcBorders>
            <w:vAlign w:val="center"/>
          </w:tcPr>
          <w:p w14:paraId="09A50444" w14:textId="77777777" w:rsidR="004A70C0" w:rsidRPr="00BD1E2A" w:rsidRDefault="004A70C0" w:rsidP="00A72939">
            <w:pPr>
              <w:ind w:right="438"/>
              <w:jc w:val="center"/>
              <w:rPr>
                <w:color w:val="000000"/>
                <w:sz w:val="24"/>
                <w:szCs w:val="24"/>
              </w:rPr>
            </w:pPr>
            <w:r w:rsidRPr="00BD1E2A">
              <w:rPr>
                <w:color w:val="000000"/>
                <w:sz w:val="24"/>
                <w:szCs w:val="24"/>
              </w:rPr>
              <w:t>7</w:t>
            </w:r>
          </w:p>
        </w:tc>
        <w:tc>
          <w:tcPr>
            <w:tcW w:w="611" w:type="dxa"/>
            <w:tcBorders>
              <w:top w:val="single" w:sz="4" w:space="0" w:color="000000"/>
              <w:left w:val="single" w:sz="4" w:space="0" w:color="000000"/>
              <w:bottom w:val="single" w:sz="4" w:space="0" w:color="000000"/>
              <w:right w:val="single" w:sz="4" w:space="0" w:color="000000"/>
            </w:tcBorders>
            <w:vAlign w:val="center"/>
          </w:tcPr>
          <w:p w14:paraId="1AA16AEA" w14:textId="77777777" w:rsidR="004A70C0" w:rsidRPr="00BD1E2A" w:rsidRDefault="004A70C0" w:rsidP="00A72939">
            <w:pPr>
              <w:ind w:right="438"/>
              <w:jc w:val="center"/>
              <w:rPr>
                <w:color w:val="000000"/>
                <w:sz w:val="24"/>
                <w:szCs w:val="24"/>
              </w:rPr>
            </w:pPr>
            <w:r w:rsidRPr="00BD1E2A">
              <w:rPr>
                <w:color w:val="000000"/>
                <w:sz w:val="24"/>
                <w:szCs w:val="24"/>
              </w:rPr>
              <w:t>8</w:t>
            </w:r>
          </w:p>
        </w:tc>
        <w:tc>
          <w:tcPr>
            <w:tcW w:w="611" w:type="dxa"/>
            <w:tcBorders>
              <w:top w:val="single" w:sz="4" w:space="0" w:color="000000"/>
              <w:left w:val="single" w:sz="4" w:space="0" w:color="000000"/>
              <w:bottom w:val="single" w:sz="4" w:space="0" w:color="000000"/>
              <w:right w:val="single" w:sz="4" w:space="0" w:color="000000"/>
            </w:tcBorders>
            <w:vAlign w:val="center"/>
          </w:tcPr>
          <w:p w14:paraId="3D8F4E0D" w14:textId="77777777" w:rsidR="004A70C0" w:rsidRPr="00BD1E2A" w:rsidRDefault="004A70C0" w:rsidP="00A72939">
            <w:pPr>
              <w:ind w:right="438"/>
              <w:jc w:val="center"/>
              <w:rPr>
                <w:color w:val="000000"/>
                <w:sz w:val="24"/>
                <w:szCs w:val="24"/>
              </w:rPr>
            </w:pPr>
            <w:r w:rsidRPr="00BD1E2A">
              <w:rPr>
                <w:color w:val="000000"/>
                <w:sz w:val="24"/>
                <w:szCs w:val="24"/>
              </w:rPr>
              <w:t>9</w:t>
            </w:r>
          </w:p>
        </w:tc>
        <w:tc>
          <w:tcPr>
            <w:tcW w:w="696" w:type="dxa"/>
            <w:tcBorders>
              <w:top w:val="single" w:sz="4" w:space="0" w:color="000000"/>
              <w:left w:val="single" w:sz="4" w:space="0" w:color="000000"/>
              <w:bottom w:val="single" w:sz="4" w:space="0" w:color="000000"/>
              <w:right w:val="single" w:sz="4" w:space="0" w:color="000000"/>
            </w:tcBorders>
            <w:vAlign w:val="center"/>
          </w:tcPr>
          <w:p w14:paraId="3DB227A8" w14:textId="3D6B4097" w:rsidR="004A70C0" w:rsidRPr="00BD1E2A" w:rsidRDefault="004A70C0" w:rsidP="0065345F">
            <w:pPr>
              <w:ind w:right="438"/>
              <w:jc w:val="center"/>
              <w:rPr>
                <w:color w:val="000000"/>
                <w:sz w:val="24"/>
                <w:szCs w:val="24"/>
              </w:rPr>
            </w:pPr>
            <w:r w:rsidRPr="00BD1E2A">
              <w:rPr>
                <w:color w:val="000000"/>
                <w:sz w:val="24"/>
                <w:szCs w:val="24"/>
              </w:rPr>
              <w:t>1</w:t>
            </w:r>
            <w:r w:rsidR="0065345F">
              <w:rPr>
                <w:color w:val="000000"/>
                <w:sz w:val="24"/>
                <w:szCs w:val="24"/>
              </w:rPr>
              <w:t>0</w:t>
            </w:r>
          </w:p>
        </w:tc>
        <w:tc>
          <w:tcPr>
            <w:tcW w:w="696" w:type="dxa"/>
            <w:tcBorders>
              <w:top w:val="single" w:sz="4" w:space="0" w:color="000000"/>
              <w:left w:val="single" w:sz="4" w:space="0" w:color="000000"/>
              <w:bottom w:val="single" w:sz="4" w:space="0" w:color="000000"/>
              <w:right w:val="single" w:sz="4" w:space="0" w:color="000000"/>
            </w:tcBorders>
            <w:vAlign w:val="center"/>
          </w:tcPr>
          <w:p w14:paraId="76A83730" w14:textId="77777777" w:rsidR="004A70C0" w:rsidRPr="00BD1E2A" w:rsidRDefault="004A70C0" w:rsidP="00A72939">
            <w:pPr>
              <w:ind w:right="438"/>
              <w:jc w:val="center"/>
              <w:rPr>
                <w:color w:val="000000"/>
                <w:sz w:val="24"/>
                <w:szCs w:val="24"/>
              </w:rPr>
            </w:pPr>
            <w:r w:rsidRPr="00BD1E2A">
              <w:rPr>
                <w:color w:val="000000"/>
                <w:sz w:val="24"/>
                <w:szCs w:val="24"/>
              </w:rPr>
              <w:t>11</w:t>
            </w:r>
          </w:p>
        </w:tc>
        <w:tc>
          <w:tcPr>
            <w:tcW w:w="696" w:type="dxa"/>
            <w:tcBorders>
              <w:top w:val="single" w:sz="4" w:space="0" w:color="000000"/>
              <w:left w:val="single" w:sz="4" w:space="0" w:color="000000"/>
              <w:bottom w:val="single" w:sz="4" w:space="0" w:color="000000"/>
              <w:right w:val="single" w:sz="4" w:space="0" w:color="000000"/>
            </w:tcBorders>
            <w:vAlign w:val="center"/>
          </w:tcPr>
          <w:p w14:paraId="2E5A2081" w14:textId="77777777" w:rsidR="004A70C0" w:rsidRPr="00BD1E2A" w:rsidRDefault="004A70C0" w:rsidP="0065345F">
            <w:pPr>
              <w:tabs>
                <w:tab w:val="left" w:pos="3"/>
              </w:tabs>
              <w:ind w:right="438"/>
              <w:jc w:val="center"/>
              <w:rPr>
                <w:color w:val="000000"/>
                <w:sz w:val="24"/>
                <w:szCs w:val="24"/>
              </w:rPr>
            </w:pPr>
            <w:r w:rsidRPr="00BD1E2A">
              <w:rPr>
                <w:color w:val="000000"/>
                <w:sz w:val="24"/>
                <w:szCs w:val="24"/>
              </w:rPr>
              <w:t>12</w:t>
            </w:r>
          </w:p>
        </w:tc>
        <w:tc>
          <w:tcPr>
            <w:tcW w:w="611" w:type="dxa"/>
            <w:tcBorders>
              <w:top w:val="single" w:sz="4" w:space="0" w:color="000000"/>
              <w:left w:val="single" w:sz="4" w:space="0" w:color="000000"/>
              <w:bottom w:val="single" w:sz="4" w:space="0" w:color="000000"/>
              <w:right w:val="single" w:sz="4" w:space="0" w:color="000000"/>
            </w:tcBorders>
          </w:tcPr>
          <w:p w14:paraId="529DB646" w14:textId="77777777" w:rsidR="004A70C0" w:rsidRPr="00BD1E2A" w:rsidRDefault="004A70C0" w:rsidP="00A72939">
            <w:pPr>
              <w:ind w:right="438"/>
              <w:jc w:val="center"/>
              <w:rPr>
                <w:color w:val="000000"/>
                <w:sz w:val="24"/>
                <w:szCs w:val="24"/>
              </w:rPr>
            </w:pPr>
            <w:r w:rsidRPr="00BD1E2A">
              <w:rPr>
                <w:color w:val="000000"/>
                <w:sz w:val="24"/>
                <w:szCs w:val="24"/>
              </w:rPr>
              <w:t>1</w:t>
            </w:r>
          </w:p>
        </w:tc>
        <w:tc>
          <w:tcPr>
            <w:tcW w:w="611" w:type="dxa"/>
            <w:tcBorders>
              <w:top w:val="single" w:sz="4" w:space="0" w:color="000000"/>
              <w:left w:val="single" w:sz="4" w:space="0" w:color="000000"/>
              <w:bottom w:val="single" w:sz="4" w:space="0" w:color="000000"/>
              <w:right w:val="single" w:sz="4" w:space="0" w:color="000000"/>
            </w:tcBorders>
          </w:tcPr>
          <w:p w14:paraId="07668B3A" w14:textId="77777777" w:rsidR="004A70C0" w:rsidRPr="00BD1E2A" w:rsidRDefault="004A70C0" w:rsidP="00A72939">
            <w:pPr>
              <w:ind w:right="438"/>
              <w:jc w:val="center"/>
              <w:rPr>
                <w:color w:val="000000"/>
                <w:sz w:val="24"/>
                <w:szCs w:val="24"/>
              </w:rPr>
            </w:pPr>
            <w:r w:rsidRPr="00BD1E2A">
              <w:rPr>
                <w:color w:val="000000"/>
                <w:sz w:val="24"/>
                <w:szCs w:val="24"/>
              </w:rPr>
              <w:t>2</w:t>
            </w:r>
          </w:p>
        </w:tc>
        <w:tc>
          <w:tcPr>
            <w:tcW w:w="611" w:type="dxa"/>
            <w:gridSpan w:val="2"/>
            <w:tcBorders>
              <w:top w:val="single" w:sz="4" w:space="0" w:color="000000"/>
              <w:left w:val="single" w:sz="4" w:space="0" w:color="000000"/>
              <w:bottom w:val="single" w:sz="4" w:space="0" w:color="000000"/>
              <w:right w:val="single" w:sz="4" w:space="0" w:color="000000"/>
            </w:tcBorders>
          </w:tcPr>
          <w:p w14:paraId="03F7E3DA" w14:textId="77777777" w:rsidR="004A70C0" w:rsidRPr="00BD1E2A" w:rsidRDefault="004A70C0" w:rsidP="00A72939">
            <w:pPr>
              <w:ind w:right="438"/>
              <w:jc w:val="center"/>
              <w:rPr>
                <w:color w:val="000000"/>
                <w:sz w:val="24"/>
                <w:szCs w:val="24"/>
              </w:rPr>
            </w:pPr>
            <w:r w:rsidRPr="00BD1E2A">
              <w:rPr>
                <w:color w:val="000000"/>
                <w:sz w:val="24"/>
                <w:szCs w:val="24"/>
              </w:rPr>
              <w:t>3</w:t>
            </w:r>
          </w:p>
        </w:tc>
      </w:tr>
      <w:tr w:rsidR="0065345F" w:rsidRPr="00BD1E2A" w14:paraId="07942658" w14:textId="77777777" w:rsidTr="0065345F">
        <w:trPr>
          <w:trHeight w:val="678"/>
        </w:trPr>
        <w:tc>
          <w:tcPr>
            <w:tcW w:w="846" w:type="dxa"/>
            <w:tcBorders>
              <w:top w:val="single" w:sz="4" w:space="0" w:color="000000"/>
              <w:left w:val="single" w:sz="4" w:space="0" w:color="000000"/>
              <w:bottom w:val="single" w:sz="4" w:space="0" w:color="000000"/>
              <w:right w:val="single" w:sz="4" w:space="0" w:color="000000"/>
            </w:tcBorders>
            <w:vAlign w:val="center"/>
          </w:tcPr>
          <w:p w14:paraId="3102395C" w14:textId="77777777" w:rsidR="0065345F" w:rsidRPr="00BD1E2A" w:rsidRDefault="0065345F" w:rsidP="0065345F">
            <w:pPr>
              <w:pStyle w:val="ListParagraph"/>
              <w:ind w:left="630" w:right="438"/>
              <w:jc w:val="center"/>
              <w:rPr>
                <w:color w:val="000000"/>
                <w:sz w:val="24"/>
                <w:szCs w:val="24"/>
              </w:rPr>
            </w:pPr>
            <w:r w:rsidRPr="00BD1E2A">
              <w:rPr>
                <w:color w:val="000000"/>
                <w:sz w:val="24"/>
                <w:szCs w:val="24"/>
              </w:rPr>
              <w:t>1</w:t>
            </w:r>
          </w:p>
        </w:tc>
        <w:tc>
          <w:tcPr>
            <w:tcW w:w="979" w:type="dxa"/>
            <w:tcBorders>
              <w:top w:val="single" w:sz="4" w:space="0" w:color="000000"/>
              <w:left w:val="single" w:sz="4" w:space="0" w:color="000000"/>
              <w:bottom w:val="single" w:sz="4" w:space="0" w:color="000000"/>
              <w:right w:val="single" w:sz="4" w:space="0" w:color="000000"/>
            </w:tcBorders>
            <w:vAlign w:val="center"/>
          </w:tcPr>
          <w:p w14:paraId="3D5F4E25"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1</w:t>
            </w:r>
          </w:p>
        </w:tc>
        <w:tc>
          <w:tcPr>
            <w:tcW w:w="611" w:type="dxa"/>
            <w:tcBorders>
              <w:top w:val="single" w:sz="4" w:space="0" w:color="000000"/>
              <w:left w:val="single" w:sz="4" w:space="0" w:color="000000"/>
              <w:bottom w:val="single" w:sz="4" w:space="0" w:color="000000"/>
              <w:right w:val="single" w:sz="4" w:space="0" w:color="000000"/>
            </w:tcBorders>
            <w:vAlign w:val="center"/>
          </w:tcPr>
          <w:p w14:paraId="0C45C579"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6BB5793D"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3</w:t>
            </w:r>
          </w:p>
        </w:tc>
        <w:tc>
          <w:tcPr>
            <w:tcW w:w="611" w:type="dxa"/>
            <w:tcBorders>
              <w:top w:val="single" w:sz="4" w:space="0" w:color="000000"/>
              <w:left w:val="single" w:sz="4" w:space="0" w:color="000000"/>
              <w:bottom w:val="single" w:sz="4" w:space="0" w:color="000000"/>
              <w:right w:val="single" w:sz="4" w:space="0" w:color="000000"/>
            </w:tcBorders>
            <w:vAlign w:val="center"/>
          </w:tcPr>
          <w:p w14:paraId="2BF90189"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 </w:t>
            </w:r>
          </w:p>
        </w:tc>
        <w:tc>
          <w:tcPr>
            <w:tcW w:w="611" w:type="dxa"/>
            <w:tcBorders>
              <w:top w:val="single" w:sz="4" w:space="0" w:color="000000"/>
              <w:left w:val="single" w:sz="4" w:space="0" w:color="000000"/>
              <w:bottom w:val="single" w:sz="4" w:space="0" w:color="000000"/>
              <w:right w:val="single" w:sz="4" w:space="0" w:color="000000"/>
            </w:tcBorders>
            <w:vAlign w:val="center"/>
          </w:tcPr>
          <w:p w14:paraId="0ABCBFA9"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06117689"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66FD2BD3"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1987377D"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73687738"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96" w:type="dxa"/>
            <w:tcBorders>
              <w:top w:val="single" w:sz="4" w:space="0" w:color="000000"/>
              <w:left w:val="single" w:sz="4" w:space="0" w:color="000000"/>
              <w:bottom w:val="single" w:sz="4" w:space="0" w:color="000000"/>
              <w:right w:val="single" w:sz="4" w:space="0" w:color="000000"/>
            </w:tcBorders>
            <w:vAlign w:val="center"/>
          </w:tcPr>
          <w:p w14:paraId="09B2A41F"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96" w:type="dxa"/>
            <w:tcBorders>
              <w:top w:val="single" w:sz="4" w:space="0" w:color="000000"/>
              <w:left w:val="single" w:sz="4" w:space="0" w:color="000000"/>
              <w:bottom w:val="single" w:sz="4" w:space="0" w:color="000000"/>
              <w:right w:val="single" w:sz="4" w:space="0" w:color="000000"/>
            </w:tcBorders>
            <w:vAlign w:val="center"/>
          </w:tcPr>
          <w:p w14:paraId="254EE7A5"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96" w:type="dxa"/>
            <w:tcBorders>
              <w:top w:val="single" w:sz="4" w:space="0" w:color="000000"/>
              <w:left w:val="single" w:sz="4" w:space="0" w:color="000000"/>
              <w:bottom w:val="single" w:sz="4" w:space="0" w:color="000000"/>
              <w:right w:val="single" w:sz="4" w:space="0" w:color="000000"/>
            </w:tcBorders>
            <w:vAlign w:val="center"/>
          </w:tcPr>
          <w:p w14:paraId="5F196920"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6CE2D5B3" w14:textId="1505DBA3" w:rsidR="0065345F" w:rsidRPr="00BD1E2A" w:rsidRDefault="0065345F" w:rsidP="0065345F">
            <w:pPr>
              <w:ind w:right="438"/>
              <w:jc w:val="center"/>
              <w:rPr>
                <w:color w:val="000000" w:themeColor="text1"/>
                <w:sz w:val="24"/>
                <w:szCs w:val="24"/>
              </w:rPr>
            </w:pPr>
          </w:p>
        </w:tc>
        <w:tc>
          <w:tcPr>
            <w:tcW w:w="611" w:type="dxa"/>
            <w:tcBorders>
              <w:top w:val="single" w:sz="4" w:space="0" w:color="000000"/>
              <w:left w:val="single" w:sz="4" w:space="0" w:color="000000"/>
              <w:bottom w:val="single" w:sz="4" w:space="0" w:color="000000"/>
              <w:right w:val="single" w:sz="4" w:space="0" w:color="000000"/>
            </w:tcBorders>
            <w:vAlign w:val="center"/>
          </w:tcPr>
          <w:p w14:paraId="552D3581" w14:textId="5E39F4D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gridSpan w:val="2"/>
            <w:tcBorders>
              <w:top w:val="single" w:sz="4" w:space="0" w:color="000000"/>
              <w:left w:val="single" w:sz="4" w:space="0" w:color="000000"/>
              <w:bottom w:val="single" w:sz="4" w:space="0" w:color="000000"/>
              <w:right w:val="single" w:sz="4" w:space="0" w:color="000000"/>
            </w:tcBorders>
            <w:vAlign w:val="center"/>
          </w:tcPr>
          <w:p w14:paraId="426A6AE8"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r>
      <w:tr w:rsidR="0065345F" w:rsidRPr="00BD1E2A" w14:paraId="1E124ABD" w14:textId="77777777" w:rsidTr="0065345F">
        <w:trPr>
          <w:trHeight w:val="567"/>
        </w:trPr>
        <w:tc>
          <w:tcPr>
            <w:tcW w:w="846" w:type="dxa"/>
            <w:tcBorders>
              <w:top w:val="single" w:sz="4" w:space="0" w:color="000000"/>
              <w:left w:val="single" w:sz="4" w:space="0" w:color="000000"/>
              <w:bottom w:val="single" w:sz="4" w:space="0" w:color="000000"/>
              <w:right w:val="single" w:sz="4" w:space="0" w:color="000000"/>
            </w:tcBorders>
            <w:vAlign w:val="center"/>
          </w:tcPr>
          <w:p w14:paraId="598FAC33" w14:textId="77777777" w:rsidR="0065345F" w:rsidRPr="00BD1E2A" w:rsidRDefault="0065345F" w:rsidP="0065345F">
            <w:pPr>
              <w:pStyle w:val="ListParagraph"/>
              <w:ind w:left="630" w:right="438"/>
              <w:jc w:val="center"/>
              <w:rPr>
                <w:color w:val="000000"/>
                <w:sz w:val="24"/>
                <w:szCs w:val="24"/>
              </w:rPr>
            </w:pPr>
            <w:r w:rsidRPr="00BD1E2A">
              <w:rPr>
                <w:color w:val="000000"/>
                <w:sz w:val="24"/>
                <w:szCs w:val="24"/>
              </w:rPr>
              <w:t>2</w:t>
            </w:r>
          </w:p>
        </w:tc>
        <w:tc>
          <w:tcPr>
            <w:tcW w:w="979" w:type="dxa"/>
            <w:tcBorders>
              <w:top w:val="single" w:sz="4" w:space="0" w:color="000000"/>
              <w:left w:val="single" w:sz="4" w:space="0" w:color="000000"/>
              <w:bottom w:val="single" w:sz="4" w:space="0" w:color="000000"/>
              <w:right w:val="single" w:sz="4" w:space="0" w:color="000000"/>
            </w:tcBorders>
            <w:vAlign w:val="center"/>
          </w:tcPr>
          <w:p w14:paraId="77CDFD23"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1</w:t>
            </w:r>
          </w:p>
        </w:tc>
        <w:tc>
          <w:tcPr>
            <w:tcW w:w="611" w:type="dxa"/>
            <w:tcBorders>
              <w:top w:val="single" w:sz="4" w:space="0" w:color="000000"/>
              <w:left w:val="single" w:sz="4" w:space="0" w:color="000000"/>
              <w:bottom w:val="single" w:sz="4" w:space="0" w:color="000000"/>
              <w:right w:val="single" w:sz="4" w:space="0" w:color="000000"/>
            </w:tcBorders>
            <w:vAlign w:val="center"/>
          </w:tcPr>
          <w:p w14:paraId="34751509"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0AB4D4B6"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3</w:t>
            </w:r>
          </w:p>
        </w:tc>
        <w:tc>
          <w:tcPr>
            <w:tcW w:w="611" w:type="dxa"/>
            <w:tcBorders>
              <w:top w:val="single" w:sz="4" w:space="0" w:color="000000"/>
              <w:left w:val="single" w:sz="4" w:space="0" w:color="000000"/>
              <w:bottom w:val="single" w:sz="4" w:space="0" w:color="000000"/>
              <w:right w:val="single" w:sz="4" w:space="0" w:color="000000"/>
            </w:tcBorders>
            <w:vAlign w:val="center"/>
          </w:tcPr>
          <w:p w14:paraId="565106CF"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7D7F11FB"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0EE1C1C6"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05D37883"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1CC2FA2E"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7F048036"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3</w:t>
            </w:r>
          </w:p>
        </w:tc>
        <w:tc>
          <w:tcPr>
            <w:tcW w:w="696" w:type="dxa"/>
            <w:tcBorders>
              <w:top w:val="single" w:sz="4" w:space="0" w:color="000000"/>
              <w:left w:val="single" w:sz="4" w:space="0" w:color="000000"/>
              <w:bottom w:val="single" w:sz="4" w:space="0" w:color="000000"/>
              <w:right w:val="single" w:sz="4" w:space="0" w:color="000000"/>
            </w:tcBorders>
            <w:vAlign w:val="center"/>
          </w:tcPr>
          <w:p w14:paraId="6AB79F16"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96" w:type="dxa"/>
            <w:tcBorders>
              <w:top w:val="single" w:sz="4" w:space="0" w:color="000000"/>
              <w:left w:val="single" w:sz="4" w:space="0" w:color="000000"/>
              <w:bottom w:val="single" w:sz="4" w:space="0" w:color="000000"/>
              <w:right w:val="single" w:sz="4" w:space="0" w:color="000000"/>
            </w:tcBorders>
            <w:vAlign w:val="center"/>
          </w:tcPr>
          <w:p w14:paraId="215EF86B"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3</w:t>
            </w:r>
          </w:p>
        </w:tc>
        <w:tc>
          <w:tcPr>
            <w:tcW w:w="696" w:type="dxa"/>
            <w:tcBorders>
              <w:top w:val="single" w:sz="4" w:space="0" w:color="000000"/>
              <w:left w:val="single" w:sz="4" w:space="0" w:color="000000"/>
              <w:bottom w:val="single" w:sz="4" w:space="0" w:color="000000"/>
              <w:right w:val="single" w:sz="4" w:space="0" w:color="000000"/>
            </w:tcBorders>
            <w:vAlign w:val="center"/>
          </w:tcPr>
          <w:p w14:paraId="536CEA26"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1</w:t>
            </w:r>
          </w:p>
        </w:tc>
        <w:tc>
          <w:tcPr>
            <w:tcW w:w="611" w:type="dxa"/>
            <w:tcBorders>
              <w:top w:val="single" w:sz="4" w:space="0" w:color="000000"/>
              <w:left w:val="single" w:sz="4" w:space="0" w:color="000000"/>
              <w:bottom w:val="single" w:sz="4" w:space="0" w:color="000000"/>
              <w:right w:val="single" w:sz="4" w:space="0" w:color="000000"/>
            </w:tcBorders>
            <w:vAlign w:val="center"/>
          </w:tcPr>
          <w:p w14:paraId="145FA65F" w14:textId="1CC7B2D7" w:rsidR="0065345F" w:rsidRPr="00BD1E2A" w:rsidRDefault="0065345F" w:rsidP="0065345F">
            <w:pPr>
              <w:ind w:right="438"/>
              <w:jc w:val="center"/>
              <w:rPr>
                <w:color w:val="000000" w:themeColor="text1"/>
                <w:sz w:val="24"/>
                <w:szCs w:val="24"/>
              </w:rPr>
            </w:pPr>
          </w:p>
        </w:tc>
        <w:tc>
          <w:tcPr>
            <w:tcW w:w="611" w:type="dxa"/>
            <w:tcBorders>
              <w:top w:val="single" w:sz="4" w:space="0" w:color="000000"/>
              <w:left w:val="single" w:sz="4" w:space="0" w:color="000000"/>
              <w:bottom w:val="single" w:sz="4" w:space="0" w:color="000000"/>
              <w:right w:val="single" w:sz="4" w:space="0" w:color="000000"/>
            </w:tcBorders>
            <w:vAlign w:val="center"/>
          </w:tcPr>
          <w:p w14:paraId="347E59F0" w14:textId="7FBFE849"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gridSpan w:val="2"/>
            <w:tcBorders>
              <w:top w:val="single" w:sz="4" w:space="0" w:color="000000"/>
              <w:left w:val="single" w:sz="4" w:space="0" w:color="000000"/>
              <w:bottom w:val="single" w:sz="4" w:space="0" w:color="000000"/>
              <w:right w:val="single" w:sz="4" w:space="0" w:color="000000"/>
            </w:tcBorders>
            <w:vAlign w:val="center"/>
          </w:tcPr>
          <w:p w14:paraId="6E4D1457"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r>
      <w:tr w:rsidR="0065345F" w:rsidRPr="00BD1E2A" w14:paraId="545A6AD9" w14:textId="77777777" w:rsidTr="0065345F">
        <w:trPr>
          <w:trHeight w:val="567"/>
        </w:trPr>
        <w:tc>
          <w:tcPr>
            <w:tcW w:w="846" w:type="dxa"/>
            <w:tcBorders>
              <w:top w:val="single" w:sz="4" w:space="0" w:color="000000"/>
              <w:left w:val="single" w:sz="4" w:space="0" w:color="000000"/>
              <w:bottom w:val="single" w:sz="4" w:space="0" w:color="000000"/>
              <w:right w:val="single" w:sz="4" w:space="0" w:color="000000"/>
            </w:tcBorders>
            <w:vAlign w:val="center"/>
          </w:tcPr>
          <w:p w14:paraId="3EC9F553" w14:textId="77777777" w:rsidR="0065345F" w:rsidRPr="00BD1E2A" w:rsidRDefault="0065345F" w:rsidP="0065345F">
            <w:pPr>
              <w:pStyle w:val="ListParagraph"/>
              <w:ind w:left="630" w:right="438"/>
              <w:jc w:val="center"/>
              <w:rPr>
                <w:color w:val="000000"/>
                <w:sz w:val="24"/>
                <w:szCs w:val="24"/>
              </w:rPr>
            </w:pPr>
            <w:r w:rsidRPr="00BD1E2A">
              <w:rPr>
                <w:color w:val="000000"/>
                <w:sz w:val="24"/>
                <w:szCs w:val="24"/>
              </w:rPr>
              <w:t>3</w:t>
            </w:r>
          </w:p>
        </w:tc>
        <w:tc>
          <w:tcPr>
            <w:tcW w:w="979" w:type="dxa"/>
            <w:tcBorders>
              <w:top w:val="single" w:sz="4" w:space="0" w:color="000000"/>
              <w:left w:val="single" w:sz="4" w:space="0" w:color="000000"/>
              <w:bottom w:val="single" w:sz="4" w:space="0" w:color="000000"/>
              <w:right w:val="single" w:sz="4" w:space="0" w:color="000000"/>
            </w:tcBorders>
            <w:vAlign w:val="center"/>
          </w:tcPr>
          <w:p w14:paraId="64D541A0"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6443741C"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0ACA3FF9"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 </w:t>
            </w:r>
          </w:p>
        </w:tc>
        <w:tc>
          <w:tcPr>
            <w:tcW w:w="611" w:type="dxa"/>
            <w:tcBorders>
              <w:top w:val="single" w:sz="4" w:space="0" w:color="000000"/>
              <w:left w:val="single" w:sz="4" w:space="0" w:color="000000"/>
              <w:bottom w:val="single" w:sz="4" w:space="0" w:color="000000"/>
              <w:right w:val="single" w:sz="4" w:space="0" w:color="000000"/>
            </w:tcBorders>
            <w:vAlign w:val="center"/>
          </w:tcPr>
          <w:p w14:paraId="0C04F938"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tcBorders>
              <w:top w:val="single" w:sz="4" w:space="0" w:color="000000"/>
              <w:left w:val="single" w:sz="4" w:space="0" w:color="000000"/>
              <w:bottom w:val="single" w:sz="4" w:space="0" w:color="000000"/>
              <w:right w:val="single" w:sz="4" w:space="0" w:color="000000"/>
            </w:tcBorders>
            <w:vAlign w:val="center"/>
          </w:tcPr>
          <w:p w14:paraId="35D990F1"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769A3ED8"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1669E7BF"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77EC46DA"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3E670970"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 </w:t>
            </w:r>
          </w:p>
        </w:tc>
        <w:tc>
          <w:tcPr>
            <w:tcW w:w="696" w:type="dxa"/>
            <w:tcBorders>
              <w:top w:val="single" w:sz="4" w:space="0" w:color="000000"/>
              <w:left w:val="single" w:sz="4" w:space="0" w:color="000000"/>
              <w:bottom w:val="single" w:sz="4" w:space="0" w:color="000000"/>
              <w:right w:val="single" w:sz="4" w:space="0" w:color="000000"/>
            </w:tcBorders>
            <w:vAlign w:val="center"/>
          </w:tcPr>
          <w:p w14:paraId="11E1EB6D"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3</w:t>
            </w:r>
          </w:p>
        </w:tc>
        <w:tc>
          <w:tcPr>
            <w:tcW w:w="696" w:type="dxa"/>
            <w:tcBorders>
              <w:top w:val="single" w:sz="4" w:space="0" w:color="000000"/>
              <w:left w:val="single" w:sz="4" w:space="0" w:color="000000"/>
              <w:bottom w:val="single" w:sz="4" w:space="0" w:color="000000"/>
              <w:right w:val="single" w:sz="4" w:space="0" w:color="000000"/>
            </w:tcBorders>
            <w:vAlign w:val="center"/>
          </w:tcPr>
          <w:p w14:paraId="231170FE"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 </w:t>
            </w:r>
          </w:p>
        </w:tc>
        <w:tc>
          <w:tcPr>
            <w:tcW w:w="696" w:type="dxa"/>
            <w:tcBorders>
              <w:top w:val="single" w:sz="4" w:space="0" w:color="000000"/>
              <w:left w:val="single" w:sz="4" w:space="0" w:color="000000"/>
              <w:bottom w:val="single" w:sz="4" w:space="0" w:color="000000"/>
              <w:right w:val="single" w:sz="4" w:space="0" w:color="000000"/>
            </w:tcBorders>
            <w:vAlign w:val="center"/>
          </w:tcPr>
          <w:p w14:paraId="6F28832F"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w:t>
            </w:r>
          </w:p>
        </w:tc>
        <w:tc>
          <w:tcPr>
            <w:tcW w:w="611" w:type="dxa"/>
            <w:tcBorders>
              <w:top w:val="single" w:sz="4" w:space="0" w:color="000000"/>
              <w:left w:val="single" w:sz="4" w:space="0" w:color="000000"/>
              <w:bottom w:val="single" w:sz="4" w:space="0" w:color="000000"/>
              <w:right w:val="single" w:sz="4" w:space="0" w:color="000000"/>
            </w:tcBorders>
            <w:vAlign w:val="center"/>
          </w:tcPr>
          <w:p w14:paraId="003D83C9" w14:textId="3424A58B" w:rsidR="0065345F" w:rsidRPr="00BD1E2A" w:rsidRDefault="0065345F" w:rsidP="0065345F">
            <w:pPr>
              <w:ind w:right="438"/>
              <w:jc w:val="center"/>
              <w:rPr>
                <w:color w:val="000000" w:themeColor="text1"/>
                <w:sz w:val="24"/>
                <w:szCs w:val="24"/>
              </w:rPr>
            </w:pPr>
          </w:p>
        </w:tc>
        <w:tc>
          <w:tcPr>
            <w:tcW w:w="611" w:type="dxa"/>
            <w:tcBorders>
              <w:top w:val="single" w:sz="4" w:space="0" w:color="000000"/>
              <w:left w:val="single" w:sz="4" w:space="0" w:color="000000"/>
              <w:bottom w:val="single" w:sz="4" w:space="0" w:color="000000"/>
              <w:right w:val="single" w:sz="4" w:space="0" w:color="000000"/>
            </w:tcBorders>
            <w:vAlign w:val="center"/>
          </w:tcPr>
          <w:p w14:paraId="52F56419" w14:textId="11BE01FF" w:rsidR="0065345F" w:rsidRPr="00BD1E2A" w:rsidRDefault="0065345F" w:rsidP="0065345F">
            <w:pPr>
              <w:ind w:right="438"/>
              <w:jc w:val="center"/>
              <w:rPr>
                <w:color w:val="000000" w:themeColor="text1"/>
                <w:sz w:val="24"/>
                <w:szCs w:val="24"/>
              </w:rPr>
            </w:pPr>
            <w:r w:rsidRPr="00BD1E2A">
              <w:rPr>
                <w:color w:val="000000" w:themeColor="text1"/>
                <w:sz w:val="24"/>
                <w:szCs w:val="24"/>
              </w:rPr>
              <w:t>2</w:t>
            </w:r>
          </w:p>
        </w:tc>
        <w:tc>
          <w:tcPr>
            <w:tcW w:w="611" w:type="dxa"/>
            <w:gridSpan w:val="2"/>
            <w:tcBorders>
              <w:top w:val="single" w:sz="4" w:space="0" w:color="000000"/>
              <w:left w:val="single" w:sz="4" w:space="0" w:color="000000"/>
              <w:bottom w:val="single" w:sz="4" w:space="0" w:color="000000"/>
              <w:right w:val="single" w:sz="4" w:space="0" w:color="000000"/>
            </w:tcBorders>
            <w:vAlign w:val="center"/>
          </w:tcPr>
          <w:p w14:paraId="2B0E0820" w14:textId="77777777" w:rsidR="0065345F" w:rsidRPr="00BD1E2A" w:rsidRDefault="0065345F" w:rsidP="0065345F">
            <w:pPr>
              <w:ind w:right="438"/>
              <w:jc w:val="center"/>
              <w:rPr>
                <w:color w:val="000000" w:themeColor="text1"/>
                <w:sz w:val="24"/>
                <w:szCs w:val="24"/>
              </w:rPr>
            </w:pPr>
            <w:r w:rsidRPr="00BD1E2A">
              <w:rPr>
                <w:color w:val="000000" w:themeColor="text1"/>
                <w:sz w:val="24"/>
                <w:szCs w:val="24"/>
              </w:rPr>
              <w:t> </w:t>
            </w:r>
          </w:p>
        </w:tc>
      </w:tr>
    </w:tbl>
    <w:p w14:paraId="09D98E5C" w14:textId="75D886F5" w:rsidR="004A70C0" w:rsidRPr="00BD1E2A" w:rsidRDefault="004A70C0" w:rsidP="00A72939">
      <w:pPr>
        <w:pStyle w:val="Heading1"/>
        <w:ind w:right="438"/>
        <w:jc w:val="both"/>
        <w:rPr>
          <w:b w:val="0"/>
          <w:bCs w:val="0"/>
          <w:sz w:val="24"/>
          <w:szCs w:val="24"/>
        </w:rPr>
      </w:pPr>
    </w:p>
    <w:p w14:paraId="2DBAD85B" w14:textId="77777777" w:rsidR="0065345F" w:rsidRDefault="0065345F">
      <w:pPr>
        <w:rPr>
          <w:b/>
          <w:bCs/>
          <w:sz w:val="24"/>
          <w:szCs w:val="24"/>
        </w:rPr>
      </w:pPr>
      <w:r>
        <w:rPr>
          <w:sz w:val="24"/>
          <w:szCs w:val="24"/>
        </w:rPr>
        <w:br w:type="page"/>
      </w:r>
    </w:p>
    <w:p w14:paraId="0EBE6669" w14:textId="1BD74D3D" w:rsidR="00BF5C2D" w:rsidRPr="00BD1E2A" w:rsidRDefault="00BF5C2D" w:rsidP="00A72939">
      <w:pPr>
        <w:pStyle w:val="Heading1"/>
        <w:ind w:right="438"/>
        <w:jc w:val="both"/>
        <w:rPr>
          <w:sz w:val="24"/>
          <w:szCs w:val="24"/>
        </w:rPr>
      </w:pPr>
      <w:r w:rsidRPr="00BD1E2A">
        <w:rPr>
          <w:sz w:val="24"/>
          <w:szCs w:val="24"/>
        </w:rPr>
        <w:lastRenderedPageBreak/>
        <w:t>Rubrics for Continuous Evaluation and Record Work</w:t>
      </w:r>
    </w:p>
    <w:tbl>
      <w:tblPr>
        <w:tblpPr w:leftFromText="180" w:rightFromText="180" w:vertAnchor="text" w:horzAnchor="margin" w:tblpXSpec="center" w:tblpY="316"/>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126"/>
        <w:gridCol w:w="1984"/>
        <w:gridCol w:w="2127"/>
        <w:gridCol w:w="1701"/>
        <w:gridCol w:w="1275"/>
      </w:tblGrid>
      <w:tr w:rsidR="00BF5C2D" w:rsidRPr="00BD1E2A" w14:paraId="48B75D09" w14:textId="77777777" w:rsidTr="00A72939">
        <w:trPr>
          <w:trHeight w:val="558"/>
        </w:trPr>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0CFAE" w14:textId="77777777" w:rsidR="00BF5C2D" w:rsidRPr="00BD1E2A" w:rsidRDefault="00BF5C2D" w:rsidP="00A72939">
            <w:pPr>
              <w:ind w:right="438"/>
              <w:jc w:val="center"/>
              <w:rPr>
                <w:color w:val="000000"/>
              </w:rPr>
            </w:pPr>
            <w:r w:rsidRPr="00BD1E2A">
              <w:rPr>
                <w:b/>
                <w:color w:val="000000"/>
              </w:rPr>
              <w:t>Performance indicators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2C17F6" w14:textId="77777777" w:rsidR="00BF5C2D" w:rsidRPr="00BD1E2A" w:rsidRDefault="00BF5C2D" w:rsidP="00A72939">
            <w:pPr>
              <w:ind w:right="438"/>
              <w:jc w:val="center"/>
              <w:rPr>
                <w:color w:val="000000"/>
              </w:rPr>
            </w:pPr>
            <w:r w:rsidRPr="00BD1E2A">
              <w:rPr>
                <w:b/>
                <w:color w:val="000000"/>
              </w:rPr>
              <w:t>Excellent(E)</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9FF25C" w14:textId="77777777" w:rsidR="00BF5C2D" w:rsidRPr="00BD1E2A" w:rsidRDefault="00BF5C2D" w:rsidP="00A72939">
            <w:pPr>
              <w:ind w:right="438"/>
              <w:jc w:val="center"/>
              <w:rPr>
                <w:color w:val="000000"/>
              </w:rPr>
            </w:pPr>
            <w:r w:rsidRPr="00BD1E2A">
              <w:rPr>
                <w:b/>
                <w:color w:val="000000"/>
              </w:rPr>
              <w:t>Good(G)</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1A3E4" w14:textId="77777777" w:rsidR="00BF5C2D" w:rsidRPr="00BD1E2A" w:rsidRDefault="00BF5C2D" w:rsidP="00A72939">
            <w:pPr>
              <w:ind w:right="438"/>
              <w:jc w:val="center"/>
              <w:rPr>
                <w:color w:val="000000"/>
              </w:rPr>
            </w:pPr>
            <w:r w:rsidRPr="00BD1E2A">
              <w:rPr>
                <w:b/>
                <w:color w:val="000000"/>
              </w:rPr>
              <w:t>Fair(F)</w:t>
            </w:r>
          </w:p>
        </w:tc>
        <w:tc>
          <w:tcPr>
            <w:tcW w:w="1701" w:type="dxa"/>
            <w:tcBorders>
              <w:top w:val="single" w:sz="4" w:space="0" w:color="000000"/>
              <w:left w:val="single" w:sz="4" w:space="0" w:color="000000"/>
              <w:bottom w:val="single" w:sz="4" w:space="0" w:color="000000"/>
              <w:right w:val="single" w:sz="4" w:space="0" w:color="000000"/>
            </w:tcBorders>
          </w:tcPr>
          <w:p w14:paraId="44992E08" w14:textId="77777777" w:rsidR="00BF5C2D" w:rsidRPr="00BD1E2A" w:rsidRDefault="00BF5C2D" w:rsidP="00A72939">
            <w:pPr>
              <w:ind w:right="438"/>
              <w:jc w:val="center"/>
              <w:rPr>
                <w:b/>
                <w:color w:val="000000"/>
              </w:rPr>
            </w:pPr>
            <w:r w:rsidRPr="00BD1E2A">
              <w:rPr>
                <w:b/>
                <w:color w:val="000000"/>
              </w:rPr>
              <w:t>Poor(P)</w:t>
            </w:r>
          </w:p>
        </w:tc>
        <w:tc>
          <w:tcPr>
            <w:tcW w:w="1275" w:type="dxa"/>
            <w:tcBorders>
              <w:top w:val="single" w:sz="4" w:space="0" w:color="000000"/>
              <w:left w:val="single" w:sz="4" w:space="0" w:color="000000"/>
              <w:bottom w:val="single" w:sz="4" w:space="0" w:color="000000"/>
              <w:right w:val="single" w:sz="4" w:space="0" w:color="000000"/>
            </w:tcBorders>
          </w:tcPr>
          <w:p w14:paraId="4387B855" w14:textId="77777777" w:rsidR="00BF5C2D" w:rsidRPr="00BD1E2A" w:rsidRDefault="00BF5C2D" w:rsidP="00A72939">
            <w:pPr>
              <w:ind w:right="438"/>
              <w:jc w:val="center"/>
              <w:rPr>
                <w:b/>
                <w:color w:val="000000"/>
              </w:rPr>
            </w:pPr>
            <w:r w:rsidRPr="00BD1E2A">
              <w:rPr>
                <w:b/>
                <w:color w:val="000000"/>
              </w:rPr>
              <w:t>PO’s</w:t>
            </w:r>
          </w:p>
        </w:tc>
      </w:tr>
      <w:tr w:rsidR="00BF5C2D" w:rsidRPr="00BD1E2A" w14:paraId="5524D2D9" w14:textId="77777777" w:rsidTr="00A72939">
        <w:trPr>
          <w:trHeight w:val="2962"/>
        </w:trPr>
        <w:tc>
          <w:tcPr>
            <w:tcW w:w="1668"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3D78F909" w14:textId="77777777" w:rsidR="00BF5C2D" w:rsidRPr="00BD1E2A" w:rsidRDefault="00BF5C2D" w:rsidP="00A72939">
            <w:pPr>
              <w:ind w:right="438"/>
            </w:pPr>
            <w:r w:rsidRPr="00BD1E2A">
              <w:t xml:space="preserve">Fundamental Knowledge </w:t>
            </w:r>
          </w:p>
          <w:p w14:paraId="64F6B525" w14:textId="77777777" w:rsidR="00BF5C2D" w:rsidRPr="00BD1E2A" w:rsidRDefault="00BF5C2D" w:rsidP="00A72939">
            <w:pPr>
              <w:ind w:right="438"/>
            </w:pPr>
            <w:r w:rsidRPr="00BD1E2A">
              <w:t xml:space="preserve">Problem Definition </w:t>
            </w:r>
          </w:p>
          <w:p w14:paraId="67903557" w14:textId="77777777" w:rsidR="00BF5C2D" w:rsidRPr="00BD1E2A" w:rsidRDefault="00BF5C2D" w:rsidP="00A72939">
            <w:pPr>
              <w:ind w:right="438"/>
              <w:rPr>
                <w:b/>
                <w:bCs/>
                <w:color w:val="000000"/>
              </w:rPr>
            </w:pPr>
            <w:r w:rsidRPr="00BD1E2A">
              <w:t>(4 Marks)</w:t>
            </w:r>
          </w:p>
          <w:p w14:paraId="225B2FD6" w14:textId="77777777" w:rsidR="00BF5C2D" w:rsidRPr="00BD1E2A" w:rsidRDefault="00BF5C2D" w:rsidP="00A72939">
            <w:pPr>
              <w:ind w:right="438"/>
              <w:rPr>
                <w:color w:val="000000"/>
              </w:rPr>
            </w:pPr>
          </w:p>
        </w:tc>
        <w:tc>
          <w:tcPr>
            <w:tcW w:w="2126"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F46E76E" w14:textId="77777777" w:rsidR="00BF5C2D" w:rsidRPr="00BD1E2A" w:rsidRDefault="00BF5C2D" w:rsidP="00A72939">
            <w:pPr>
              <w:ind w:right="438"/>
              <w:rPr>
                <w:color w:val="000000"/>
              </w:rPr>
            </w:pPr>
            <w:r w:rsidRPr="00BD1E2A">
              <w:t>Student is able to demonstrate thorough knowledge about the fundamental concepts of the course</w:t>
            </w:r>
            <w:r w:rsidRPr="00BD1E2A">
              <w:rPr>
                <w:color w:val="000000"/>
              </w:rPr>
              <w:t xml:space="preserve"> </w:t>
            </w:r>
          </w:p>
          <w:p w14:paraId="7E2933C2" w14:textId="77777777" w:rsidR="00BF5C2D" w:rsidRPr="00BD1E2A" w:rsidRDefault="00BF5C2D" w:rsidP="00A72939">
            <w:pPr>
              <w:ind w:right="438"/>
            </w:pPr>
            <w:r w:rsidRPr="00BD1E2A">
              <w:t>Student is able to completely understand the problem definition</w:t>
            </w:r>
          </w:p>
          <w:p w14:paraId="0DB3A0A7" w14:textId="77777777" w:rsidR="00BF5C2D" w:rsidRPr="00BD1E2A" w:rsidRDefault="00BF5C2D" w:rsidP="00A72939">
            <w:pPr>
              <w:ind w:right="438"/>
              <w:rPr>
                <w:color w:val="000000"/>
              </w:rPr>
            </w:pPr>
            <w:r w:rsidRPr="00BD1E2A">
              <w:rPr>
                <w:color w:val="000000"/>
              </w:rPr>
              <w:t>(4)</w:t>
            </w:r>
          </w:p>
        </w:tc>
        <w:tc>
          <w:tcPr>
            <w:tcW w:w="1984"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3F26CDDB" w14:textId="77777777" w:rsidR="00BF5C2D" w:rsidRPr="00BD1E2A" w:rsidRDefault="00BF5C2D" w:rsidP="00A72939">
            <w:pPr>
              <w:ind w:right="438"/>
              <w:rPr>
                <w:color w:val="000000"/>
              </w:rPr>
            </w:pPr>
            <w:r w:rsidRPr="00BD1E2A">
              <w:t xml:space="preserve">Student is able to demonstrate partial knowledge about the fundamental concepts of the course </w:t>
            </w:r>
          </w:p>
          <w:p w14:paraId="4EB42452" w14:textId="77777777" w:rsidR="00BF5C2D" w:rsidRPr="00BD1E2A" w:rsidRDefault="00BF5C2D" w:rsidP="00A72939">
            <w:pPr>
              <w:ind w:right="438"/>
            </w:pPr>
            <w:r w:rsidRPr="00BD1E2A">
              <w:t>Student is able to partially understand the problem definition</w:t>
            </w:r>
          </w:p>
          <w:p w14:paraId="6FE24EDA" w14:textId="77777777" w:rsidR="00BF5C2D" w:rsidRPr="00BD1E2A" w:rsidRDefault="00BF5C2D" w:rsidP="00A72939">
            <w:pPr>
              <w:ind w:right="438"/>
              <w:rPr>
                <w:color w:val="000000"/>
              </w:rPr>
            </w:pPr>
            <w:r w:rsidRPr="00BD1E2A">
              <w:t>(3)</w:t>
            </w:r>
          </w:p>
        </w:tc>
        <w:tc>
          <w:tcPr>
            <w:tcW w:w="2127"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57F80511" w14:textId="77777777" w:rsidR="00BF5C2D" w:rsidRPr="00BD1E2A" w:rsidRDefault="00BF5C2D" w:rsidP="00A72939">
            <w:pPr>
              <w:ind w:right="438"/>
              <w:rPr>
                <w:color w:val="000000"/>
              </w:rPr>
            </w:pPr>
            <w:r w:rsidRPr="00BD1E2A">
              <w:t>Student is able to demonstrate fair knowledge about the fundamental concepts of the course</w:t>
            </w:r>
            <w:r w:rsidRPr="00BD1E2A">
              <w:rPr>
                <w:color w:val="000000"/>
              </w:rPr>
              <w:t xml:space="preserve"> </w:t>
            </w:r>
          </w:p>
          <w:p w14:paraId="60E75163" w14:textId="77777777" w:rsidR="00BF5C2D" w:rsidRPr="00BD1E2A" w:rsidRDefault="00BF5C2D" w:rsidP="00A72939">
            <w:pPr>
              <w:ind w:right="438"/>
            </w:pPr>
            <w:r w:rsidRPr="00BD1E2A">
              <w:t>Student is able to fairly understand the problem definition (2)</w:t>
            </w:r>
          </w:p>
        </w:tc>
        <w:tc>
          <w:tcPr>
            <w:tcW w:w="1701" w:type="dxa"/>
            <w:tcBorders>
              <w:top w:val="single" w:sz="4" w:space="0" w:color="000000"/>
              <w:left w:val="single" w:sz="4" w:space="0" w:color="000000"/>
              <w:right w:val="single" w:sz="4" w:space="0" w:color="000000"/>
            </w:tcBorders>
          </w:tcPr>
          <w:p w14:paraId="252A389B" w14:textId="77777777" w:rsidR="00BF5C2D" w:rsidRPr="00BD1E2A" w:rsidRDefault="00BF5C2D" w:rsidP="00A72939">
            <w:pPr>
              <w:ind w:right="438"/>
              <w:rPr>
                <w:color w:val="000000"/>
              </w:rPr>
            </w:pPr>
            <w:r w:rsidRPr="00BD1E2A">
              <w:t>Student is not able to demonstrate knowledge about the fundamental concepts of the course</w:t>
            </w:r>
          </w:p>
          <w:p w14:paraId="5FCA4C87" w14:textId="77777777" w:rsidR="00BF5C2D" w:rsidRPr="00BD1E2A" w:rsidRDefault="00BF5C2D" w:rsidP="00A72939">
            <w:pPr>
              <w:ind w:right="438"/>
            </w:pPr>
            <w:r w:rsidRPr="00BD1E2A">
              <w:t>Student is not able to understand the problem definition</w:t>
            </w:r>
          </w:p>
          <w:p w14:paraId="6EE6B60D" w14:textId="77777777" w:rsidR="00BF5C2D" w:rsidRPr="00BD1E2A" w:rsidRDefault="00BF5C2D" w:rsidP="00A72939">
            <w:pPr>
              <w:ind w:right="438"/>
              <w:rPr>
                <w:color w:val="000000"/>
              </w:rPr>
            </w:pPr>
            <w:r w:rsidRPr="00BD1E2A">
              <w:t>(1)</w:t>
            </w:r>
          </w:p>
        </w:tc>
        <w:tc>
          <w:tcPr>
            <w:tcW w:w="1275" w:type="dxa"/>
            <w:tcBorders>
              <w:top w:val="single" w:sz="4" w:space="0" w:color="000000"/>
              <w:left w:val="single" w:sz="4" w:space="0" w:color="000000"/>
              <w:right w:val="single" w:sz="4" w:space="0" w:color="000000"/>
            </w:tcBorders>
          </w:tcPr>
          <w:p w14:paraId="75238403" w14:textId="77777777" w:rsidR="00A72939" w:rsidRDefault="00BF5C2D" w:rsidP="00A72939">
            <w:pPr>
              <w:ind w:right="438"/>
              <w:jc w:val="center"/>
            </w:pPr>
            <w:r w:rsidRPr="00BD1E2A">
              <w:t>PO1, PO2, PO3, PO9, PO10,</w:t>
            </w:r>
          </w:p>
          <w:p w14:paraId="23E2F6DA" w14:textId="2DB78985" w:rsidR="00BF5C2D" w:rsidRPr="00BD1E2A" w:rsidRDefault="00BF5C2D" w:rsidP="00A72939">
            <w:pPr>
              <w:ind w:right="438"/>
              <w:jc w:val="center"/>
            </w:pPr>
            <w:r w:rsidRPr="00BD1E2A">
              <w:t>PO12</w:t>
            </w:r>
          </w:p>
        </w:tc>
      </w:tr>
      <w:tr w:rsidR="00BF5C2D" w:rsidRPr="00BD1E2A" w14:paraId="7FC672FC" w14:textId="77777777" w:rsidTr="00A72939">
        <w:trPr>
          <w:trHeight w:val="337"/>
        </w:trPr>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B9BDE1" w14:textId="77777777" w:rsidR="00BF5C2D" w:rsidRPr="00BD1E2A" w:rsidRDefault="00BF5C2D" w:rsidP="00A72939">
            <w:pPr>
              <w:ind w:right="438"/>
              <w:rPr>
                <w:b/>
                <w:bCs/>
                <w:color w:val="000000"/>
              </w:rPr>
            </w:pPr>
            <w:r w:rsidRPr="00BD1E2A">
              <w:t>Design and Analysis (2 Marks)</w:t>
            </w:r>
          </w:p>
          <w:p w14:paraId="70B61B8E" w14:textId="77777777" w:rsidR="00BF5C2D" w:rsidRPr="00BD1E2A" w:rsidRDefault="00BF5C2D" w:rsidP="00A72939">
            <w:pPr>
              <w:ind w:right="438"/>
              <w:rPr>
                <w:b/>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C06FC" w14:textId="77777777" w:rsidR="00BF5C2D" w:rsidRPr="00BD1E2A" w:rsidRDefault="00BF5C2D" w:rsidP="00A72939">
            <w:pPr>
              <w:ind w:right="438"/>
            </w:pPr>
            <w:r w:rsidRPr="00BD1E2A">
              <w:t>Students exhibits excellent ability to design and analyse the given problem</w:t>
            </w:r>
          </w:p>
          <w:p w14:paraId="20B49BE2" w14:textId="77777777" w:rsidR="00BF5C2D" w:rsidRPr="00BD1E2A" w:rsidRDefault="00BF5C2D" w:rsidP="00A72939">
            <w:pPr>
              <w:ind w:right="438"/>
              <w:rPr>
                <w:color w:val="000000"/>
              </w:rPr>
            </w:pPr>
            <w:r w:rsidRPr="00BD1E2A">
              <w:t>2</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CF8A1" w14:textId="77777777" w:rsidR="00BF5C2D" w:rsidRPr="00BD1E2A" w:rsidRDefault="00BF5C2D" w:rsidP="00A72939">
            <w:pPr>
              <w:ind w:right="438"/>
              <w:rPr>
                <w:color w:val="000000"/>
              </w:rPr>
            </w:pPr>
            <w:r w:rsidRPr="00BD1E2A">
              <w:t>Students exhibits goo ability to design and analyze the given problem</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B15ED" w14:textId="77777777" w:rsidR="00BF5C2D" w:rsidRPr="00BD1E2A" w:rsidRDefault="00BF5C2D" w:rsidP="00A72939">
            <w:pPr>
              <w:ind w:right="438"/>
            </w:pPr>
            <w:r w:rsidRPr="00BD1E2A">
              <w:t>Students exhibits fair ability to design and analyse the given problem</w:t>
            </w:r>
          </w:p>
          <w:p w14:paraId="5434EBFB" w14:textId="77777777" w:rsidR="00BF5C2D" w:rsidRPr="00BD1E2A" w:rsidRDefault="00BF5C2D" w:rsidP="00A72939">
            <w:pPr>
              <w:ind w:right="438"/>
              <w:rPr>
                <w:color w:val="000000"/>
              </w:rPr>
            </w:pPr>
            <w:r w:rsidRPr="00BD1E2A">
              <w:t>1</w:t>
            </w:r>
          </w:p>
        </w:tc>
        <w:tc>
          <w:tcPr>
            <w:tcW w:w="1701" w:type="dxa"/>
            <w:tcBorders>
              <w:top w:val="single" w:sz="4" w:space="0" w:color="000000"/>
              <w:left w:val="single" w:sz="4" w:space="0" w:color="000000"/>
              <w:bottom w:val="single" w:sz="4" w:space="0" w:color="000000"/>
              <w:right w:val="single" w:sz="4" w:space="0" w:color="000000"/>
            </w:tcBorders>
          </w:tcPr>
          <w:p w14:paraId="0D4DCF95" w14:textId="77777777" w:rsidR="00BF5C2D" w:rsidRPr="00BD1E2A" w:rsidRDefault="00BF5C2D" w:rsidP="00A72939">
            <w:pPr>
              <w:ind w:right="438"/>
              <w:rPr>
                <w:color w:val="000000"/>
              </w:rPr>
            </w:pPr>
            <w:r w:rsidRPr="00BD1E2A">
              <w:t>Students exhibits no ability to design and analyze the given problem</w:t>
            </w:r>
          </w:p>
        </w:tc>
        <w:tc>
          <w:tcPr>
            <w:tcW w:w="1275" w:type="dxa"/>
            <w:tcBorders>
              <w:top w:val="single" w:sz="4" w:space="0" w:color="000000"/>
              <w:left w:val="single" w:sz="4" w:space="0" w:color="000000"/>
              <w:bottom w:val="single" w:sz="4" w:space="0" w:color="000000"/>
              <w:right w:val="single" w:sz="4" w:space="0" w:color="000000"/>
            </w:tcBorders>
          </w:tcPr>
          <w:p w14:paraId="7D2140F8" w14:textId="77777777" w:rsidR="00BF5C2D" w:rsidRPr="00BD1E2A" w:rsidRDefault="00BF5C2D" w:rsidP="00A72939">
            <w:pPr>
              <w:ind w:right="438"/>
              <w:jc w:val="center"/>
            </w:pPr>
            <w:r w:rsidRPr="00BD1E2A">
              <w:t>PO2, PO3, PO9, PO10, PO12</w:t>
            </w:r>
          </w:p>
        </w:tc>
      </w:tr>
      <w:tr w:rsidR="00BF5C2D" w:rsidRPr="00BD1E2A" w14:paraId="7B2B2F28" w14:textId="77777777" w:rsidTr="00A72939">
        <w:trPr>
          <w:trHeight w:val="337"/>
        </w:trPr>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6285A" w14:textId="77777777" w:rsidR="00BF5C2D" w:rsidRPr="00BD1E2A" w:rsidRDefault="00BF5C2D" w:rsidP="00A72939">
            <w:pPr>
              <w:ind w:right="438"/>
            </w:pPr>
            <w:r w:rsidRPr="00BD1E2A">
              <w:t xml:space="preserve">Implementation </w:t>
            </w:r>
          </w:p>
          <w:p w14:paraId="67B6F9CE" w14:textId="77777777" w:rsidR="00BF5C2D" w:rsidRPr="00BD1E2A" w:rsidRDefault="00BF5C2D" w:rsidP="00A72939">
            <w:pPr>
              <w:ind w:right="438"/>
            </w:pPr>
            <w:r w:rsidRPr="00BD1E2A">
              <w:t>(4 Marks)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A5070" w14:textId="77777777" w:rsidR="00BF5C2D" w:rsidRPr="00BD1E2A" w:rsidRDefault="00BF5C2D" w:rsidP="00A72939">
            <w:pPr>
              <w:ind w:right="438"/>
            </w:pPr>
            <w:r w:rsidRPr="00BD1E2A">
              <w:t>Student is able to implement all the programs in the given language (4)</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CDB83" w14:textId="77777777" w:rsidR="00BF5C2D" w:rsidRPr="00BD1E2A" w:rsidRDefault="00BF5C2D" w:rsidP="00A72939">
            <w:pPr>
              <w:ind w:right="438"/>
            </w:pPr>
            <w:r w:rsidRPr="00BD1E2A">
              <w:t>Student is able to implement 80% of the programs in the given language (3)</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E1020" w14:textId="77777777" w:rsidR="00BF5C2D" w:rsidRPr="00BD1E2A" w:rsidRDefault="00BF5C2D" w:rsidP="00A72939">
            <w:pPr>
              <w:ind w:right="438"/>
            </w:pPr>
            <w:r w:rsidRPr="00BD1E2A">
              <w:t>Student is able to implement 50% of the programs in the given language (2)</w:t>
            </w:r>
          </w:p>
        </w:tc>
        <w:tc>
          <w:tcPr>
            <w:tcW w:w="1701" w:type="dxa"/>
            <w:tcBorders>
              <w:top w:val="single" w:sz="4" w:space="0" w:color="000000"/>
              <w:left w:val="single" w:sz="4" w:space="0" w:color="000000"/>
              <w:bottom w:val="single" w:sz="4" w:space="0" w:color="000000"/>
              <w:right w:val="single" w:sz="4" w:space="0" w:color="000000"/>
            </w:tcBorders>
          </w:tcPr>
          <w:p w14:paraId="3DCD65CE" w14:textId="77777777" w:rsidR="00BF5C2D" w:rsidRPr="00BD1E2A" w:rsidRDefault="00BF5C2D" w:rsidP="00A72939">
            <w:pPr>
              <w:ind w:right="438"/>
            </w:pPr>
            <w:r w:rsidRPr="00BD1E2A">
              <w:t>Student is not able to implement the programs in the given language    (1)</w:t>
            </w:r>
          </w:p>
        </w:tc>
        <w:tc>
          <w:tcPr>
            <w:tcW w:w="1275" w:type="dxa"/>
            <w:tcBorders>
              <w:top w:val="single" w:sz="4" w:space="0" w:color="000000"/>
              <w:left w:val="single" w:sz="4" w:space="0" w:color="000000"/>
              <w:bottom w:val="single" w:sz="4" w:space="0" w:color="000000"/>
              <w:right w:val="single" w:sz="4" w:space="0" w:color="000000"/>
            </w:tcBorders>
          </w:tcPr>
          <w:p w14:paraId="0BC762EF" w14:textId="77777777" w:rsidR="00BF5C2D" w:rsidRPr="00BD1E2A" w:rsidRDefault="00BF5C2D" w:rsidP="00A72939">
            <w:pPr>
              <w:ind w:right="438"/>
              <w:jc w:val="center"/>
              <w:rPr>
                <w:color w:val="000000"/>
              </w:rPr>
            </w:pPr>
            <w:r w:rsidRPr="00BD1E2A">
              <w:rPr>
                <w:color w:val="000000"/>
              </w:rPr>
              <w:t xml:space="preserve">PO5, </w:t>
            </w:r>
            <w:r w:rsidRPr="00BD1E2A">
              <w:t>PO9,</w:t>
            </w:r>
            <w:r w:rsidRPr="00BD1E2A">
              <w:rPr>
                <w:color w:val="000000"/>
              </w:rPr>
              <w:t xml:space="preserve"> </w:t>
            </w:r>
            <w:r w:rsidRPr="00BD1E2A">
              <w:t>PO10 PO12</w:t>
            </w:r>
          </w:p>
        </w:tc>
      </w:tr>
      <w:tr w:rsidR="00BF5C2D" w:rsidRPr="00BD1E2A" w14:paraId="67773C3D" w14:textId="77777777" w:rsidTr="00A72939">
        <w:trPr>
          <w:trHeight w:val="337"/>
        </w:trPr>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D048C" w14:textId="77777777" w:rsidR="00BF5C2D" w:rsidRPr="00BD1E2A" w:rsidRDefault="00BF5C2D" w:rsidP="00A72939">
            <w:pPr>
              <w:ind w:right="438"/>
            </w:pPr>
            <w:r w:rsidRPr="00BD1E2A">
              <w:t xml:space="preserve">Interpretation of Results </w:t>
            </w:r>
          </w:p>
          <w:p w14:paraId="686441CE" w14:textId="77777777" w:rsidR="00BF5C2D" w:rsidRPr="00BD1E2A" w:rsidRDefault="00BF5C2D" w:rsidP="00A72939">
            <w:pPr>
              <w:ind w:right="438"/>
            </w:pPr>
            <w:r w:rsidRPr="00BD1E2A">
              <w:t>(5 Marks)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D5898" w14:textId="77777777" w:rsidR="00BF5C2D" w:rsidRPr="00BD1E2A" w:rsidRDefault="00BF5C2D" w:rsidP="00A72939">
            <w:pPr>
              <w:ind w:right="438"/>
            </w:pPr>
            <w:r w:rsidRPr="00BD1E2A">
              <w:t>Results obtained are clear</w:t>
            </w:r>
          </w:p>
          <w:p w14:paraId="717CBA79" w14:textId="77777777" w:rsidR="00BF5C2D" w:rsidRPr="00BD1E2A" w:rsidRDefault="00BF5C2D" w:rsidP="00A72939">
            <w:pPr>
              <w:ind w:right="438"/>
            </w:pPr>
            <w:r w:rsidRPr="00BD1E2A">
              <w:t>(5 marks)</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AAC71" w14:textId="77777777" w:rsidR="00BF5C2D" w:rsidRPr="00BD1E2A" w:rsidRDefault="00BF5C2D" w:rsidP="00A72939">
            <w:pPr>
              <w:ind w:right="438"/>
            </w:pPr>
            <w:r w:rsidRPr="00BD1E2A">
              <w:t>Partial Results are  obtained  (4 marks)</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647E4" w14:textId="77777777" w:rsidR="00BF5C2D" w:rsidRPr="00BD1E2A" w:rsidRDefault="00BF5C2D" w:rsidP="00A72939">
            <w:pPr>
              <w:ind w:right="438"/>
            </w:pPr>
            <w:r w:rsidRPr="00BD1E2A">
              <w:t xml:space="preserve">Major part of results not obtained (3 marks) </w:t>
            </w:r>
          </w:p>
        </w:tc>
        <w:tc>
          <w:tcPr>
            <w:tcW w:w="1701" w:type="dxa"/>
            <w:tcBorders>
              <w:top w:val="single" w:sz="4" w:space="0" w:color="000000"/>
              <w:left w:val="single" w:sz="4" w:space="0" w:color="000000"/>
              <w:bottom w:val="single" w:sz="4" w:space="0" w:color="000000"/>
              <w:right w:val="single" w:sz="4" w:space="0" w:color="000000"/>
            </w:tcBorders>
          </w:tcPr>
          <w:p w14:paraId="7F80AB53" w14:textId="77777777" w:rsidR="00BF5C2D" w:rsidRPr="00BD1E2A" w:rsidRDefault="00BF5C2D" w:rsidP="00A72939">
            <w:pPr>
              <w:ind w:right="438"/>
            </w:pPr>
            <w:r w:rsidRPr="00BD1E2A">
              <w:t>Wrong results obtained or output not found (2)</w:t>
            </w:r>
          </w:p>
        </w:tc>
        <w:tc>
          <w:tcPr>
            <w:tcW w:w="1275" w:type="dxa"/>
            <w:tcBorders>
              <w:top w:val="single" w:sz="4" w:space="0" w:color="000000"/>
              <w:left w:val="single" w:sz="4" w:space="0" w:color="000000"/>
              <w:bottom w:val="single" w:sz="4" w:space="0" w:color="000000"/>
              <w:right w:val="single" w:sz="4" w:space="0" w:color="000000"/>
            </w:tcBorders>
          </w:tcPr>
          <w:p w14:paraId="06398385" w14:textId="77777777" w:rsidR="00BF5C2D" w:rsidRPr="00BD1E2A" w:rsidRDefault="00BF5C2D" w:rsidP="00A72939">
            <w:pPr>
              <w:ind w:right="438"/>
              <w:jc w:val="center"/>
              <w:rPr>
                <w:color w:val="000000"/>
              </w:rPr>
            </w:pPr>
            <w:r w:rsidRPr="00BD1E2A">
              <w:t>PO9, PO10,PO12</w:t>
            </w:r>
          </w:p>
        </w:tc>
      </w:tr>
      <w:tr w:rsidR="00BF5C2D" w:rsidRPr="00BD1E2A" w14:paraId="4F815EFF" w14:textId="77777777" w:rsidTr="00A72939">
        <w:trPr>
          <w:trHeight w:val="337"/>
        </w:trPr>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ECF78" w14:textId="77777777" w:rsidR="00BF5C2D" w:rsidRPr="00BD1E2A" w:rsidRDefault="00BF5C2D" w:rsidP="00A72939">
            <w:pPr>
              <w:ind w:right="438"/>
            </w:pPr>
            <w:r w:rsidRPr="00BD1E2A">
              <w:t>Documentation</w:t>
            </w:r>
          </w:p>
          <w:p w14:paraId="3E7A0A3B" w14:textId="77777777" w:rsidR="00BF5C2D" w:rsidRPr="00BD1E2A" w:rsidRDefault="00BF5C2D" w:rsidP="00A72939">
            <w:pPr>
              <w:ind w:right="438"/>
            </w:pPr>
            <w:r w:rsidRPr="00BD1E2A">
              <w:t>(5 Marks)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E758E4" w14:textId="77777777" w:rsidR="00BF5C2D" w:rsidRPr="00BD1E2A" w:rsidRDefault="00BF5C2D" w:rsidP="00A72939">
            <w:pPr>
              <w:ind w:right="438"/>
            </w:pPr>
            <w:r w:rsidRPr="00BD1E2A">
              <w:t>The report was structured in an orderly manner, and the formatting (e.g: font, spacing, labelling of figures and tables, equations numbered and etc) was done properly.    (5)</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4A0C67" w14:textId="77777777" w:rsidR="00BF5C2D" w:rsidRPr="00BD1E2A" w:rsidRDefault="00BF5C2D" w:rsidP="00A72939">
            <w:pPr>
              <w:ind w:right="438"/>
            </w:pPr>
            <w:r w:rsidRPr="00BD1E2A">
              <w:t>The report was structured and formatted (e.g: font, spacing, labelling of figures and tables, equations numbered and etc) in a satisfactory manner.    (4)</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AA2B5" w14:textId="77777777" w:rsidR="00BF5C2D" w:rsidRPr="00BD1E2A" w:rsidRDefault="00BF5C2D" w:rsidP="00A72939">
            <w:pPr>
              <w:ind w:right="438"/>
            </w:pPr>
            <w:r w:rsidRPr="00BD1E2A">
              <w:t>The report was poorly structured, and the formatting (e.g: font, labelling of figures and tables, equations numbered etc)       (3)</w:t>
            </w:r>
          </w:p>
        </w:tc>
        <w:tc>
          <w:tcPr>
            <w:tcW w:w="1701" w:type="dxa"/>
            <w:tcBorders>
              <w:top w:val="single" w:sz="4" w:space="0" w:color="000000"/>
              <w:left w:val="single" w:sz="4" w:space="0" w:color="000000"/>
              <w:bottom w:val="single" w:sz="4" w:space="0" w:color="000000"/>
              <w:right w:val="single" w:sz="4" w:space="0" w:color="000000"/>
            </w:tcBorders>
          </w:tcPr>
          <w:p w14:paraId="07D0EB0D" w14:textId="77777777" w:rsidR="00BF5C2D" w:rsidRPr="00BD1E2A" w:rsidRDefault="00BF5C2D" w:rsidP="00A72939">
            <w:pPr>
              <w:ind w:right="438"/>
            </w:pPr>
            <w:r w:rsidRPr="00BD1E2A">
              <w:t>There was no structure of report and the formatting (2)</w:t>
            </w:r>
          </w:p>
        </w:tc>
        <w:tc>
          <w:tcPr>
            <w:tcW w:w="1275" w:type="dxa"/>
            <w:tcBorders>
              <w:top w:val="single" w:sz="4" w:space="0" w:color="000000"/>
              <w:left w:val="single" w:sz="4" w:space="0" w:color="000000"/>
              <w:bottom w:val="single" w:sz="4" w:space="0" w:color="000000"/>
              <w:right w:val="single" w:sz="4" w:space="0" w:color="000000"/>
            </w:tcBorders>
          </w:tcPr>
          <w:p w14:paraId="74D5F769" w14:textId="77777777" w:rsidR="00BF5C2D" w:rsidRPr="00BD1E2A" w:rsidRDefault="00BF5C2D" w:rsidP="00A72939">
            <w:pPr>
              <w:ind w:right="438"/>
              <w:jc w:val="center"/>
            </w:pPr>
            <w:r w:rsidRPr="00BD1E2A">
              <w:t>PO9, P10</w:t>
            </w:r>
          </w:p>
        </w:tc>
      </w:tr>
    </w:tbl>
    <w:p w14:paraId="12D5D2B3" w14:textId="7EF1466C" w:rsidR="00BF5C2D" w:rsidRPr="00BD1E2A" w:rsidRDefault="00BF5C2D" w:rsidP="00A72939">
      <w:pPr>
        <w:pStyle w:val="Heading1"/>
        <w:ind w:right="438"/>
        <w:jc w:val="both"/>
        <w:rPr>
          <w:sz w:val="24"/>
          <w:szCs w:val="24"/>
        </w:rPr>
      </w:pPr>
    </w:p>
    <w:p w14:paraId="403288C8" w14:textId="6CA0FBEB" w:rsidR="00BF5C2D" w:rsidRPr="00BD1E2A" w:rsidRDefault="00BF5C2D" w:rsidP="00A72939">
      <w:pPr>
        <w:pStyle w:val="Heading1"/>
        <w:ind w:right="438"/>
        <w:jc w:val="both"/>
        <w:rPr>
          <w:sz w:val="24"/>
          <w:szCs w:val="24"/>
        </w:rPr>
      </w:pPr>
      <w:r w:rsidRPr="00BD1E2A">
        <w:rPr>
          <w:sz w:val="24"/>
          <w:szCs w:val="24"/>
        </w:rPr>
        <w:t>Rubrics for Miniproject</w:t>
      </w:r>
    </w:p>
    <w:p w14:paraId="01737CE2" w14:textId="77777777" w:rsidR="00BF5C2D" w:rsidRPr="00BD1E2A" w:rsidRDefault="00BF5C2D" w:rsidP="00A72939">
      <w:pPr>
        <w:pStyle w:val="Heading1"/>
        <w:ind w:right="438"/>
        <w:jc w:val="both"/>
        <w:rPr>
          <w:sz w:val="24"/>
          <w:szCs w:val="24"/>
        </w:rPr>
      </w:pPr>
    </w:p>
    <w:p w14:paraId="220352EC" w14:textId="4FC8FD0F" w:rsidR="00BF5C2D" w:rsidRPr="00BD1E2A" w:rsidRDefault="00BF5C2D" w:rsidP="00A72939">
      <w:pPr>
        <w:pStyle w:val="Heading1"/>
        <w:ind w:right="438"/>
        <w:jc w:val="both"/>
        <w:rPr>
          <w:sz w:val="24"/>
          <w:szCs w:val="24"/>
        </w:rPr>
      </w:pPr>
    </w:p>
    <w:tbl>
      <w:tblPr>
        <w:tblpPr w:leftFromText="180" w:rightFromText="180" w:vertAnchor="text" w:horzAnchor="margin" w:tblpXSpec="center" w:tblpY="-264"/>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126"/>
        <w:gridCol w:w="2410"/>
        <w:gridCol w:w="1842"/>
        <w:gridCol w:w="1560"/>
        <w:gridCol w:w="1134"/>
      </w:tblGrid>
      <w:tr w:rsidR="00BF5C2D" w:rsidRPr="00BD1E2A" w14:paraId="6B9FFCC3" w14:textId="77777777" w:rsidTr="00A72939">
        <w:trPr>
          <w:trHeight w:val="558"/>
        </w:trPr>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42578" w14:textId="77777777" w:rsidR="00BF5C2D" w:rsidRPr="00BD1E2A" w:rsidRDefault="00BF5C2D" w:rsidP="00A72939">
            <w:pPr>
              <w:ind w:right="438"/>
              <w:jc w:val="center"/>
              <w:rPr>
                <w:color w:val="000000"/>
                <w:sz w:val="20"/>
                <w:szCs w:val="20"/>
              </w:rPr>
            </w:pPr>
            <w:r w:rsidRPr="00BD1E2A">
              <w:rPr>
                <w:b/>
                <w:color w:val="000000"/>
                <w:sz w:val="20"/>
                <w:szCs w:val="20"/>
              </w:rPr>
              <w:t>Performance indicators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FE399E" w14:textId="77777777" w:rsidR="00BF5C2D" w:rsidRPr="00BD1E2A" w:rsidRDefault="00BF5C2D" w:rsidP="00A72939">
            <w:pPr>
              <w:ind w:right="438"/>
              <w:jc w:val="center"/>
              <w:rPr>
                <w:color w:val="000000"/>
                <w:sz w:val="20"/>
                <w:szCs w:val="20"/>
              </w:rPr>
            </w:pPr>
            <w:r w:rsidRPr="00BD1E2A">
              <w:rPr>
                <w:b/>
                <w:color w:val="000000"/>
                <w:sz w:val="20"/>
                <w:szCs w:val="20"/>
              </w:rPr>
              <w:t>Excellent(E)</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5581C" w14:textId="77777777" w:rsidR="00BF5C2D" w:rsidRPr="00BD1E2A" w:rsidRDefault="00BF5C2D" w:rsidP="00A72939">
            <w:pPr>
              <w:ind w:right="438"/>
              <w:jc w:val="center"/>
              <w:rPr>
                <w:color w:val="000000"/>
                <w:sz w:val="20"/>
                <w:szCs w:val="20"/>
              </w:rPr>
            </w:pPr>
            <w:r w:rsidRPr="00BD1E2A">
              <w:rPr>
                <w:b/>
                <w:color w:val="000000"/>
                <w:sz w:val="20"/>
                <w:szCs w:val="20"/>
              </w:rPr>
              <w:t>Good(G)</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211B9" w14:textId="77777777" w:rsidR="00BF5C2D" w:rsidRPr="00BD1E2A" w:rsidRDefault="00BF5C2D" w:rsidP="00A72939">
            <w:pPr>
              <w:ind w:right="438"/>
              <w:jc w:val="center"/>
              <w:rPr>
                <w:color w:val="000000"/>
                <w:sz w:val="20"/>
                <w:szCs w:val="20"/>
              </w:rPr>
            </w:pPr>
            <w:r w:rsidRPr="00BD1E2A">
              <w:rPr>
                <w:b/>
                <w:color w:val="000000"/>
                <w:sz w:val="20"/>
                <w:szCs w:val="20"/>
              </w:rPr>
              <w:t>Fair(F)</w:t>
            </w:r>
          </w:p>
        </w:tc>
        <w:tc>
          <w:tcPr>
            <w:tcW w:w="1560" w:type="dxa"/>
            <w:tcBorders>
              <w:top w:val="single" w:sz="4" w:space="0" w:color="000000"/>
              <w:left w:val="single" w:sz="4" w:space="0" w:color="000000"/>
              <w:bottom w:val="single" w:sz="4" w:space="0" w:color="000000"/>
              <w:right w:val="single" w:sz="4" w:space="0" w:color="000000"/>
            </w:tcBorders>
          </w:tcPr>
          <w:p w14:paraId="1CAEC119" w14:textId="77777777" w:rsidR="00BF5C2D" w:rsidRPr="00BD1E2A" w:rsidRDefault="00BF5C2D" w:rsidP="00A72939">
            <w:pPr>
              <w:ind w:right="438"/>
              <w:jc w:val="center"/>
              <w:rPr>
                <w:b/>
                <w:color w:val="000000"/>
                <w:sz w:val="20"/>
                <w:szCs w:val="20"/>
              </w:rPr>
            </w:pPr>
            <w:r w:rsidRPr="00BD1E2A">
              <w:rPr>
                <w:b/>
                <w:color w:val="000000"/>
                <w:sz w:val="20"/>
                <w:szCs w:val="20"/>
              </w:rPr>
              <w:t>Poor(P)</w:t>
            </w:r>
          </w:p>
        </w:tc>
        <w:tc>
          <w:tcPr>
            <w:tcW w:w="1134" w:type="dxa"/>
            <w:tcBorders>
              <w:top w:val="single" w:sz="4" w:space="0" w:color="000000"/>
              <w:left w:val="single" w:sz="4" w:space="0" w:color="000000"/>
              <w:bottom w:val="single" w:sz="4" w:space="0" w:color="000000"/>
              <w:right w:val="single" w:sz="4" w:space="0" w:color="000000"/>
            </w:tcBorders>
          </w:tcPr>
          <w:p w14:paraId="77329C38" w14:textId="77777777" w:rsidR="00BF5C2D" w:rsidRPr="00BD1E2A" w:rsidRDefault="00BF5C2D" w:rsidP="00A72939">
            <w:pPr>
              <w:ind w:right="438"/>
              <w:jc w:val="center"/>
              <w:rPr>
                <w:b/>
                <w:color w:val="000000"/>
                <w:sz w:val="20"/>
                <w:szCs w:val="20"/>
              </w:rPr>
            </w:pPr>
            <w:r w:rsidRPr="00BD1E2A">
              <w:rPr>
                <w:b/>
                <w:color w:val="000000"/>
                <w:sz w:val="20"/>
                <w:szCs w:val="20"/>
              </w:rPr>
              <w:t>PO’s</w:t>
            </w:r>
          </w:p>
        </w:tc>
      </w:tr>
      <w:tr w:rsidR="00BF5C2D" w:rsidRPr="00BD1E2A" w14:paraId="3D5B6BB8" w14:textId="77777777" w:rsidTr="00A72939">
        <w:trPr>
          <w:trHeight w:val="337"/>
        </w:trPr>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B0BEBF" w14:textId="77777777" w:rsidR="00BF5C2D" w:rsidRPr="00BD1E2A" w:rsidRDefault="00BF5C2D" w:rsidP="00A72939">
            <w:pPr>
              <w:ind w:right="438"/>
              <w:rPr>
                <w:color w:val="000000"/>
                <w:sz w:val="20"/>
                <w:szCs w:val="20"/>
              </w:rPr>
            </w:pPr>
            <w:r w:rsidRPr="00BD1E2A">
              <w:t>Creativity and Originality in problem statement (2 marks)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92939B" w14:textId="77777777" w:rsidR="00BF5C2D" w:rsidRPr="00BD1E2A" w:rsidRDefault="00BF5C2D" w:rsidP="00A72939">
            <w:pPr>
              <w:ind w:right="438"/>
              <w:rPr>
                <w:color w:val="000000"/>
                <w:sz w:val="20"/>
                <w:szCs w:val="20"/>
              </w:rPr>
            </w:pPr>
            <w:r w:rsidRPr="00BD1E2A">
              <w:t>Project idea is very creative and original. (2)</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3582A4" w14:textId="77777777" w:rsidR="00BF5C2D" w:rsidRPr="00BD1E2A" w:rsidRDefault="00BF5C2D" w:rsidP="00A72939">
            <w:pPr>
              <w:ind w:right="438"/>
              <w:rPr>
                <w:color w:val="000000"/>
                <w:sz w:val="20"/>
                <w:szCs w:val="20"/>
              </w:rPr>
            </w:pPr>
            <w:r w:rsidRPr="00BD1E2A">
              <w:t>Creativity and originality in project idea. (1)</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E1A58A" w14:textId="77777777" w:rsidR="00BF5C2D" w:rsidRPr="00BD1E2A" w:rsidRDefault="00BF5C2D" w:rsidP="00A72939">
            <w:pPr>
              <w:ind w:right="438"/>
              <w:rPr>
                <w:color w:val="000000"/>
                <w:sz w:val="20"/>
                <w:szCs w:val="20"/>
              </w:rPr>
            </w:pPr>
            <w:r w:rsidRPr="00BD1E2A">
              <w:t>Idea of project is somewhat creative and original.</w:t>
            </w:r>
          </w:p>
        </w:tc>
        <w:tc>
          <w:tcPr>
            <w:tcW w:w="1560" w:type="dxa"/>
            <w:tcBorders>
              <w:top w:val="single" w:sz="4" w:space="0" w:color="000000"/>
              <w:left w:val="single" w:sz="4" w:space="0" w:color="000000"/>
              <w:bottom w:val="single" w:sz="4" w:space="0" w:color="000000"/>
              <w:right w:val="single" w:sz="4" w:space="0" w:color="000000"/>
            </w:tcBorders>
          </w:tcPr>
          <w:p w14:paraId="2698A8C7" w14:textId="77777777" w:rsidR="00BF5C2D" w:rsidRPr="00BD1E2A" w:rsidRDefault="00BF5C2D" w:rsidP="00A72939">
            <w:pPr>
              <w:ind w:right="438"/>
              <w:rPr>
                <w:color w:val="000000"/>
                <w:sz w:val="20"/>
                <w:szCs w:val="20"/>
              </w:rPr>
            </w:pPr>
            <w:r w:rsidRPr="00BD1E2A">
              <w:t xml:space="preserve">Lack of Creativity and originality in project idea </w:t>
            </w:r>
          </w:p>
        </w:tc>
        <w:tc>
          <w:tcPr>
            <w:tcW w:w="1134" w:type="dxa"/>
            <w:tcBorders>
              <w:top w:val="single" w:sz="4" w:space="0" w:color="000000"/>
              <w:left w:val="single" w:sz="4" w:space="0" w:color="000000"/>
              <w:bottom w:val="single" w:sz="4" w:space="0" w:color="000000"/>
              <w:right w:val="single" w:sz="4" w:space="0" w:color="000000"/>
            </w:tcBorders>
          </w:tcPr>
          <w:p w14:paraId="498FA7B2" w14:textId="77777777" w:rsidR="00BF5C2D" w:rsidRPr="00BD1E2A" w:rsidRDefault="00BF5C2D" w:rsidP="00A72939">
            <w:pPr>
              <w:ind w:right="438"/>
              <w:jc w:val="center"/>
            </w:pPr>
            <w:r w:rsidRPr="00BD1E2A">
              <w:t>PO1,</w:t>
            </w:r>
          </w:p>
          <w:p w14:paraId="2721237E" w14:textId="77777777" w:rsidR="00BF5C2D" w:rsidRPr="00BD1E2A" w:rsidRDefault="00BF5C2D" w:rsidP="00A72939">
            <w:pPr>
              <w:ind w:right="438"/>
              <w:jc w:val="center"/>
            </w:pPr>
            <w:r w:rsidRPr="00BD1E2A">
              <w:t>PO2</w:t>
            </w:r>
          </w:p>
        </w:tc>
      </w:tr>
      <w:tr w:rsidR="00BF5C2D" w:rsidRPr="00BD1E2A" w14:paraId="34EE0E04" w14:textId="77777777" w:rsidTr="00A72939">
        <w:trPr>
          <w:trHeight w:val="337"/>
        </w:trPr>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04E9A" w14:textId="77777777" w:rsidR="00BF5C2D" w:rsidRPr="00BD1E2A" w:rsidRDefault="00BF5C2D" w:rsidP="00A72939">
            <w:pPr>
              <w:ind w:right="438"/>
            </w:pPr>
            <w:r w:rsidRPr="00BD1E2A">
              <w:t>Domain Knowledge of problem statement</w:t>
            </w:r>
          </w:p>
          <w:p w14:paraId="79146533" w14:textId="77777777" w:rsidR="00BF5C2D" w:rsidRPr="00BD1E2A" w:rsidRDefault="00BF5C2D" w:rsidP="00A72939">
            <w:pPr>
              <w:ind w:right="438"/>
              <w:rPr>
                <w:b/>
                <w:color w:val="000000"/>
                <w:sz w:val="20"/>
                <w:szCs w:val="20"/>
              </w:rPr>
            </w:pPr>
            <w:r w:rsidRPr="00BD1E2A">
              <w:t>(2 marks)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7B4E17" w14:textId="77777777" w:rsidR="00BF5C2D" w:rsidRPr="00BD1E2A" w:rsidRDefault="00BF5C2D" w:rsidP="00A72939">
            <w:pPr>
              <w:ind w:right="438"/>
              <w:rPr>
                <w:color w:val="000000"/>
                <w:sz w:val="20"/>
                <w:szCs w:val="20"/>
              </w:rPr>
            </w:pPr>
            <w:r w:rsidRPr="00BD1E2A">
              <w:t>Excellent Domain Knowledge (2)</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F85DE" w14:textId="77777777" w:rsidR="00BF5C2D" w:rsidRPr="00BD1E2A" w:rsidRDefault="00BF5C2D" w:rsidP="00A72939">
            <w:pPr>
              <w:ind w:right="438"/>
              <w:rPr>
                <w:color w:val="000000"/>
                <w:sz w:val="20"/>
                <w:szCs w:val="20"/>
              </w:rPr>
            </w:pPr>
            <w:r w:rsidRPr="00BD1E2A">
              <w:t>Good Domain Knowledge (1)</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F9ABA" w14:textId="77777777" w:rsidR="00BF5C2D" w:rsidRPr="00BD1E2A" w:rsidRDefault="00BF5C2D" w:rsidP="00A72939">
            <w:pPr>
              <w:ind w:right="438"/>
              <w:rPr>
                <w:color w:val="000000"/>
                <w:sz w:val="20"/>
                <w:szCs w:val="20"/>
              </w:rPr>
            </w:pPr>
            <w:r w:rsidRPr="00BD1E2A">
              <w:t>Poor Domain Knowledge</w:t>
            </w:r>
          </w:p>
        </w:tc>
        <w:tc>
          <w:tcPr>
            <w:tcW w:w="1560" w:type="dxa"/>
            <w:tcBorders>
              <w:top w:val="single" w:sz="4" w:space="0" w:color="000000"/>
              <w:left w:val="single" w:sz="4" w:space="0" w:color="000000"/>
              <w:bottom w:val="single" w:sz="4" w:space="0" w:color="000000"/>
              <w:right w:val="single" w:sz="4" w:space="0" w:color="000000"/>
            </w:tcBorders>
          </w:tcPr>
          <w:p w14:paraId="548F7576" w14:textId="77777777" w:rsidR="00BF5C2D" w:rsidRPr="00BD1E2A" w:rsidRDefault="00BF5C2D" w:rsidP="00A72939">
            <w:pPr>
              <w:ind w:right="438"/>
              <w:rPr>
                <w:color w:val="000000"/>
                <w:sz w:val="20"/>
                <w:szCs w:val="20"/>
              </w:rPr>
            </w:pPr>
            <w:r w:rsidRPr="00BD1E2A">
              <w:t xml:space="preserve">Lack of Domain Knowledge </w:t>
            </w:r>
          </w:p>
        </w:tc>
        <w:tc>
          <w:tcPr>
            <w:tcW w:w="1134" w:type="dxa"/>
            <w:tcBorders>
              <w:top w:val="single" w:sz="4" w:space="0" w:color="000000"/>
              <w:left w:val="single" w:sz="4" w:space="0" w:color="000000"/>
              <w:bottom w:val="single" w:sz="4" w:space="0" w:color="000000"/>
              <w:right w:val="single" w:sz="4" w:space="0" w:color="000000"/>
            </w:tcBorders>
          </w:tcPr>
          <w:p w14:paraId="1E9A09EF" w14:textId="77777777" w:rsidR="00BF5C2D" w:rsidRPr="00BD1E2A" w:rsidRDefault="00BF5C2D" w:rsidP="00A72939">
            <w:pPr>
              <w:ind w:right="438"/>
              <w:jc w:val="center"/>
            </w:pPr>
          </w:p>
          <w:p w14:paraId="167BE181" w14:textId="77777777" w:rsidR="00BF5C2D" w:rsidRPr="00BD1E2A" w:rsidRDefault="00BF5C2D" w:rsidP="00A72939">
            <w:pPr>
              <w:ind w:right="438"/>
            </w:pPr>
            <w:r w:rsidRPr="00BD1E2A">
              <w:t>PO1,</w:t>
            </w:r>
          </w:p>
          <w:p w14:paraId="2986D6E0" w14:textId="77777777" w:rsidR="00BF5C2D" w:rsidRPr="00BD1E2A" w:rsidRDefault="00BF5C2D" w:rsidP="00A72939">
            <w:pPr>
              <w:ind w:right="438"/>
            </w:pPr>
            <w:r w:rsidRPr="00BD1E2A">
              <w:t>PO2</w:t>
            </w:r>
          </w:p>
        </w:tc>
      </w:tr>
      <w:tr w:rsidR="00BF5C2D" w:rsidRPr="00BD1E2A" w14:paraId="46E7629F" w14:textId="77777777" w:rsidTr="00A72939">
        <w:trPr>
          <w:trHeight w:val="4415"/>
        </w:trPr>
        <w:tc>
          <w:tcPr>
            <w:tcW w:w="1668" w:type="dxa"/>
            <w:tcBorders>
              <w:top w:val="single" w:sz="4" w:space="0" w:color="000000"/>
              <w:left w:val="single" w:sz="4" w:space="0" w:color="000000"/>
              <w:right w:val="single" w:sz="4" w:space="0" w:color="000000"/>
            </w:tcBorders>
            <w:tcMar>
              <w:top w:w="0" w:type="dxa"/>
              <w:left w:w="108" w:type="dxa"/>
              <w:bottom w:w="0" w:type="dxa"/>
              <w:right w:w="108" w:type="dxa"/>
            </w:tcMar>
          </w:tcPr>
          <w:p w14:paraId="2B9C8399" w14:textId="77777777" w:rsidR="00BF5C2D" w:rsidRPr="00BD1E2A" w:rsidRDefault="00BF5C2D" w:rsidP="00A72939">
            <w:pPr>
              <w:ind w:right="438"/>
              <w:rPr>
                <w:b/>
                <w:color w:val="000000"/>
                <w:sz w:val="20"/>
                <w:szCs w:val="20"/>
              </w:rPr>
            </w:pPr>
            <w:r w:rsidRPr="00BD1E2A">
              <w:t>Proper code development and implementation of all modules in project</w:t>
            </w:r>
          </w:p>
          <w:p w14:paraId="2E715DC0" w14:textId="77777777" w:rsidR="00BF5C2D" w:rsidRPr="00BD1E2A" w:rsidRDefault="00BF5C2D" w:rsidP="00A72939">
            <w:pPr>
              <w:ind w:right="438"/>
              <w:rPr>
                <w:b/>
                <w:color w:val="000000"/>
                <w:sz w:val="20"/>
                <w:szCs w:val="20"/>
              </w:rPr>
            </w:pPr>
            <w:r w:rsidRPr="00BD1E2A">
              <w:t>Successfully completed Changes suggested in code Development   (4 marks)</w:t>
            </w:r>
          </w:p>
        </w:tc>
        <w:tc>
          <w:tcPr>
            <w:tcW w:w="2126" w:type="dxa"/>
            <w:tcBorders>
              <w:top w:val="single" w:sz="4" w:space="0" w:color="000000"/>
              <w:left w:val="single" w:sz="4" w:space="0" w:color="000000"/>
              <w:right w:val="single" w:sz="4" w:space="0" w:color="000000"/>
            </w:tcBorders>
            <w:tcMar>
              <w:top w:w="0" w:type="dxa"/>
              <w:left w:w="108" w:type="dxa"/>
              <w:bottom w:w="0" w:type="dxa"/>
              <w:right w:w="108" w:type="dxa"/>
            </w:tcMar>
          </w:tcPr>
          <w:p w14:paraId="4E264812" w14:textId="77777777" w:rsidR="00BF5C2D" w:rsidRPr="00BD1E2A" w:rsidRDefault="00BF5C2D" w:rsidP="00A72939">
            <w:pPr>
              <w:ind w:right="438"/>
              <w:rPr>
                <w:color w:val="000000"/>
                <w:sz w:val="20"/>
                <w:szCs w:val="20"/>
              </w:rPr>
            </w:pPr>
            <w:r w:rsidRPr="00BD1E2A">
              <w:t>Code is executed properly and validations are used everywhere in project and exception handling is used properly.</w:t>
            </w:r>
          </w:p>
          <w:p w14:paraId="2DA7B2A8" w14:textId="77777777" w:rsidR="00BF5C2D" w:rsidRPr="00BD1E2A" w:rsidRDefault="00BF5C2D" w:rsidP="00A72939">
            <w:pPr>
              <w:ind w:right="438"/>
            </w:pPr>
            <w:r w:rsidRPr="00BD1E2A">
              <w:t>Changes suggested in code is working properly and validations are used everywhere in project and exception handling is used properly.</w:t>
            </w:r>
          </w:p>
          <w:p w14:paraId="157DA1E3" w14:textId="77777777" w:rsidR="00BF5C2D" w:rsidRPr="00BD1E2A" w:rsidRDefault="00BF5C2D" w:rsidP="00A72939">
            <w:pPr>
              <w:ind w:right="438"/>
              <w:rPr>
                <w:color w:val="000000"/>
                <w:sz w:val="20"/>
                <w:szCs w:val="20"/>
              </w:rPr>
            </w:pPr>
            <w:r w:rsidRPr="00BD1E2A">
              <w:t>(4)</w:t>
            </w:r>
          </w:p>
        </w:tc>
        <w:tc>
          <w:tcPr>
            <w:tcW w:w="2410" w:type="dxa"/>
            <w:tcBorders>
              <w:top w:val="single" w:sz="4" w:space="0" w:color="000000"/>
              <w:left w:val="single" w:sz="4" w:space="0" w:color="000000"/>
              <w:right w:val="single" w:sz="4" w:space="0" w:color="000000"/>
            </w:tcBorders>
            <w:tcMar>
              <w:top w:w="0" w:type="dxa"/>
              <w:left w:w="108" w:type="dxa"/>
              <w:bottom w:w="0" w:type="dxa"/>
              <w:right w:w="108" w:type="dxa"/>
            </w:tcMar>
          </w:tcPr>
          <w:p w14:paraId="0FB8468D" w14:textId="77777777" w:rsidR="00BF5C2D" w:rsidRPr="00BD1E2A" w:rsidRDefault="00BF5C2D" w:rsidP="00A72939">
            <w:pPr>
              <w:ind w:right="438"/>
              <w:rPr>
                <w:color w:val="000000"/>
                <w:sz w:val="20"/>
                <w:szCs w:val="20"/>
              </w:rPr>
            </w:pPr>
            <w:r w:rsidRPr="00BD1E2A">
              <w:t>Code is executed properly and validations are used at some places only and exception handling is used properly.</w:t>
            </w:r>
          </w:p>
          <w:p w14:paraId="2B7754D5" w14:textId="77777777" w:rsidR="00BF5C2D" w:rsidRPr="00BD1E2A" w:rsidRDefault="00BF5C2D" w:rsidP="00A72939">
            <w:pPr>
              <w:ind w:right="438"/>
              <w:rPr>
                <w:color w:val="000000"/>
                <w:sz w:val="20"/>
                <w:szCs w:val="20"/>
              </w:rPr>
            </w:pPr>
            <w:r w:rsidRPr="00BD1E2A">
              <w:t>Changes suggested in code are working properly and validations are used at some places only and exception handling is used properly. (3)</w:t>
            </w:r>
          </w:p>
        </w:tc>
        <w:tc>
          <w:tcPr>
            <w:tcW w:w="1842" w:type="dxa"/>
            <w:tcBorders>
              <w:top w:val="single" w:sz="4" w:space="0" w:color="000000"/>
              <w:left w:val="single" w:sz="4" w:space="0" w:color="000000"/>
              <w:right w:val="single" w:sz="4" w:space="0" w:color="000000"/>
            </w:tcBorders>
            <w:tcMar>
              <w:top w:w="0" w:type="dxa"/>
              <w:left w:w="108" w:type="dxa"/>
              <w:bottom w:w="0" w:type="dxa"/>
              <w:right w:w="108" w:type="dxa"/>
            </w:tcMar>
          </w:tcPr>
          <w:p w14:paraId="1BFE3F68" w14:textId="77777777" w:rsidR="00BF5C2D" w:rsidRPr="00BD1E2A" w:rsidRDefault="00BF5C2D" w:rsidP="00A72939">
            <w:pPr>
              <w:ind w:right="438"/>
              <w:rPr>
                <w:color w:val="000000"/>
                <w:sz w:val="20"/>
                <w:szCs w:val="20"/>
              </w:rPr>
            </w:pPr>
            <w:r w:rsidRPr="00BD1E2A">
              <w:t>Code is executed properly but validations are not used but exception handling is used properly.</w:t>
            </w:r>
          </w:p>
          <w:p w14:paraId="03D32BF6" w14:textId="77777777" w:rsidR="00BF5C2D" w:rsidRPr="00BD1E2A" w:rsidRDefault="00BF5C2D" w:rsidP="00A72939">
            <w:pPr>
              <w:ind w:right="438"/>
              <w:rPr>
                <w:color w:val="000000"/>
                <w:sz w:val="20"/>
                <w:szCs w:val="20"/>
              </w:rPr>
            </w:pPr>
            <w:r w:rsidRPr="00BD1E2A">
              <w:t>Changes suggested in code are partially working.</w:t>
            </w:r>
          </w:p>
        </w:tc>
        <w:tc>
          <w:tcPr>
            <w:tcW w:w="1560" w:type="dxa"/>
            <w:tcBorders>
              <w:top w:val="single" w:sz="4" w:space="0" w:color="000000"/>
              <w:left w:val="single" w:sz="4" w:space="0" w:color="000000"/>
              <w:right w:val="single" w:sz="4" w:space="0" w:color="000000"/>
            </w:tcBorders>
          </w:tcPr>
          <w:p w14:paraId="574A322A" w14:textId="77777777" w:rsidR="00BF5C2D" w:rsidRPr="00BD1E2A" w:rsidRDefault="00BF5C2D" w:rsidP="00A72939">
            <w:pPr>
              <w:ind w:right="438"/>
              <w:rPr>
                <w:color w:val="000000"/>
                <w:sz w:val="20"/>
                <w:szCs w:val="20"/>
              </w:rPr>
            </w:pPr>
            <w:r w:rsidRPr="00BD1E2A">
              <w:t>Code is not executed properly and validations are not used and exception handling is not used properly.</w:t>
            </w:r>
          </w:p>
          <w:p w14:paraId="54735F21" w14:textId="77777777" w:rsidR="00BF5C2D" w:rsidRPr="00BD1E2A" w:rsidRDefault="00BF5C2D" w:rsidP="00A72939">
            <w:pPr>
              <w:ind w:right="438"/>
            </w:pPr>
            <w:r w:rsidRPr="00BD1E2A">
              <w:t>Changes suggested in code are not working properly.</w:t>
            </w:r>
          </w:p>
          <w:p w14:paraId="69156813" w14:textId="77777777" w:rsidR="00BF5C2D" w:rsidRPr="00BD1E2A" w:rsidRDefault="00BF5C2D" w:rsidP="00A72939">
            <w:pPr>
              <w:ind w:right="438"/>
            </w:pPr>
          </w:p>
          <w:p w14:paraId="7546A11A" w14:textId="77777777" w:rsidR="00BF5C2D" w:rsidRPr="00BD1E2A" w:rsidRDefault="00BF5C2D" w:rsidP="00A72939">
            <w:pPr>
              <w:ind w:right="438"/>
              <w:rPr>
                <w:color w:val="000000"/>
                <w:sz w:val="20"/>
                <w:szCs w:val="20"/>
              </w:rPr>
            </w:pPr>
            <w:r w:rsidRPr="00BD1E2A">
              <w:t>(2)</w:t>
            </w:r>
          </w:p>
        </w:tc>
        <w:tc>
          <w:tcPr>
            <w:tcW w:w="1134" w:type="dxa"/>
            <w:tcBorders>
              <w:top w:val="single" w:sz="4" w:space="0" w:color="000000"/>
              <w:left w:val="single" w:sz="4" w:space="0" w:color="000000"/>
              <w:right w:val="single" w:sz="4" w:space="0" w:color="000000"/>
            </w:tcBorders>
          </w:tcPr>
          <w:p w14:paraId="319F5A7B" w14:textId="77777777" w:rsidR="00BF5C2D" w:rsidRPr="00BD1E2A" w:rsidRDefault="00BF5C2D" w:rsidP="00A72939">
            <w:pPr>
              <w:ind w:right="438"/>
              <w:jc w:val="center"/>
            </w:pPr>
            <w:r w:rsidRPr="00BD1E2A">
              <w:t>P03,</w:t>
            </w:r>
          </w:p>
          <w:p w14:paraId="495EFA39" w14:textId="77777777" w:rsidR="00BF5C2D" w:rsidRPr="00BD1E2A" w:rsidRDefault="00BF5C2D" w:rsidP="00A72939">
            <w:pPr>
              <w:ind w:right="438"/>
              <w:jc w:val="center"/>
            </w:pPr>
            <w:r w:rsidRPr="00BD1E2A">
              <w:t>PO4, PO5,  PO9,</w:t>
            </w:r>
          </w:p>
          <w:p w14:paraId="5BB238DE" w14:textId="77777777" w:rsidR="00BF5C2D" w:rsidRPr="00BD1E2A" w:rsidRDefault="00BF5C2D" w:rsidP="00A72939">
            <w:pPr>
              <w:ind w:right="438"/>
              <w:jc w:val="center"/>
              <w:rPr>
                <w:color w:val="000000"/>
                <w:sz w:val="20"/>
                <w:szCs w:val="20"/>
              </w:rPr>
            </w:pPr>
            <w:r w:rsidRPr="00BD1E2A">
              <w:t>PO10</w:t>
            </w:r>
          </w:p>
          <w:p w14:paraId="5F3C8685" w14:textId="77777777" w:rsidR="00BF5C2D" w:rsidRPr="00BD1E2A" w:rsidRDefault="00BF5C2D" w:rsidP="00A72939">
            <w:pPr>
              <w:ind w:right="438"/>
              <w:jc w:val="center"/>
              <w:rPr>
                <w:color w:val="000000"/>
                <w:sz w:val="20"/>
                <w:szCs w:val="20"/>
              </w:rPr>
            </w:pPr>
          </w:p>
          <w:p w14:paraId="30018F68" w14:textId="77777777" w:rsidR="00BF5C2D" w:rsidRPr="00BD1E2A" w:rsidRDefault="00BF5C2D" w:rsidP="00A72939">
            <w:pPr>
              <w:ind w:right="438"/>
              <w:rPr>
                <w:color w:val="000000"/>
                <w:sz w:val="20"/>
                <w:szCs w:val="20"/>
              </w:rPr>
            </w:pPr>
          </w:p>
        </w:tc>
      </w:tr>
      <w:tr w:rsidR="00BF5C2D" w:rsidRPr="00BD1E2A" w14:paraId="4B0CF26C" w14:textId="77777777" w:rsidTr="00A72939">
        <w:trPr>
          <w:trHeight w:val="337"/>
        </w:trPr>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BF3F6F" w14:textId="77777777" w:rsidR="00BF5C2D" w:rsidRPr="00BD1E2A" w:rsidRDefault="00BF5C2D" w:rsidP="00A72939">
            <w:pPr>
              <w:ind w:right="438"/>
            </w:pPr>
            <w:r w:rsidRPr="00BD1E2A">
              <w:t>Report Writing</w:t>
            </w:r>
          </w:p>
          <w:p w14:paraId="04F15EB8" w14:textId="77777777" w:rsidR="00BF5C2D" w:rsidRPr="00BD1E2A" w:rsidRDefault="00BF5C2D" w:rsidP="00A72939">
            <w:pPr>
              <w:ind w:right="438"/>
              <w:rPr>
                <w:sz w:val="20"/>
                <w:szCs w:val="20"/>
              </w:rPr>
            </w:pPr>
            <w:r w:rsidRPr="00BD1E2A">
              <w:t>(2 marks)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B60B5" w14:textId="77777777" w:rsidR="00BF5C2D" w:rsidRPr="00BD1E2A" w:rsidRDefault="00BF5C2D" w:rsidP="00A72939">
            <w:pPr>
              <w:ind w:right="438"/>
              <w:rPr>
                <w:sz w:val="20"/>
                <w:szCs w:val="20"/>
              </w:rPr>
            </w:pPr>
            <w:r w:rsidRPr="00BD1E2A">
              <w:t>Clear report with all the phases of the project explained and applied suitable reasoning (2)</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9CB82" w14:textId="77777777" w:rsidR="00BF5C2D" w:rsidRPr="00BD1E2A" w:rsidRDefault="00BF5C2D" w:rsidP="00A72939">
            <w:pPr>
              <w:ind w:right="438"/>
              <w:rPr>
                <w:sz w:val="20"/>
                <w:szCs w:val="20"/>
              </w:rPr>
            </w:pPr>
            <w:r w:rsidRPr="00BD1E2A">
              <w:t>Report with all the phases of the project explained and applied moderate reasoning (1)</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110634" w14:textId="77777777" w:rsidR="00BF5C2D" w:rsidRPr="00BD1E2A" w:rsidRDefault="00BF5C2D" w:rsidP="00A72939">
            <w:pPr>
              <w:ind w:right="438"/>
              <w:jc w:val="center"/>
              <w:rPr>
                <w:sz w:val="20"/>
                <w:szCs w:val="20"/>
              </w:rPr>
            </w:pPr>
            <w:r w:rsidRPr="00BD1E2A">
              <w:t xml:space="preserve">Report with all the phases of the project explained and applied less reasoning </w:t>
            </w:r>
          </w:p>
        </w:tc>
        <w:tc>
          <w:tcPr>
            <w:tcW w:w="1560" w:type="dxa"/>
            <w:tcBorders>
              <w:top w:val="single" w:sz="4" w:space="0" w:color="000000"/>
              <w:left w:val="single" w:sz="4" w:space="0" w:color="000000"/>
              <w:bottom w:val="single" w:sz="4" w:space="0" w:color="000000"/>
              <w:right w:val="single" w:sz="4" w:space="0" w:color="000000"/>
            </w:tcBorders>
          </w:tcPr>
          <w:p w14:paraId="0927D9C7" w14:textId="77777777" w:rsidR="00BF5C2D" w:rsidRPr="00BD1E2A" w:rsidRDefault="00BF5C2D" w:rsidP="00A72939">
            <w:pPr>
              <w:ind w:right="438"/>
              <w:rPr>
                <w:sz w:val="20"/>
                <w:szCs w:val="20"/>
              </w:rPr>
            </w:pPr>
            <w:r w:rsidRPr="00BD1E2A">
              <w:t xml:space="preserve">No Clear report </w:t>
            </w:r>
          </w:p>
        </w:tc>
        <w:tc>
          <w:tcPr>
            <w:tcW w:w="1134" w:type="dxa"/>
            <w:tcBorders>
              <w:top w:val="single" w:sz="4" w:space="0" w:color="000000"/>
              <w:left w:val="single" w:sz="4" w:space="0" w:color="000000"/>
              <w:bottom w:val="single" w:sz="4" w:space="0" w:color="000000"/>
              <w:right w:val="single" w:sz="4" w:space="0" w:color="000000"/>
            </w:tcBorders>
          </w:tcPr>
          <w:p w14:paraId="58DA5573" w14:textId="77777777" w:rsidR="00BF5C2D" w:rsidRPr="00BD1E2A" w:rsidRDefault="00BF5C2D" w:rsidP="00A72939">
            <w:pPr>
              <w:ind w:right="438"/>
              <w:jc w:val="center"/>
            </w:pPr>
            <w:r w:rsidRPr="00BD1E2A">
              <w:t>PO6, PO9, PO10</w:t>
            </w:r>
          </w:p>
        </w:tc>
      </w:tr>
    </w:tbl>
    <w:p w14:paraId="3C1BEDC5" w14:textId="68C2CEA9" w:rsidR="006F4240" w:rsidRPr="00BD1E2A" w:rsidRDefault="006F4240" w:rsidP="00A72939">
      <w:pPr>
        <w:pStyle w:val="Heading1"/>
        <w:ind w:right="438"/>
        <w:jc w:val="both"/>
        <w:rPr>
          <w:sz w:val="24"/>
          <w:szCs w:val="24"/>
        </w:rPr>
      </w:pPr>
    </w:p>
    <w:p w14:paraId="147F1CC9" w14:textId="77777777" w:rsidR="006F4240" w:rsidRPr="00BD1E2A" w:rsidRDefault="006F4240" w:rsidP="00A72939">
      <w:pPr>
        <w:ind w:right="438"/>
        <w:rPr>
          <w:b/>
          <w:bCs/>
          <w:sz w:val="24"/>
          <w:szCs w:val="24"/>
        </w:rPr>
      </w:pPr>
      <w:r w:rsidRPr="00BD1E2A">
        <w:rPr>
          <w:sz w:val="24"/>
          <w:szCs w:val="24"/>
        </w:rPr>
        <w:br w:type="page"/>
      </w:r>
    </w:p>
    <w:tbl>
      <w:tblPr>
        <w:tblW w:w="4730" w:type="pct"/>
        <w:jc w:val="center"/>
        <w:tblLook w:val="01E0" w:firstRow="1" w:lastRow="1" w:firstColumn="1" w:lastColumn="1" w:noHBand="0" w:noVBand="0"/>
      </w:tblPr>
      <w:tblGrid>
        <w:gridCol w:w="1778"/>
        <w:gridCol w:w="7006"/>
        <w:gridCol w:w="1276"/>
      </w:tblGrid>
      <w:tr w:rsidR="00F128DD" w:rsidRPr="00BD1E2A" w14:paraId="20A78F81" w14:textId="77777777" w:rsidTr="0065345F">
        <w:trPr>
          <w:tblHeader/>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01FA4154" w14:textId="77777777" w:rsidR="00BC7CD8" w:rsidRPr="00BD1E2A" w:rsidRDefault="00BC7CD8" w:rsidP="0065345F">
            <w:pPr>
              <w:pStyle w:val="NoSpacing"/>
              <w:tabs>
                <w:tab w:val="left" w:pos="1122"/>
              </w:tabs>
              <w:ind w:right="438"/>
              <w:rPr>
                <w:rFonts w:ascii="Times New Roman" w:hAnsi="Times New Roman"/>
                <w:b/>
                <w:color w:val="000000"/>
              </w:rPr>
            </w:pPr>
            <w:r w:rsidRPr="00BD1E2A">
              <w:rPr>
                <w:rFonts w:ascii="Times New Roman" w:hAnsi="Times New Roman"/>
                <w:b/>
                <w:color w:val="000000"/>
              </w:rPr>
              <w:lastRenderedPageBreak/>
              <w:t xml:space="preserve">Lesson No/Session No </w:t>
            </w:r>
          </w:p>
        </w:tc>
        <w:tc>
          <w:tcPr>
            <w:tcW w:w="7006" w:type="dxa"/>
            <w:tcBorders>
              <w:top w:val="single" w:sz="4" w:space="0" w:color="000000"/>
              <w:left w:val="single" w:sz="4" w:space="0" w:color="000000"/>
              <w:bottom w:val="single" w:sz="4" w:space="0" w:color="000000"/>
              <w:right w:val="single" w:sz="4" w:space="0" w:color="000000"/>
            </w:tcBorders>
            <w:vAlign w:val="center"/>
          </w:tcPr>
          <w:p w14:paraId="78A8D7C7" w14:textId="77777777" w:rsidR="00BC7CD8" w:rsidRPr="00BD1E2A" w:rsidRDefault="00BC7CD8" w:rsidP="00A72939">
            <w:pPr>
              <w:pStyle w:val="NoSpacing"/>
              <w:ind w:right="438"/>
              <w:rPr>
                <w:rFonts w:ascii="Times New Roman" w:hAnsi="Times New Roman"/>
                <w:b/>
                <w:color w:val="000000"/>
              </w:rPr>
            </w:pPr>
            <w:r w:rsidRPr="00BD1E2A">
              <w:rPr>
                <w:rFonts w:ascii="Times New Roman" w:hAnsi="Times New Roman"/>
                <w:b/>
                <w:color w:val="000000"/>
              </w:rPr>
              <w:t>Topics</w:t>
            </w:r>
          </w:p>
        </w:tc>
        <w:tc>
          <w:tcPr>
            <w:tcW w:w="1276" w:type="dxa"/>
            <w:tcBorders>
              <w:top w:val="single" w:sz="4" w:space="0" w:color="000000"/>
              <w:left w:val="single" w:sz="4" w:space="0" w:color="000000"/>
              <w:bottom w:val="single" w:sz="4" w:space="0" w:color="000000"/>
              <w:right w:val="single" w:sz="4" w:space="0" w:color="000000"/>
            </w:tcBorders>
            <w:vAlign w:val="center"/>
          </w:tcPr>
          <w:p w14:paraId="006AEA34" w14:textId="4D5B882A" w:rsidR="00BC7CD8" w:rsidRPr="00BD1E2A" w:rsidRDefault="00F35EB2" w:rsidP="00A72939">
            <w:pPr>
              <w:pStyle w:val="NoSpacing"/>
              <w:ind w:right="438"/>
              <w:rPr>
                <w:rFonts w:ascii="Times New Roman" w:hAnsi="Times New Roman"/>
                <w:b/>
                <w:color w:val="000000"/>
              </w:rPr>
            </w:pPr>
            <w:r w:rsidRPr="00BD1E2A">
              <w:rPr>
                <w:rFonts w:ascii="Times New Roman" w:hAnsi="Times New Roman"/>
                <w:b/>
                <w:color w:val="000000"/>
              </w:rPr>
              <w:t>CO’s</w:t>
            </w:r>
            <w:r w:rsidR="00BC7CD8" w:rsidRPr="00BD1E2A">
              <w:rPr>
                <w:rFonts w:ascii="Times New Roman" w:hAnsi="Times New Roman"/>
                <w:b/>
                <w:color w:val="000000"/>
              </w:rPr>
              <w:t xml:space="preserve">  </w:t>
            </w:r>
          </w:p>
        </w:tc>
      </w:tr>
      <w:tr w:rsidR="00BC7CD8" w:rsidRPr="00BD1E2A" w14:paraId="42CF5618" w14:textId="77777777" w:rsidTr="0065345F">
        <w:trPr>
          <w:trHeight w:val="215"/>
          <w:jc w:val="center"/>
        </w:trPr>
        <w:tc>
          <w:tcPr>
            <w:tcW w:w="10060" w:type="dxa"/>
            <w:gridSpan w:val="3"/>
            <w:tcBorders>
              <w:top w:val="single" w:sz="4" w:space="0" w:color="000000"/>
              <w:left w:val="single" w:sz="4" w:space="0" w:color="000000"/>
              <w:bottom w:val="single" w:sz="4" w:space="0" w:color="000000"/>
              <w:right w:val="single" w:sz="4" w:space="0" w:color="000000"/>
            </w:tcBorders>
            <w:vAlign w:val="center"/>
          </w:tcPr>
          <w:p w14:paraId="57390DB2" w14:textId="77777777" w:rsidR="00BC7CD8" w:rsidRPr="00BD1E2A" w:rsidRDefault="00BC7CD8" w:rsidP="00A72939">
            <w:pPr>
              <w:pStyle w:val="NoSpacing"/>
              <w:ind w:right="438"/>
              <w:jc w:val="center"/>
              <w:rPr>
                <w:rFonts w:ascii="Times New Roman" w:hAnsi="Times New Roman"/>
                <w:b/>
                <w:color w:val="000000"/>
              </w:rPr>
            </w:pPr>
          </w:p>
        </w:tc>
      </w:tr>
      <w:tr w:rsidR="00F128DD" w:rsidRPr="00BD1E2A" w14:paraId="21C9ABF5" w14:textId="77777777" w:rsidTr="0065345F">
        <w:trPr>
          <w:trHeight w:val="5056"/>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2726B295" w14:textId="77777777" w:rsidR="00BC7CD8" w:rsidRPr="00BD1E2A" w:rsidRDefault="00BC7CD8" w:rsidP="00A72939">
            <w:pPr>
              <w:pStyle w:val="NoSpacing"/>
              <w:numPr>
                <w:ilvl w:val="0"/>
                <w:numId w:val="30"/>
              </w:numPr>
              <w:ind w:right="438"/>
              <w:rPr>
                <w:rFonts w:ascii="Times New Roman" w:hAnsi="Times New Roman"/>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129DCC22" w14:textId="77777777" w:rsidR="00BC7CD8" w:rsidRPr="00BD1E2A" w:rsidRDefault="00BC7CD8" w:rsidP="00A72939">
            <w:pPr>
              <w:ind w:right="438" w:firstLine="46"/>
              <w:jc w:val="both"/>
              <w:rPr>
                <w:b/>
                <w:color w:val="000000"/>
                <w:sz w:val="24"/>
                <w:szCs w:val="24"/>
              </w:rPr>
            </w:pPr>
            <w:r w:rsidRPr="00BD1E2A">
              <w:rPr>
                <w:sz w:val="24"/>
                <w:szCs w:val="24"/>
              </w:rPr>
              <w:t>Write a Program that simulates a telephone that records missed incoming calls. For each missed call, store the time of call, telephone number of origin, and name of the caller if the name is available.  For unlisted numbers, set the name to “private caller”.  Choose or extend the most appropriate collection class and provide the following features.</w:t>
            </w:r>
          </w:p>
          <w:p w14:paraId="4AACEB33" w14:textId="77777777" w:rsidR="00BC7CD8" w:rsidRPr="00BD1E2A" w:rsidRDefault="00BC7CD8" w:rsidP="00A72939">
            <w:pPr>
              <w:pStyle w:val="NoSpacing"/>
              <w:ind w:right="438" w:firstLine="46"/>
              <w:jc w:val="both"/>
              <w:rPr>
                <w:rFonts w:ascii="Times New Roman" w:hAnsi="Times New Roman"/>
                <w:sz w:val="24"/>
                <w:szCs w:val="24"/>
              </w:rPr>
            </w:pPr>
            <w:r w:rsidRPr="00BD1E2A">
              <w:rPr>
                <w:rFonts w:ascii="Times New Roman" w:hAnsi="Times New Roman"/>
                <w:sz w:val="24"/>
                <w:szCs w:val="24"/>
              </w:rPr>
              <w:t>Numbers are recalled in the order they arrive</w:t>
            </w:r>
          </w:p>
          <w:p w14:paraId="66C7DBDE" w14:textId="77777777" w:rsidR="00BC7CD8" w:rsidRPr="00BD1E2A" w:rsidRDefault="00BC7CD8" w:rsidP="00A72939">
            <w:pPr>
              <w:pStyle w:val="NoSpacing"/>
              <w:ind w:right="438" w:firstLine="46"/>
              <w:jc w:val="both"/>
              <w:rPr>
                <w:rFonts w:ascii="Times New Roman" w:hAnsi="Times New Roman"/>
                <w:sz w:val="24"/>
                <w:szCs w:val="24"/>
              </w:rPr>
            </w:pPr>
            <w:r w:rsidRPr="00BD1E2A">
              <w:rPr>
                <w:rFonts w:ascii="Times New Roman" w:hAnsi="Times New Roman"/>
                <w:sz w:val="24"/>
                <w:szCs w:val="24"/>
              </w:rPr>
              <w:t>Up to 10 numbers are recorded.  When the eleventh call comes in, it is stored and the oldest call is deleted so that no more than 10 numbers are ever recorded.</w:t>
            </w:r>
          </w:p>
          <w:p w14:paraId="1C4AB369" w14:textId="77777777" w:rsidR="00BC7CD8" w:rsidRPr="00BD1E2A" w:rsidRDefault="00BC7CD8" w:rsidP="00A72939">
            <w:pPr>
              <w:pStyle w:val="NoSpacing"/>
              <w:ind w:right="438" w:firstLine="46"/>
              <w:jc w:val="both"/>
              <w:rPr>
                <w:rFonts w:ascii="Times New Roman" w:hAnsi="Times New Roman"/>
                <w:sz w:val="24"/>
                <w:szCs w:val="24"/>
              </w:rPr>
            </w:pPr>
            <w:r w:rsidRPr="00BD1E2A">
              <w:rPr>
                <w:rFonts w:ascii="Times New Roman" w:hAnsi="Times New Roman"/>
                <w:sz w:val="24"/>
                <w:szCs w:val="24"/>
              </w:rPr>
              <w:t>After each number display, the user can select</w:t>
            </w:r>
          </w:p>
          <w:p w14:paraId="78D17BDD" w14:textId="77777777" w:rsidR="00BC7CD8" w:rsidRPr="00BD1E2A" w:rsidRDefault="00BC7CD8" w:rsidP="00A72939">
            <w:pPr>
              <w:pStyle w:val="NoSpacing"/>
              <w:numPr>
                <w:ilvl w:val="0"/>
                <w:numId w:val="31"/>
              </w:numPr>
              <w:tabs>
                <w:tab w:val="left" w:pos="2301"/>
              </w:tabs>
              <w:ind w:left="1025" w:right="438" w:hanging="141"/>
              <w:jc w:val="both"/>
              <w:rPr>
                <w:rFonts w:ascii="Times New Roman" w:hAnsi="Times New Roman"/>
                <w:sz w:val="24"/>
                <w:szCs w:val="24"/>
              </w:rPr>
            </w:pPr>
            <w:r w:rsidRPr="00BD1E2A">
              <w:rPr>
                <w:rFonts w:ascii="Times New Roman" w:hAnsi="Times New Roman"/>
                <w:sz w:val="24"/>
                <w:szCs w:val="24"/>
              </w:rPr>
              <w:t>To delete the call</w:t>
            </w:r>
          </w:p>
          <w:p w14:paraId="1789BA62" w14:textId="77777777" w:rsidR="00BC7CD8" w:rsidRPr="00BD1E2A" w:rsidRDefault="00BC7CD8" w:rsidP="00A72939">
            <w:pPr>
              <w:pStyle w:val="NoSpacing"/>
              <w:numPr>
                <w:ilvl w:val="0"/>
                <w:numId w:val="31"/>
              </w:numPr>
              <w:tabs>
                <w:tab w:val="left" w:pos="2301"/>
              </w:tabs>
              <w:ind w:left="1025" w:right="438" w:hanging="141"/>
              <w:jc w:val="both"/>
              <w:rPr>
                <w:rFonts w:ascii="Times New Roman" w:hAnsi="Times New Roman"/>
                <w:sz w:val="24"/>
                <w:szCs w:val="24"/>
              </w:rPr>
            </w:pPr>
            <w:r w:rsidRPr="00BD1E2A">
              <w:rPr>
                <w:rFonts w:ascii="Times New Roman" w:hAnsi="Times New Roman"/>
                <w:sz w:val="24"/>
                <w:szCs w:val="24"/>
              </w:rPr>
              <w:t xml:space="preserve">To go on to the next missed call, or </w:t>
            </w:r>
          </w:p>
          <w:p w14:paraId="19C00710" w14:textId="77777777" w:rsidR="00BC7CD8" w:rsidRPr="00BD1E2A" w:rsidRDefault="00BC7CD8" w:rsidP="00A72939">
            <w:pPr>
              <w:pStyle w:val="NoSpacing"/>
              <w:numPr>
                <w:ilvl w:val="0"/>
                <w:numId w:val="31"/>
              </w:numPr>
              <w:tabs>
                <w:tab w:val="left" w:pos="2301"/>
              </w:tabs>
              <w:ind w:left="1025" w:right="438" w:hanging="141"/>
              <w:jc w:val="both"/>
              <w:rPr>
                <w:rFonts w:ascii="Times New Roman" w:hAnsi="Times New Roman"/>
                <w:sz w:val="24"/>
                <w:szCs w:val="24"/>
              </w:rPr>
            </w:pPr>
            <w:r w:rsidRPr="00BD1E2A">
              <w:rPr>
                <w:rFonts w:ascii="Times New Roman" w:hAnsi="Times New Roman"/>
                <w:sz w:val="24"/>
                <w:szCs w:val="24"/>
              </w:rPr>
              <w:t>To display the call details (number, caller name and time).</w:t>
            </w:r>
          </w:p>
          <w:p w14:paraId="76DBB2E5" w14:textId="77777777" w:rsidR="00BC7CD8" w:rsidRPr="00BD1E2A" w:rsidRDefault="00BC7CD8" w:rsidP="00A72939">
            <w:pPr>
              <w:pStyle w:val="NoSpacing"/>
              <w:ind w:right="438" w:firstLine="46"/>
              <w:jc w:val="both"/>
              <w:rPr>
                <w:rFonts w:ascii="Times New Roman" w:hAnsi="Times New Roman"/>
                <w:sz w:val="24"/>
                <w:szCs w:val="24"/>
              </w:rPr>
            </w:pPr>
            <w:r w:rsidRPr="00BD1E2A">
              <w:rPr>
                <w:rFonts w:ascii="Times New Roman" w:hAnsi="Times New Roman"/>
                <w:sz w:val="24"/>
                <w:szCs w:val="24"/>
              </w:rPr>
              <w:t>Delete the number if user specifies a number to delete.</w:t>
            </w:r>
          </w:p>
          <w:p w14:paraId="2857C306" w14:textId="77777777" w:rsidR="00BC7CD8" w:rsidRPr="00BD1E2A" w:rsidRDefault="00BC7CD8" w:rsidP="00A72939">
            <w:pPr>
              <w:pStyle w:val="NoSpacing"/>
              <w:ind w:right="438" w:firstLine="46"/>
              <w:jc w:val="both"/>
              <w:rPr>
                <w:rFonts w:ascii="Times New Roman" w:hAnsi="Times New Roman"/>
                <w:sz w:val="24"/>
                <w:szCs w:val="24"/>
              </w:rPr>
            </w:pPr>
            <w:r w:rsidRPr="00BD1E2A">
              <w:rPr>
                <w:rFonts w:ascii="Times New Roman" w:hAnsi="Times New Roman"/>
                <w:sz w:val="24"/>
                <w:szCs w:val="24"/>
              </w:rPr>
              <w:t>Write a helper class to represent an incoming call with fields to hold the number, name of the caller, and   time of the call.  Write a tester call that stores the several numbers, simulate the user pressing the missed-calls button, and finally prints the entire collection of stored calls.</w:t>
            </w:r>
          </w:p>
          <w:p w14:paraId="556BD5BB" w14:textId="3266AF17" w:rsidR="00881209" w:rsidRPr="00BD1E2A" w:rsidRDefault="00881209" w:rsidP="00A72939">
            <w:pPr>
              <w:pStyle w:val="NoSpacing"/>
              <w:ind w:right="438" w:firstLine="46"/>
              <w:jc w:val="both"/>
              <w:rPr>
                <w:rFonts w:ascii="Times New Roman" w:hAnsi="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4F33875" w14:textId="78BCB500" w:rsidR="00BC7CD8" w:rsidRPr="00BD1E2A" w:rsidRDefault="00BC7CD8" w:rsidP="00A72939">
            <w:pPr>
              <w:ind w:right="438"/>
              <w:rPr>
                <w:color w:val="000000"/>
                <w:sz w:val="24"/>
                <w:szCs w:val="24"/>
              </w:rPr>
            </w:pPr>
            <w:r w:rsidRPr="00BD1E2A">
              <w:rPr>
                <w:color w:val="000000"/>
                <w:sz w:val="24"/>
                <w:szCs w:val="24"/>
              </w:rPr>
              <w:t>CO1</w:t>
            </w:r>
          </w:p>
        </w:tc>
      </w:tr>
      <w:tr w:rsidR="00F128DD" w:rsidRPr="00BD1E2A" w14:paraId="1E5D51B2" w14:textId="77777777" w:rsidTr="0065345F">
        <w:trPr>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50D6AC78" w14:textId="77777777" w:rsidR="00BC7CD8" w:rsidRPr="00BD1E2A" w:rsidRDefault="00BC7CD8" w:rsidP="00A72939">
            <w:pPr>
              <w:pStyle w:val="NoSpacing"/>
              <w:numPr>
                <w:ilvl w:val="0"/>
                <w:numId w:val="30"/>
              </w:numPr>
              <w:ind w:right="438"/>
              <w:rPr>
                <w:rFonts w:ascii="Times New Roman" w:hAnsi="Times New Roman"/>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3F9F2B53" w14:textId="77777777" w:rsidR="00BC7CD8" w:rsidRPr="00BD1E2A" w:rsidRDefault="00BC7CD8" w:rsidP="00A72939">
            <w:pPr>
              <w:pStyle w:val="ListParagraph"/>
              <w:tabs>
                <w:tab w:val="left" w:pos="330"/>
                <w:tab w:val="left" w:pos="900"/>
              </w:tabs>
              <w:ind w:left="0" w:right="438" w:firstLine="0"/>
              <w:jc w:val="both"/>
              <w:rPr>
                <w:sz w:val="24"/>
                <w:szCs w:val="24"/>
              </w:rPr>
            </w:pPr>
            <w:r w:rsidRPr="00BD1E2A">
              <w:rPr>
                <w:sz w:val="24"/>
                <w:szCs w:val="24"/>
              </w:rPr>
              <w:t>Write a Java program using user-defined storage classes to create a book database and store it in a Collection List. Books collection should include title, author, publisher and price. Also write a method to sort the books in ascending order of price and store it in another List. Maintain the book details with respect to an unique book id. Prompt for an author name and list all the books with the same author name. Create a new list holding all the book details with price greater than a user specified price. For a given a value by the user, find all the books that match either the whole or a part of the book title. Identify a publisher and print books from a particular publisher. Update the publisher details based on a title.</w:t>
            </w:r>
          </w:p>
          <w:p w14:paraId="56A368F6" w14:textId="20BAF6EA" w:rsidR="00682BE5" w:rsidRPr="00BD1E2A" w:rsidRDefault="00682BE5" w:rsidP="00A72939">
            <w:pPr>
              <w:pStyle w:val="ListParagraph"/>
              <w:tabs>
                <w:tab w:val="left" w:pos="330"/>
                <w:tab w:val="left" w:pos="900"/>
              </w:tabs>
              <w:ind w:left="0" w:right="438" w:firstLine="0"/>
              <w:jc w:val="both"/>
              <w:rPr>
                <w:color w:val="000000"/>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5FE7863" w14:textId="2F0EFE94" w:rsidR="00BC7CD8" w:rsidRPr="00BD1E2A" w:rsidRDefault="00BC7CD8" w:rsidP="00A72939">
            <w:pPr>
              <w:ind w:right="438"/>
              <w:rPr>
                <w:color w:val="000000"/>
                <w:sz w:val="24"/>
                <w:szCs w:val="24"/>
              </w:rPr>
            </w:pPr>
            <w:r w:rsidRPr="00BD1E2A">
              <w:rPr>
                <w:color w:val="000000"/>
                <w:sz w:val="24"/>
                <w:szCs w:val="24"/>
              </w:rPr>
              <w:t>CO1</w:t>
            </w:r>
          </w:p>
        </w:tc>
      </w:tr>
      <w:tr w:rsidR="00F128DD" w:rsidRPr="00BD1E2A" w14:paraId="5F56F86A" w14:textId="77777777" w:rsidTr="0065345F">
        <w:trPr>
          <w:trHeight w:val="1498"/>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7D13EA6F" w14:textId="77777777" w:rsidR="00BC7CD8" w:rsidRPr="00BD1E2A" w:rsidRDefault="00BC7CD8" w:rsidP="00A72939">
            <w:pPr>
              <w:pStyle w:val="NoSpacing"/>
              <w:numPr>
                <w:ilvl w:val="0"/>
                <w:numId w:val="30"/>
              </w:numPr>
              <w:ind w:right="438"/>
              <w:rPr>
                <w:rFonts w:ascii="Times New Roman" w:hAnsi="Times New Roman"/>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4134FB55" w14:textId="77777777" w:rsidR="00BC7CD8" w:rsidRPr="00BD1E2A" w:rsidRDefault="00BC7CD8" w:rsidP="00A72939">
            <w:pPr>
              <w:pStyle w:val="ListParagraph"/>
              <w:tabs>
                <w:tab w:val="left" w:pos="0"/>
                <w:tab w:val="left" w:pos="900"/>
              </w:tabs>
              <w:ind w:left="0" w:right="438" w:firstLine="0"/>
              <w:jc w:val="both"/>
              <w:rPr>
                <w:sz w:val="24"/>
                <w:szCs w:val="24"/>
              </w:rPr>
            </w:pPr>
            <w:r w:rsidRPr="00BD1E2A">
              <w:rPr>
                <w:sz w:val="24"/>
                <w:szCs w:val="24"/>
              </w:rPr>
              <w:t xml:space="preserve">Create a desktop java application  using swings to enable an user to enter student information such as name, usn, age, address, sgpa of 8 semesters, category. Perform validations on age and sgpa. Display appropriate messages in pop up boxes to indicate wrong entries, on clicking of the “compute” button. Also find the cgpa based on the obtained sgpa. On clicking of the “done” button, place the student details in a collection. A click on the “display” button should display the collection in a textarea. </w:t>
            </w:r>
          </w:p>
          <w:p w14:paraId="0E11BC76" w14:textId="584DF175" w:rsidR="00682BE5" w:rsidRPr="00BD1E2A" w:rsidRDefault="00682BE5" w:rsidP="00A72939">
            <w:pPr>
              <w:pStyle w:val="ListParagraph"/>
              <w:tabs>
                <w:tab w:val="left" w:pos="0"/>
                <w:tab w:val="left" w:pos="900"/>
              </w:tabs>
              <w:ind w:left="0" w:right="438" w:firstLine="0"/>
              <w:jc w:val="both"/>
              <w:rPr>
                <w:color w:val="000000"/>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977ADE4" w14:textId="5B7DB68B" w:rsidR="00BC7CD8" w:rsidRPr="00BD1E2A" w:rsidRDefault="00682BE5" w:rsidP="00A72939">
            <w:pPr>
              <w:ind w:right="438"/>
              <w:rPr>
                <w:color w:val="000000"/>
                <w:sz w:val="24"/>
                <w:szCs w:val="24"/>
              </w:rPr>
            </w:pPr>
            <w:r w:rsidRPr="00BD1E2A">
              <w:rPr>
                <w:color w:val="000000"/>
                <w:sz w:val="24"/>
                <w:szCs w:val="24"/>
              </w:rPr>
              <w:t>CO1</w:t>
            </w:r>
          </w:p>
        </w:tc>
      </w:tr>
      <w:tr w:rsidR="00682BE5" w:rsidRPr="00BD1E2A" w14:paraId="4B453FCA" w14:textId="77777777" w:rsidTr="0065345F">
        <w:trPr>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5F375652" w14:textId="77777777" w:rsidR="00682BE5" w:rsidRPr="00BD1E2A" w:rsidRDefault="00682BE5" w:rsidP="00A72939">
            <w:pPr>
              <w:pStyle w:val="NoSpacing"/>
              <w:numPr>
                <w:ilvl w:val="0"/>
                <w:numId w:val="30"/>
              </w:numPr>
              <w:ind w:right="438"/>
              <w:rPr>
                <w:rFonts w:ascii="Times New Roman" w:hAnsi="Times New Roman"/>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53C29F79" w14:textId="77777777" w:rsidR="00682BE5" w:rsidRPr="00BD1E2A" w:rsidRDefault="00682BE5" w:rsidP="00A72939">
            <w:pPr>
              <w:pStyle w:val="ListParagraph"/>
              <w:tabs>
                <w:tab w:val="left" w:pos="0"/>
                <w:tab w:val="left" w:pos="900"/>
              </w:tabs>
              <w:ind w:left="0" w:right="438" w:firstLine="0"/>
              <w:jc w:val="both"/>
              <w:rPr>
                <w:sz w:val="24"/>
                <w:szCs w:val="24"/>
                <w:lang w:val="en-IN"/>
              </w:rPr>
            </w:pPr>
            <w:r w:rsidRPr="00BD1E2A">
              <w:rPr>
                <w:sz w:val="24"/>
                <w:szCs w:val="24"/>
                <w:lang w:val="en-IN"/>
              </w:rPr>
              <w:t xml:space="preserve">Write a java program using swings to validate user login information using dialog boxes. Once validated, allow the user to enter the customer id, if the person is a new customer, else check </w:t>
            </w:r>
            <w:r w:rsidRPr="00BD1E2A">
              <w:rPr>
                <w:sz w:val="24"/>
                <w:szCs w:val="24"/>
                <w:lang w:val="en-IN"/>
              </w:rPr>
              <w:lastRenderedPageBreak/>
              <w:t>whether the customer exists in a collection and obtain the customer id.   The customer id can be obtained given a mobile number. Allow the user to enter the item purchased by giving the item id and quantity purchased. On clicking of a button, the item name and the total cost should appear in the corresponding GUI components. Using option dialog box, indicate the types of discount available for the customer. On clicking on the print button, print the details in information dialog box.</w:t>
            </w:r>
          </w:p>
          <w:p w14:paraId="68F76D9D" w14:textId="289ABFF3" w:rsidR="00682BE5" w:rsidRPr="00BD1E2A" w:rsidRDefault="00682BE5" w:rsidP="00A72939">
            <w:pPr>
              <w:pStyle w:val="ListParagraph"/>
              <w:tabs>
                <w:tab w:val="left" w:pos="0"/>
                <w:tab w:val="left" w:pos="900"/>
              </w:tabs>
              <w:ind w:left="0" w:right="438" w:firstLine="0"/>
              <w:jc w:val="both"/>
              <w:rPr>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7351A77" w14:textId="77777777" w:rsidR="00682BE5" w:rsidRPr="00BD1E2A" w:rsidRDefault="00682BE5" w:rsidP="00A72939">
            <w:pPr>
              <w:ind w:right="438"/>
              <w:rPr>
                <w:color w:val="000000"/>
                <w:sz w:val="24"/>
                <w:szCs w:val="24"/>
              </w:rPr>
            </w:pPr>
          </w:p>
        </w:tc>
      </w:tr>
      <w:tr w:rsidR="00F128DD" w:rsidRPr="00BD1E2A" w14:paraId="5FD44721" w14:textId="77777777" w:rsidTr="0065345F">
        <w:trPr>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2684ECA0" w14:textId="77777777" w:rsidR="00BC7CD8" w:rsidRPr="00BD1E2A" w:rsidRDefault="00BC7CD8" w:rsidP="00A72939">
            <w:pPr>
              <w:pStyle w:val="ListParagraph"/>
              <w:widowControl/>
              <w:numPr>
                <w:ilvl w:val="0"/>
                <w:numId w:val="30"/>
              </w:numPr>
              <w:suppressAutoHyphens/>
              <w:autoSpaceDE/>
              <w:autoSpaceDN/>
              <w:ind w:right="438"/>
              <w:contextualSpacing/>
              <w:rPr>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5476821A" w14:textId="77777777" w:rsidR="00BC7CD8" w:rsidRPr="00BD1E2A" w:rsidRDefault="00BC7CD8" w:rsidP="00A72939">
            <w:pPr>
              <w:pStyle w:val="ListParagraph"/>
              <w:tabs>
                <w:tab w:val="left" w:pos="0"/>
                <w:tab w:val="left" w:pos="900"/>
              </w:tabs>
              <w:ind w:left="0" w:right="438" w:firstLine="0"/>
              <w:rPr>
                <w:sz w:val="24"/>
                <w:szCs w:val="24"/>
                <w:lang w:val="en-IN"/>
              </w:rPr>
            </w:pPr>
            <w:r w:rsidRPr="00BD1E2A">
              <w:rPr>
                <w:sz w:val="24"/>
                <w:szCs w:val="24"/>
                <w:lang w:val="en-IN"/>
              </w:rPr>
              <w:t>Write a program that uses Java Swing and JDBC to create a stand-alone application:</w:t>
            </w:r>
          </w:p>
          <w:p w14:paraId="616A0053" w14:textId="77777777" w:rsidR="00BC7CD8" w:rsidRPr="00BD1E2A" w:rsidRDefault="00BC7CD8" w:rsidP="00A72939">
            <w:pPr>
              <w:tabs>
                <w:tab w:val="left" w:pos="0"/>
                <w:tab w:val="left" w:pos="900"/>
              </w:tabs>
              <w:ind w:right="438"/>
              <w:jc w:val="both"/>
              <w:rPr>
                <w:rFonts w:eastAsia="Calibri"/>
                <w:sz w:val="24"/>
                <w:szCs w:val="24"/>
                <w:lang w:val="en-IN"/>
              </w:rPr>
            </w:pPr>
            <w:r w:rsidRPr="00BD1E2A">
              <w:rPr>
                <w:rFonts w:eastAsia="Calibri"/>
                <w:sz w:val="24"/>
                <w:szCs w:val="24"/>
                <w:lang w:val="en-IN"/>
              </w:rPr>
              <w:t>Create two tables namely, Representative (RepNo, RepName, State, Comission, Rate) and Customer (CustNo, CustName, State, Credit_Limit, RepNo) in MySQL database.</w:t>
            </w:r>
          </w:p>
          <w:p w14:paraId="3A9B6B09" w14:textId="77777777" w:rsidR="00BC7CD8" w:rsidRPr="00BD1E2A" w:rsidRDefault="00BC7CD8" w:rsidP="00A72939">
            <w:pPr>
              <w:tabs>
                <w:tab w:val="left" w:pos="0"/>
                <w:tab w:val="left" w:pos="900"/>
              </w:tabs>
              <w:ind w:right="438"/>
              <w:jc w:val="both"/>
              <w:rPr>
                <w:rFonts w:eastAsia="Calibri"/>
                <w:sz w:val="24"/>
                <w:szCs w:val="24"/>
                <w:lang w:val="en-IN"/>
              </w:rPr>
            </w:pPr>
            <w:r w:rsidRPr="00BD1E2A">
              <w:rPr>
                <w:rFonts w:eastAsia="Calibri"/>
                <w:sz w:val="24"/>
                <w:szCs w:val="24"/>
                <w:lang w:val="en-IN"/>
              </w:rPr>
              <w:t xml:space="preserve">Use appropriate Swing components to insert values in a form. </w:t>
            </w:r>
          </w:p>
          <w:p w14:paraId="37370A6C" w14:textId="77777777" w:rsidR="00BC7CD8" w:rsidRPr="00BD1E2A" w:rsidRDefault="00BC7CD8" w:rsidP="00A72939">
            <w:pPr>
              <w:tabs>
                <w:tab w:val="left" w:pos="0"/>
                <w:tab w:val="left" w:pos="900"/>
              </w:tabs>
              <w:ind w:right="438"/>
              <w:jc w:val="both"/>
              <w:rPr>
                <w:rFonts w:eastAsia="Calibri"/>
                <w:sz w:val="24"/>
                <w:szCs w:val="24"/>
                <w:lang w:val="en-IN"/>
              </w:rPr>
            </w:pPr>
            <w:r w:rsidRPr="00BD1E2A">
              <w:rPr>
                <w:rFonts w:eastAsia="Calibri"/>
                <w:sz w:val="24"/>
                <w:szCs w:val="24"/>
                <w:lang w:val="en-IN"/>
              </w:rPr>
              <w:t>Use another form to display Representative’s information when Credit_Limit is above 15,000.</w:t>
            </w:r>
          </w:p>
          <w:p w14:paraId="77660DE9" w14:textId="218CF245" w:rsidR="00881209" w:rsidRPr="00BD1E2A" w:rsidRDefault="00881209" w:rsidP="00A72939">
            <w:pPr>
              <w:tabs>
                <w:tab w:val="left" w:pos="0"/>
                <w:tab w:val="left" w:pos="900"/>
              </w:tabs>
              <w:ind w:right="438"/>
              <w:jc w:val="both"/>
              <w:rPr>
                <w:b/>
                <w:color w:val="000000"/>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21309517" w14:textId="7F6C3F36" w:rsidR="00BC7CD8" w:rsidRPr="00BD1E2A" w:rsidRDefault="00682BE5" w:rsidP="00A72939">
            <w:pPr>
              <w:ind w:right="438"/>
              <w:jc w:val="both"/>
              <w:rPr>
                <w:color w:val="000000"/>
                <w:sz w:val="24"/>
                <w:szCs w:val="24"/>
              </w:rPr>
            </w:pPr>
            <w:r w:rsidRPr="00BD1E2A">
              <w:rPr>
                <w:color w:val="000000"/>
                <w:sz w:val="24"/>
                <w:szCs w:val="24"/>
              </w:rPr>
              <w:t>CO1</w:t>
            </w:r>
          </w:p>
        </w:tc>
      </w:tr>
      <w:tr w:rsidR="00F128DD" w:rsidRPr="00BD1E2A" w14:paraId="1CC812F1" w14:textId="77777777" w:rsidTr="0065345F">
        <w:trPr>
          <w:trHeight w:val="927"/>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6DB9AA88" w14:textId="77777777" w:rsidR="00BC7CD8" w:rsidRPr="00BD1E2A" w:rsidRDefault="00BC7CD8" w:rsidP="00A72939">
            <w:pPr>
              <w:pStyle w:val="ListParagraph"/>
              <w:widowControl/>
              <w:numPr>
                <w:ilvl w:val="0"/>
                <w:numId w:val="30"/>
              </w:numPr>
              <w:suppressAutoHyphens/>
              <w:autoSpaceDE/>
              <w:autoSpaceDN/>
              <w:ind w:right="438"/>
              <w:contextualSpacing/>
              <w:rPr>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358AF516" w14:textId="77777777" w:rsidR="00BC7CD8" w:rsidRPr="00BD1E2A" w:rsidRDefault="00BC7CD8" w:rsidP="00A72939">
            <w:pPr>
              <w:pStyle w:val="ListParagraph"/>
              <w:tabs>
                <w:tab w:val="left" w:pos="0"/>
                <w:tab w:val="left" w:pos="900"/>
              </w:tabs>
              <w:ind w:left="0" w:right="438" w:hanging="18"/>
              <w:jc w:val="both"/>
              <w:rPr>
                <w:sz w:val="24"/>
                <w:szCs w:val="24"/>
              </w:rPr>
            </w:pPr>
            <w:r w:rsidRPr="00BD1E2A">
              <w:rPr>
                <w:sz w:val="24"/>
                <w:szCs w:val="24"/>
              </w:rPr>
              <w:t>Create a Servlet to file IT returns that accepts personal information, salary information and Tax deduction details from the user and write the information into a file. Also accept the name of the person and display in on the page.</w:t>
            </w:r>
          </w:p>
          <w:p w14:paraId="06D012AE" w14:textId="5597A467" w:rsidR="00881209" w:rsidRPr="00BD1E2A" w:rsidRDefault="00881209" w:rsidP="00A72939">
            <w:pPr>
              <w:pStyle w:val="ListParagraph"/>
              <w:tabs>
                <w:tab w:val="left" w:pos="0"/>
                <w:tab w:val="left" w:pos="900"/>
              </w:tabs>
              <w:ind w:left="0" w:right="438" w:hanging="18"/>
              <w:jc w:val="both"/>
              <w:rPr>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76946A5" w14:textId="7D32B82D" w:rsidR="00BC7CD8" w:rsidRPr="00BD1E2A" w:rsidRDefault="00682BE5" w:rsidP="00A72939">
            <w:pPr>
              <w:ind w:right="438"/>
              <w:jc w:val="both"/>
              <w:rPr>
                <w:color w:val="000000"/>
                <w:sz w:val="24"/>
                <w:szCs w:val="24"/>
              </w:rPr>
            </w:pPr>
            <w:r w:rsidRPr="00BD1E2A">
              <w:rPr>
                <w:color w:val="000000"/>
                <w:sz w:val="24"/>
                <w:szCs w:val="24"/>
              </w:rPr>
              <w:t>CO1</w:t>
            </w:r>
          </w:p>
        </w:tc>
      </w:tr>
      <w:tr w:rsidR="00F128DD" w:rsidRPr="00BD1E2A" w14:paraId="5112F6A0" w14:textId="77777777" w:rsidTr="0065345F">
        <w:trPr>
          <w:trHeight w:val="1109"/>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254134AF" w14:textId="77777777" w:rsidR="00BC7CD8" w:rsidRPr="00BD1E2A" w:rsidRDefault="00BC7CD8" w:rsidP="00A72939">
            <w:pPr>
              <w:pStyle w:val="ListParagraph"/>
              <w:widowControl/>
              <w:numPr>
                <w:ilvl w:val="0"/>
                <w:numId w:val="30"/>
              </w:numPr>
              <w:suppressAutoHyphens/>
              <w:autoSpaceDE/>
              <w:autoSpaceDN/>
              <w:ind w:right="438"/>
              <w:contextualSpacing/>
              <w:rPr>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3EEB88ED" w14:textId="77777777" w:rsidR="00BC7CD8" w:rsidRPr="00BD1E2A" w:rsidRDefault="00BC7CD8" w:rsidP="00A72939">
            <w:pPr>
              <w:pStyle w:val="ListParagraph"/>
              <w:tabs>
                <w:tab w:val="left" w:pos="360"/>
              </w:tabs>
              <w:ind w:left="-18" w:right="438" w:firstLine="18"/>
              <w:jc w:val="both"/>
              <w:rPr>
                <w:rFonts w:eastAsia="Verdana"/>
                <w:sz w:val="24"/>
                <w:szCs w:val="24"/>
              </w:rPr>
            </w:pPr>
            <w:r w:rsidRPr="00BD1E2A">
              <w:rPr>
                <w:rFonts w:eastAsia="Verdana"/>
                <w:sz w:val="24"/>
                <w:szCs w:val="24"/>
              </w:rPr>
              <w:t>Create a servlet that accepts patient information in a hospital such as patient id, patient name, and age, date of admission, cause of admission, doctor diagnosed, and treatment proposed. Place the details into a database. Allow options to insert, update, and view and delete the contents in the database.</w:t>
            </w:r>
          </w:p>
          <w:p w14:paraId="518EE1E8" w14:textId="2EE91586" w:rsidR="00881209" w:rsidRPr="00BD1E2A" w:rsidRDefault="00881209" w:rsidP="00A72939">
            <w:pPr>
              <w:pStyle w:val="ListParagraph"/>
              <w:tabs>
                <w:tab w:val="left" w:pos="360"/>
              </w:tabs>
              <w:ind w:left="-18" w:right="438" w:firstLine="18"/>
              <w:jc w:val="both"/>
              <w:rPr>
                <w:color w:val="000000"/>
                <w:sz w:val="24"/>
                <w:szCs w:val="24"/>
              </w:rPr>
            </w:pPr>
          </w:p>
        </w:tc>
        <w:tc>
          <w:tcPr>
            <w:tcW w:w="1276" w:type="dxa"/>
            <w:tcBorders>
              <w:top w:val="single" w:sz="4" w:space="0" w:color="000000"/>
              <w:left w:val="single" w:sz="4" w:space="0" w:color="000000"/>
              <w:bottom w:val="single" w:sz="4" w:space="0" w:color="000000"/>
              <w:right w:val="single" w:sz="4" w:space="0" w:color="000000"/>
            </w:tcBorders>
          </w:tcPr>
          <w:p w14:paraId="717D744B" w14:textId="58B72F61" w:rsidR="00BC7CD8" w:rsidRPr="00BD1E2A" w:rsidRDefault="00682BE5" w:rsidP="00A72939">
            <w:pPr>
              <w:ind w:right="438"/>
              <w:rPr>
                <w:sz w:val="24"/>
                <w:szCs w:val="24"/>
              </w:rPr>
            </w:pPr>
            <w:r w:rsidRPr="00BD1E2A">
              <w:rPr>
                <w:color w:val="000000"/>
                <w:sz w:val="24"/>
                <w:szCs w:val="24"/>
              </w:rPr>
              <w:t>CO1</w:t>
            </w:r>
          </w:p>
          <w:p w14:paraId="74E35A7A" w14:textId="77777777" w:rsidR="00BC7CD8" w:rsidRPr="00BD1E2A" w:rsidRDefault="00BC7CD8" w:rsidP="00A72939">
            <w:pPr>
              <w:ind w:right="438"/>
              <w:rPr>
                <w:sz w:val="24"/>
                <w:szCs w:val="24"/>
              </w:rPr>
            </w:pPr>
          </w:p>
        </w:tc>
      </w:tr>
      <w:tr w:rsidR="00F128DD" w:rsidRPr="00BD1E2A" w14:paraId="68067439" w14:textId="77777777" w:rsidTr="0065345F">
        <w:trPr>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5F8C3F26" w14:textId="77777777" w:rsidR="00BC7CD8" w:rsidRPr="00BD1E2A" w:rsidRDefault="00BC7CD8" w:rsidP="00A72939">
            <w:pPr>
              <w:pStyle w:val="ListParagraph"/>
              <w:widowControl/>
              <w:numPr>
                <w:ilvl w:val="0"/>
                <w:numId w:val="30"/>
              </w:numPr>
              <w:suppressAutoHyphens/>
              <w:autoSpaceDE/>
              <w:autoSpaceDN/>
              <w:ind w:right="438"/>
              <w:contextualSpacing/>
              <w:rPr>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225F8BA5" w14:textId="77777777" w:rsidR="00BC7CD8" w:rsidRPr="00BD1E2A" w:rsidRDefault="00BC7CD8" w:rsidP="00A72939">
            <w:pPr>
              <w:pStyle w:val="ListParagraph"/>
              <w:tabs>
                <w:tab w:val="left" w:pos="360"/>
              </w:tabs>
              <w:ind w:left="72" w:right="438" w:hanging="72"/>
              <w:rPr>
                <w:sz w:val="24"/>
                <w:szCs w:val="24"/>
              </w:rPr>
            </w:pPr>
            <w:r w:rsidRPr="00BD1E2A">
              <w:rPr>
                <w:sz w:val="24"/>
                <w:szCs w:val="24"/>
              </w:rPr>
              <w:t>Write a JSP and Servlet Program to do the following to buy a T-Shirt online:</w:t>
            </w:r>
          </w:p>
          <w:p w14:paraId="467CEF90"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A set of checkboxes to select your T-Shirt accessories such as ‘belt’, ‘cap’, ‘hair-band’ etc.</w:t>
            </w:r>
          </w:p>
          <w:p w14:paraId="41FF511D"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A text area / text field to enter your T-Shirt tag-line</w:t>
            </w:r>
          </w:p>
          <w:p w14:paraId="7AD78B4A"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A Radio-button that allows the user to choose between T-Shirt with chest pocket and without.</w:t>
            </w:r>
          </w:p>
          <w:p w14:paraId="3A079A35"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A Combo Box to choose your T-Shirt color</w:t>
            </w:r>
          </w:p>
          <w:p w14:paraId="50B3B4B3"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Appropriate labels for these GUI Components</w:t>
            </w:r>
          </w:p>
          <w:p w14:paraId="192821E1"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 xml:space="preserve">A Button called “Click Me” which when pressed will </w:t>
            </w:r>
          </w:p>
          <w:p w14:paraId="33A868F7"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 xml:space="preserve">Insert the details entered into a table called ‘TShirts’. </w:t>
            </w:r>
          </w:p>
          <w:p w14:paraId="5ECF965C"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An OrderNo is generated by adding ‘1’ to the existing ‘OrderNo’</w:t>
            </w:r>
          </w:p>
          <w:p w14:paraId="5CC81DF6"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If ‘TShirts’ table is empty the initial value of ‘OrderNo’ is 100.</w:t>
            </w:r>
          </w:p>
          <w:p w14:paraId="04325EB5"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t xml:space="preserve">This ‘OrderNo’ is also inserted into the ‘TShirts’ table </w:t>
            </w:r>
          </w:p>
          <w:p w14:paraId="1B67EE4B" w14:textId="77777777" w:rsidR="00BC7CD8" w:rsidRPr="00BD1E2A" w:rsidRDefault="00BC7CD8" w:rsidP="00A72939">
            <w:pPr>
              <w:pStyle w:val="ListParagraph"/>
              <w:widowControl/>
              <w:numPr>
                <w:ilvl w:val="0"/>
                <w:numId w:val="32"/>
              </w:numPr>
              <w:tabs>
                <w:tab w:val="left" w:pos="900"/>
              </w:tabs>
              <w:suppressAutoHyphens/>
              <w:autoSpaceDE/>
              <w:autoSpaceDN/>
              <w:spacing w:after="200" w:line="276" w:lineRule="auto"/>
              <w:ind w:right="438"/>
              <w:contextualSpacing/>
              <w:jc w:val="both"/>
              <w:rPr>
                <w:sz w:val="24"/>
                <w:szCs w:val="24"/>
              </w:rPr>
            </w:pPr>
            <w:r w:rsidRPr="00BD1E2A">
              <w:rPr>
                <w:sz w:val="24"/>
                <w:szCs w:val="24"/>
              </w:rPr>
              <w:lastRenderedPageBreak/>
              <w:t>Display all the records of the ‘TShirts’ table in tabular form</w:t>
            </w:r>
          </w:p>
          <w:p w14:paraId="6AC406EB" w14:textId="77777777" w:rsidR="00BC7CD8" w:rsidRPr="00BD1E2A" w:rsidRDefault="00BC7CD8" w:rsidP="00A72939">
            <w:pPr>
              <w:pStyle w:val="ListParagraph"/>
              <w:tabs>
                <w:tab w:val="left" w:pos="900"/>
              </w:tabs>
              <w:ind w:left="342" w:right="438" w:hanging="270"/>
              <w:rPr>
                <w:sz w:val="24"/>
                <w:szCs w:val="24"/>
              </w:rPr>
            </w:pPr>
            <w:r w:rsidRPr="00BD1E2A">
              <w:rPr>
                <w:sz w:val="24"/>
                <w:szCs w:val="24"/>
              </w:rPr>
              <w:t>PS: Frontend display should be in JSP and the business logic should be written in Servlet Class.</w:t>
            </w:r>
          </w:p>
          <w:p w14:paraId="7D2D70FC" w14:textId="6CF0BE5E" w:rsidR="00881209" w:rsidRPr="00BD1E2A" w:rsidRDefault="00881209" w:rsidP="00A72939">
            <w:pPr>
              <w:pStyle w:val="ListParagraph"/>
              <w:tabs>
                <w:tab w:val="left" w:pos="900"/>
              </w:tabs>
              <w:ind w:left="342" w:right="438" w:hanging="270"/>
              <w:rPr>
                <w:sz w:val="24"/>
                <w:szCs w:val="24"/>
              </w:rPr>
            </w:pPr>
          </w:p>
        </w:tc>
        <w:tc>
          <w:tcPr>
            <w:tcW w:w="1276" w:type="dxa"/>
            <w:tcBorders>
              <w:top w:val="single" w:sz="4" w:space="0" w:color="000000"/>
              <w:left w:val="single" w:sz="4" w:space="0" w:color="000000"/>
              <w:bottom w:val="single" w:sz="4" w:space="0" w:color="000000"/>
              <w:right w:val="single" w:sz="4" w:space="0" w:color="000000"/>
            </w:tcBorders>
          </w:tcPr>
          <w:p w14:paraId="53546729" w14:textId="67025411" w:rsidR="00BC7CD8" w:rsidRPr="00BD1E2A" w:rsidRDefault="00682BE5" w:rsidP="00A72939">
            <w:pPr>
              <w:ind w:right="438"/>
              <w:rPr>
                <w:sz w:val="24"/>
                <w:szCs w:val="24"/>
              </w:rPr>
            </w:pPr>
            <w:r w:rsidRPr="00BD1E2A">
              <w:rPr>
                <w:color w:val="000000"/>
                <w:sz w:val="24"/>
                <w:szCs w:val="24"/>
              </w:rPr>
              <w:lastRenderedPageBreak/>
              <w:t>CO1</w:t>
            </w:r>
          </w:p>
        </w:tc>
      </w:tr>
      <w:tr w:rsidR="003454F2" w:rsidRPr="00BD1E2A" w14:paraId="693B74D1" w14:textId="77777777" w:rsidTr="0065345F">
        <w:trPr>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114E1FD7" w14:textId="77777777" w:rsidR="003454F2" w:rsidRPr="00BD1E2A" w:rsidRDefault="003454F2" w:rsidP="00A72939">
            <w:pPr>
              <w:pStyle w:val="ListParagraph"/>
              <w:widowControl/>
              <w:numPr>
                <w:ilvl w:val="0"/>
                <w:numId w:val="30"/>
              </w:numPr>
              <w:suppressAutoHyphens/>
              <w:autoSpaceDE/>
              <w:autoSpaceDN/>
              <w:ind w:right="438"/>
              <w:contextualSpacing/>
              <w:rPr>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7D28267C" w14:textId="1EB24146" w:rsidR="003454F2" w:rsidRPr="00BD1E2A" w:rsidRDefault="003454F2" w:rsidP="00A72939">
            <w:pPr>
              <w:pStyle w:val="Heading1"/>
              <w:ind w:right="438"/>
              <w:jc w:val="both"/>
              <w:rPr>
                <w:sz w:val="24"/>
                <w:szCs w:val="24"/>
              </w:rPr>
            </w:pPr>
            <w:r w:rsidRPr="00BD1E2A">
              <w:rPr>
                <w:b w:val="0"/>
                <w:bCs w:val="0"/>
                <w:sz w:val="24"/>
                <w:szCs w:val="24"/>
              </w:rPr>
              <w:t>Write a Java Program that creates two threads object of Thread class. Where one thread asks the user to enter a number not less than four digits. Split the digits of the number and display in words the value of the number. Ex: 1 – One. Second thread finding the number of vowels in a word. Ex: JAVA – Vowel - A, Count – 2.</w:t>
            </w:r>
          </w:p>
        </w:tc>
        <w:tc>
          <w:tcPr>
            <w:tcW w:w="1276" w:type="dxa"/>
            <w:tcBorders>
              <w:top w:val="single" w:sz="4" w:space="0" w:color="000000"/>
              <w:left w:val="single" w:sz="4" w:space="0" w:color="000000"/>
              <w:bottom w:val="single" w:sz="4" w:space="0" w:color="000000"/>
              <w:right w:val="single" w:sz="4" w:space="0" w:color="000000"/>
            </w:tcBorders>
          </w:tcPr>
          <w:p w14:paraId="085969C6" w14:textId="77777777" w:rsidR="003454F2" w:rsidRPr="00BD1E2A" w:rsidRDefault="003454F2" w:rsidP="00A72939">
            <w:pPr>
              <w:ind w:right="438"/>
              <w:rPr>
                <w:color w:val="000000"/>
                <w:sz w:val="24"/>
                <w:szCs w:val="24"/>
              </w:rPr>
            </w:pPr>
          </w:p>
        </w:tc>
      </w:tr>
      <w:tr w:rsidR="00F128DD" w:rsidRPr="00BD1E2A" w14:paraId="63B02ECD" w14:textId="77777777" w:rsidTr="0065345F">
        <w:trPr>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5AA590DD" w14:textId="77777777" w:rsidR="00BC7CD8" w:rsidRPr="00BD1E2A" w:rsidRDefault="00BC7CD8" w:rsidP="00A72939">
            <w:pPr>
              <w:pStyle w:val="ListParagraph"/>
              <w:widowControl/>
              <w:numPr>
                <w:ilvl w:val="0"/>
                <w:numId w:val="30"/>
              </w:numPr>
              <w:suppressAutoHyphens/>
              <w:autoSpaceDE/>
              <w:autoSpaceDN/>
              <w:ind w:right="438"/>
              <w:contextualSpacing/>
              <w:rPr>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12A67EF5" w14:textId="6B59A6F1" w:rsidR="00BC7CD8" w:rsidRPr="00BD1E2A" w:rsidRDefault="003454F2" w:rsidP="00A72939">
            <w:pPr>
              <w:pStyle w:val="Heading1"/>
              <w:ind w:right="438"/>
              <w:jc w:val="both"/>
              <w:rPr>
                <w:color w:val="000000"/>
                <w:sz w:val="24"/>
                <w:szCs w:val="24"/>
              </w:rPr>
            </w:pPr>
            <w:r w:rsidRPr="00BD1E2A">
              <w:rPr>
                <w:b w:val="0"/>
                <w:bCs w:val="0"/>
                <w:sz w:val="24"/>
                <w:szCs w:val="24"/>
              </w:rPr>
              <w:t xml:space="preserve">Create a Customer Application with Spring framework. The </w:t>
            </w:r>
            <w:r w:rsidR="00F128DD" w:rsidRPr="00BD1E2A">
              <w:rPr>
                <w:b w:val="0"/>
                <w:bCs w:val="0"/>
                <w:sz w:val="24"/>
                <w:szCs w:val="24"/>
              </w:rPr>
              <w:t>C</w:t>
            </w:r>
            <w:r w:rsidRPr="00BD1E2A">
              <w:rPr>
                <w:b w:val="0"/>
                <w:bCs w:val="0"/>
                <w:sz w:val="24"/>
                <w:szCs w:val="24"/>
              </w:rPr>
              <w:t>ustomer class should include attributes: name, id, Items purchased . Class Item has the following attributes: name, id, price, tax, manufacture date. Create objects and calculate the total price of the items purchased by the customer.</w:t>
            </w:r>
          </w:p>
        </w:tc>
        <w:tc>
          <w:tcPr>
            <w:tcW w:w="1276" w:type="dxa"/>
            <w:tcBorders>
              <w:top w:val="single" w:sz="4" w:space="0" w:color="000000"/>
              <w:left w:val="single" w:sz="4" w:space="0" w:color="000000"/>
              <w:bottom w:val="single" w:sz="4" w:space="0" w:color="000000"/>
              <w:right w:val="single" w:sz="4" w:space="0" w:color="000000"/>
            </w:tcBorders>
          </w:tcPr>
          <w:p w14:paraId="18613162" w14:textId="0FDB040C" w:rsidR="00BC7CD8" w:rsidRPr="00BD1E2A" w:rsidRDefault="00682BE5" w:rsidP="00A72939">
            <w:pPr>
              <w:ind w:right="438"/>
              <w:rPr>
                <w:sz w:val="24"/>
                <w:szCs w:val="24"/>
              </w:rPr>
            </w:pPr>
            <w:r w:rsidRPr="00BD1E2A">
              <w:rPr>
                <w:color w:val="000000"/>
                <w:sz w:val="24"/>
                <w:szCs w:val="24"/>
              </w:rPr>
              <w:t>CO1</w:t>
            </w:r>
          </w:p>
        </w:tc>
      </w:tr>
      <w:tr w:rsidR="00F128DD" w:rsidRPr="00BD1E2A" w14:paraId="6D6B83A2" w14:textId="77777777" w:rsidTr="0065345F">
        <w:trPr>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44BCEDFE" w14:textId="77777777" w:rsidR="00BC7CD8" w:rsidRPr="00BD1E2A" w:rsidRDefault="00BC7CD8" w:rsidP="00A72939">
            <w:pPr>
              <w:pStyle w:val="ListParagraph"/>
              <w:widowControl/>
              <w:numPr>
                <w:ilvl w:val="0"/>
                <w:numId w:val="30"/>
              </w:numPr>
              <w:suppressAutoHyphens/>
              <w:autoSpaceDE/>
              <w:autoSpaceDN/>
              <w:ind w:right="438"/>
              <w:contextualSpacing/>
              <w:rPr>
                <w:color w:val="000000"/>
              </w:rPr>
            </w:pPr>
          </w:p>
        </w:tc>
        <w:tc>
          <w:tcPr>
            <w:tcW w:w="7006" w:type="dxa"/>
            <w:tcBorders>
              <w:top w:val="single" w:sz="4" w:space="0" w:color="000000"/>
              <w:left w:val="single" w:sz="4" w:space="0" w:color="000000"/>
              <w:bottom w:val="single" w:sz="4" w:space="0" w:color="000000"/>
              <w:right w:val="single" w:sz="4" w:space="0" w:color="000000"/>
            </w:tcBorders>
          </w:tcPr>
          <w:p w14:paraId="048978A1" w14:textId="77777777" w:rsidR="003454F2" w:rsidRPr="00BD1E2A" w:rsidRDefault="003454F2" w:rsidP="00A72939">
            <w:pPr>
              <w:pStyle w:val="Heading1"/>
              <w:ind w:right="438"/>
              <w:jc w:val="both"/>
              <w:rPr>
                <w:b w:val="0"/>
                <w:bCs w:val="0"/>
                <w:sz w:val="24"/>
                <w:szCs w:val="24"/>
              </w:rPr>
            </w:pPr>
            <w:r w:rsidRPr="00BD1E2A">
              <w:rPr>
                <w:b w:val="0"/>
                <w:bCs w:val="0"/>
                <w:sz w:val="24"/>
                <w:szCs w:val="24"/>
              </w:rPr>
              <w:t>Create the following application with Springs and Hibernate framework</w:t>
            </w:r>
          </w:p>
          <w:p w14:paraId="28E55DE1" w14:textId="77777777" w:rsidR="003454F2" w:rsidRPr="00BD1E2A" w:rsidRDefault="003454F2" w:rsidP="00A72939">
            <w:pPr>
              <w:pStyle w:val="Heading1"/>
              <w:ind w:right="438"/>
              <w:jc w:val="both"/>
              <w:rPr>
                <w:b w:val="0"/>
                <w:bCs w:val="0"/>
                <w:sz w:val="24"/>
                <w:szCs w:val="24"/>
              </w:rPr>
            </w:pPr>
            <w:r w:rsidRPr="00BD1E2A">
              <w:rPr>
                <w:b w:val="0"/>
                <w:bCs w:val="0"/>
                <w:sz w:val="24"/>
                <w:szCs w:val="24"/>
              </w:rPr>
              <w:t>a.</w:t>
            </w:r>
            <w:r w:rsidRPr="00BD1E2A">
              <w:rPr>
                <w:b w:val="0"/>
                <w:bCs w:val="0"/>
                <w:sz w:val="24"/>
                <w:szCs w:val="24"/>
              </w:rPr>
              <w:tab/>
              <w:t>Create a Telephone Directory Application that searches the database based on phone number or name. Also show database table creation with inserting 2-3 values to the table.</w:t>
            </w:r>
          </w:p>
          <w:p w14:paraId="024F4CB8" w14:textId="77777777" w:rsidR="003454F2" w:rsidRPr="00BD1E2A" w:rsidRDefault="003454F2" w:rsidP="00A72939">
            <w:pPr>
              <w:pStyle w:val="Heading1"/>
              <w:ind w:right="438"/>
              <w:jc w:val="both"/>
              <w:rPr>
                <w:b w:val="0"/>
                <w:bCs w:val="0"/>
                <w:sz w:val="24"/>
                <w:szCs w:val="24"/>
              </w:rPr>
            </w:pPr>
            <w:r w:rsidRPr="00BD1E2A">
              <w:rPr>
                <w:b w:val="0"/>
                <w:bCs w:val="0"/>
                <w:sz w:val="24"/>
                <w:szCs w:val="24"/>
              </w:rPr>
              <w:t>b.</w:t>
            </w:r>
            <w:r w:rsidRPr="00BD1E2A">
              <w:rPr>
                <w:b w:val="0"/>
                <w:bCs w:val="0"/>
                <w:sz w:val="24"/>
                <w:szCs w:val="24"/>
              </w:rPr>
              <w:tab/>
              <w:t>Database Name: OnlineDirectory, Table Design: Table Name: Telephone_Directory, Attributes: Phone_Number, Name, Address, Company, Pin_Code.</w:t>
            </w:r>
          </w:p>
          <w:p w14:paraId="62253A4E" w14:textId="690F219D" w:rsidR="00BC7CD8" w:rsidRPr="00BD1E2A" w:rsidRDefault="00BC7CD8" w:rsidP="00A72939">
            <w:pPr>
              <w:pStyle w:val="ListParagraph"/>
              <w:tabs>
                <w:tab w:val="left" w:pos="162"/>
                <w:tab w:val="left" w:pos="900"/>
              </w:tabs>
              <w:ind w:left="162" w:right="438"/>
              <w:rPr>
                <w:sz w:val="24"/>
                <w:szCs w:val="24"/>
              </w:rPr>
            </w:pPr>
          </w:p>
        </w:tc>
        <w:tc>
          <w:tcPr>
            <w:tcW w:w="1276" w:type="dxa"/>
            <w:tcBorders>
              <w:top w:val="single" w:sz="4" w:space="0" w:color="000000"/>
              <w:left w:val="single" w:sz="4" w:space="0" w:color="000000"/>
              <w:bottom w:val="single" w:sz="4" w:space="0" w:color="000000"/>
              <w:right w:val="single" w:sz="4" w:space="0" w:color="000000"/>
            </w:tcBorders>
          </w:tcPr>
          <w:p w14:paraId="493ABCD8" w14:textId="388CAED1" w:rsidR="00BC7CD8" w:rsidRPr="00BD1E2A" w:rsidRDefault="00F128DD" w:rsidP="00A72939">
            <w:pPr>
              <w:ind w:right="438"/>
              <w:rPr>
                <w:color w:val="000000"/>
                <w:sz w:val="24"/>
                <w:szCs w:val="24"/>
              </w:rPr>
            </w:pPr>
            <w:r w:rsidRPr="00BD1E2A">
              <w:rPr>
                <w:color w:val="000000"/>
                <w:sz w:val="24"/>
                <w:szCs w:val="24"/>
              </w:rPr>
              <w:t>CO1</w:t>
            </w:r>
          </w:p>
        </w:tc>
      </w:tr>
      <w:tr w:rsidR="00F128DD" w:rsidRPr="00BD1E2A" w14:paraId="7AF7D13E" w14:textId="77777777" w:rsidTr="0065345F">
        <w:trPr>
          <w:trHeight w:val="350"/>
          <w:jc w:val="center"/>
        </w:trPr>
        <w:tc>
          <w:tcPr>
            <w:tcW w:w="1778" w:type="dxa"/>
            <w:tcBorders>
              <w:top w:val="single" w:sz="4" w:space="0" w:color="000000"/>
              <w:left w:val="single" w:sz="4" w:space="0" w:color="000000"/>
              <w:bottom w:val="single" w:sz="4" w:space="0" w:color="000000"/>
              <w:right w:val="single" w:sz="4" w:space="0" w:color="000000"/>
            </w:tcBorders>
            <w:vAlign w:val="center"/>
          </w:tcPr>
          <w:p w14:paraId="3881582A" w14:textId="2D6AFF94" w:rsidR="00BC7CD8" w:rsidRPr="00D94B2A" w:rsidRDefault="00D94B2A" w:rsidP="00A72939">
            <w:pPr>
              <w:pStyle w:val="ListParagraph"/>
              <w:widowControl/>
              <w:numPr>
                <w:ilvl w:val="0"/>
                <w:numId w:val="30"/>
              </w:numPr>
              <w:suppressAutoHyphens/>
              <w:autoSpaceDE/>
              <w:autoSpaceDN/>
              <w:ind w:right="438"/>
              <w:contextualSpacing/>
              <w:rPr>
                <w:b/>
                <w:bCs/>
                <w:color w:val="000000"/>
              </w:rPr>
            </w:pPr>
            <w:r w:rsidRPr="00D94B2A">
              <w:rPr>
                <w:b/>
                <w:bCs/>
                <w:color w:val="000000"/>
              </w:rPr>
              <w:t>And 13.</w:t>
            </w:r>
          </w:p>
        </w:tc>
        <w:tc>
          <w:tcPr>
            <w:tcW w:w="7006" w:type="dxa"/>
            <w:tcBorders>
              <w:top w:val="single" w:sz="4" w:space="0" w:color="000000"/>
              <w:left w:val="single" w:sz="4" w:space="0" w:color="000000"/>
              <w:bottom w:val="single" w:sz="4" w:space="0" w:color="000000"/>
              <w:right w:val="single" w:sz="4" w:space="0" w:color="000000"/>
            </w:tcBorders>
          </w:tcPr>
          <w:p w14:paraId="55200D83" w14:textId="77777777" w:rsidR="00BC7CD8" w:rsidRPr="00BD1E2A" w:rsidRDefault="00BC7CD8" w:rsidP="00A72939">
            <w:pPr>
              <w:ind w:right="438"/>
              <w:rPr>
                <w:color w:val="000000"/>
                <w:sz w:val="24"/>
                <w:szCs w:val="24"/>
              </w:rPr>
            </w:pPr>
            <w:r w:rsidRPr="00BD1E2A">
              <w:rPr>
                <w:color w:val="000000"/>
                <w:sz w:val="24"/>
                <w:szCs w:val="24"/>
              </w:rPr>
              <w:t>Mini Project</w:t>
            </w:r>
          </w:p>
        </w:tc>
        <w:tc>
          <w:tcPr>
            <w:tcW w:w="1276" w:type="dxa"/>
            <w:tcBorders>
              <w:top w:val="single" w:sz="4" w:space="0" w:color="000000"/>
              <w:left w:val="single" w:sz="4" w:space="0" w:color="000000"/>
              <w:bottom w:val="single" w:sz="4" w:space="0" w:color="000000"/>
              <w:right w:val="single" w:sz="4" w:space="0" w:color="000000"/>
            </w:tcBorders>
          </w:tcPr>
          <w:p w14:paraId="49B334A7" w14:textId="3E2F0C3F" w:rsidR="00BC7CD8" w:rsidRPr="00BD1E2A" w:rsidRDefault="00F128DD" w:rsidP="00A72939">
            <w:pPr>
              <w:ind w:right="438"/>
              <w:rPr>
                <w:color w:val="000000"/>
                <w:sz w:val="24"/>
                <w:szCs w:val="24"/>
              </w:rPr>
            </w:pPr>
            <w:r w:rsidRPr="00BD1E2A">
              <w:rPr>
                <w:color w:val="000000"/>
                <w:sz w:val="24"/>
                <w:szCs w:val="24"/>
              </w:rPr>
              <w:t>CO</w:t>
            </w:r>
            <w:r w:rsidR="00BC7CD8" w:rsidRPr="00BD1E2A">
              <w:rPr>
                <w:color w:val="000000"/>
                <w:sz w:val="24"/>
                <w:szCs w:val="24"/>
              </w:rPr>
              <w:t>2</w:t>
            </w:r>
          </w:p>
        </w:tc>
      </w:tr>
    </w:tbl>
    <w:p w14:paraId="05C81B0F" w14:textId="6E7099E5" w:rsidR="0065345F" w:rsidRDefault="0065345F" w:rsidP="00A72939">
      <w:pPr>
        <w:pStyle w:val="Heading1"/>
        <w:ind w:right="438"/>
        <w:jc w:val="both"/>
        <w:rPr>
          <w:sz w:val="24"/>
          <w:szCs w:val="24"/>
        </w:rPr>
      </w:pPr>
    </w:p>
    <w:p w14:paraId="70CCD9BA" w14:textId="77777777" w:rsidR="0065345F" w:rsidRDefault="0065345F">
      <w:pPr>
        <w:rPr>
          <w:b/>
          <w:bCs/>
          <w:sz w:val="24"/>
          <w:szCs w:val="24"/>
        </w:rPr>
      </w:pPr>
      <w:r>
        <w:rPr>
          <w:sz w:val="24"/>
          <w:szCs w:val="24"/>
        </w:rPr>
        <w:br w:type="page"/>
      </w:r>
    </w:p>
    <w:p w14:paraId="5543D06B" w14:textId="259F75A2" w:rsidR="00F35EB2" w:rsidRPr="00BD1E2A" w:rsidRDefault="00F35EB2" w:rsidP="00A72939">
      <w:pPr>
        <w:pStyle w:val="Heading1"/>
        <w:ind w:right="438"/>
        <w:jc w:val="both"/>
        <w:rPr>
          <w:sz w:val="24"/>
          <w:szCs w:val="24"/>
        </w:rPr>
      </w:pPr>
    </w:p>
    <w:p w14:paraId="3899CDFE" w14:textId="3CE591EB" w:rsidR="00F35EB2" w:rsidRPr="00BC1E08" w:rsidRDefault="00F35EB2" w:rsidP="00A72939">
      <w:pPr>
        <w:ind w:right="438" w:firstLine="46"/>
        <w:jc w:val="both"/>
        <w:rPr>
          <w:b/>
          <w:bCs/>
          <w:color w:val="000000"/>
          <w:sz w:val="24"/>
          <w:szCs w:val="24"/>
        </w:rPr>
      </w:pPr>
      <w:r w:rsidRPr="00BC1E08">
        <w:rPr>
          <w:b/>
          <w:bCs/>
          <w:sz w:val="24"/>
          <w:szCs w:val="24"/>
        </w:rPr>
        <w:t>1. Write a Program that simulates a telephone that records missed incoming calls. For each missed call, store the time of call, telephone number of origin, and name of the caller if the name is available.  For unlisted numbers, set the name to “private caller”.  Choose or extend the most appropriate collection class and provide the following features.</w:t>
      </w:r>
    </w:p>
    <w:p w14:paraId="7F806B0D" w14:textId="77777777" w:rsidR="00F35EB2" w:rsidRPr="00BC1E08" w:rsidRDefault="00F35EB2" w:rsidP="00A72939">
      <w:pPr>
        <w:pStyle w:val="NoSpacing"/>
        <w:ind w:right="438" w:firstLine="46"/>
        <w:jc w:val="both"/>
        <w:rPr>
          <w:rFonts w:ascii="Times New Roman" w:hAnsi="Times New Roman"/>
          <w:b/>
          <w:bCs/>
          <w:sz w:val="24"/>
          <w:szCs w:val="24"/>
        </w:rPr>
      </w:pPr>
      <w:r w:rsidRPr="00BC1E08">
        <w:rPr>
          <w:rFonts w:ascii="Times New Roman" w:hAnsi="Times New Roman"/>
          <w:b/>
          <w:bCs/>
          <w:sz w:val="24"/>
          <w:szCs w:val="24"/>
        </w:rPr>
        <w:t>Numbers are recalled in the order they arrive</w:t>
      </w:r>
    </w:p>
    <w:p w14:paraId="7C97D37F" w14:textId="77777777" w:rsidR="00F35EB2" w:rsidRPr="00BC1E08" w:rsidRDefault="00F35EB2" w:rsidP="00A72939">
      <w:pPr>
        <w:pStyle w:val="NoSpacing"/>
        <w:ind w:right="438" w:firstLine="46"/>
        <w:jc w:val="both"/>
        <w:rPr>
          <w:rFonts w:ascii="Times New Roman" w:hAnsi="Times New Roman"/>
          <w:b/>
          <w:bCs/>
          <w:sz w:val="24"/>
          <w:szCs w:val="24"/>
        </w:rPr>
      </w:pPr>
      <w:r w:rsidRPr="00BC1E08">
        <w:rPr>
          <w:rFonts w:ascii="Times New Roman" w:hAnsi="Times New Roman"/>
          <w:b/>
          <w:bCs/>
          <w:sz w:val="24"/>
          <w:szCs w:val="24"/>
        </w:rPr>
        <w:t>Up to 10 numbers are recorded.  When the eleventh call comes in, it is stored and the oldest call is deleted so that no more than 10 numbers are ever recorded.</w:t>
      </w:r>
    </w:p>
    <w:p w14:paraId="6799A00D" w14:textId="77777777" w:rsidR="00F35EB2" w:rsidRPr="00BC1E08" w:rsidRDefault="00F35EB2" w:rsidP="00A72939">
      <w:pPr>
        <w:pStyle w:val="NoSpacing"/>
        <w:ind w:right="438" w:firstLine="46"/>
        <w:jc w:val="both"/>
        <w:rPr>
          <w:rFonts w:ascii="Times New Roman" w:hAnsi="Times New Roman"/>
          <w:b/>
          <w:bCs/>
          <w:sz w:val="24"/>
          <w:szCs w:val="24"/>
        </w:rPr>
      </w:pPr>
      <w:r w:rsidRPr="00BC1E08">
        <w:rPr>
          <w:rFonts w:ascii="Times New Roman" w:hAnsi="Times New Roman"/>
          <w:b/>
          <w:bCs/>
          <w:sz w:val="24"/>
          <w:szCs w:val="24"/>
        </w:rPr>
        <w:t>After each number display, the user can select</w:t>
      </w:r>
    </w:p>
    <w:p w14:paraId="0B9E08BD" w14:textId="77777777" w:rsidR="00F35EB2" w:rsidRPr="00BC1E08" w:rsidRDefault="00F35EB2" w:rsidP="00A72939">
      <w:pPr>
        <w:pStyle w:val="NoSpacing"/>
        <w:numPr>
          <w:ilvl w:val="0"/>
          <w:numId w:val="34"/>
        </w:numPr>
        <w:tabs>
          <w:tab w:val="left" w:pos="2301"/>
        </w:tabs>
        <w:ind w:left="993" w:right="438" w:hanging="142"/>
        <w:jc w:val="both"/>
        <w:rPr>
          <w:rFonts w:ascii="Times New Roman" w:hAnsi="Times New Roman"/>
          <w:b/>
          <w:bCs/>
          <w:sz w:val="24"/>
          <w:szCs w:val="24"/>
        </w:rPr>
      </w:pPr>
      <w:r w:rsidRPr="00BC1E08">
        <w:rPr>
          <w:rFonts w:ascii="Times New Roman" w:hAnsi="Times New Roman"/>
          <w:b/>
          <w:bCs/>
          <w:sz w:val="24"/>
          <w:szCs w:val="24"/>
        </w:rPr>
        <w:t>To delete the call</w:t>
      </w:r>
    </w:p>
    <w:p w14:paraId="48C1F15C" w14:textId="77777777" w:rsidR="00F35EB2" w:rsidRPr="00BC1E08" w:rsidRDefault="00F35EB2" w:rsidP="00A72939">
      <w:pPr>
        <w:pStyle w:val="NoSpacing"/>
        <w:numPr>
          <w:ilvl w:val="0"/>
          <w:numId w:val="34"/>
        </w:numPr>
        <w:tabs>
          <w:tab w:val="left" w:pos="2301"/>
        </w:tabs>
        <w:ind w:left="1025" w:right="438" w:hanging="141"/>
        <w:jc w:val="both"/>
        <w:rPr>
          <w:rFonts w:ascii="Times New Roman" w:hAnsi="Times New Roman"/>
          <w:b/>
          <w:bCs/>
          <w:sz w:val="24"/>
          <w:szCs w:val="24"/>
        </w:rPr>
      </w:pPr>
      <w:r w:rsidRPr="00BC1E08">
        <w:rPr>
          <w:rFonts w:ascii="Times New Roman" w:hAnsi="Times New Roman"/>
          <w:b/>
          <w:bCs/>
          <w:sz w:val="24"/>
          <w:szCs w:val="24"/>
        </w:rPr>
        <w:t xml:space="preserve">To go on to the next missed call, or </w:t>
      </w:r>
    </w:p>
    <w:p w14:paraId="535520D3" w14:textId="77777777" w:rsidR="00F35EB2" w:rsidRPr="00BC1E08" w:rsidRDefault="00F35EB2" w:rsidP="00A72939">
      <w:pPr>
        <w:pStyle w:val="NoSpacing"/>
        <w:numPr>
          <w:ilvl w:val="0"/>
          <w:numId w:val="34"/>
        </w:numPr>
        <w:tabs>
          <w:tab w:val="left" w:pos="2301"/>
        </w:tabs>
        <w:ind w:left="1025" w:right="438" w:hanging="141"/>
        <w:jc w:val="both"/>
        <w:rPr>
          <w:rFonts w:ascii="Times New Roman" w:hAnsi="Times New Roman"/>
          <w:b/>
          <w:bCs/>
          <w:sz w:val="24"/>
          <w:szCs w:val="24"/>
        </w:rPr>
      </w:pPr>
      <w:r w:rsidRPr="00BC1E08">
        <w:rPr>
          <w:rFonts w:ascii="Times New Roman" w:hAnsi="Times New Roman"/>
          <w:b/>
          <w:bCs/>
          <w:sz w:val="24"/>
          <w:szCs w:val="24"/>
        </w:rPr>
        <w:t>To display the call details (number, caller name and time).</w:t>
      </w:r>
    </w:p>
    <w:p w14:paraId="03D926A8" w14:textId="77777777" w:rsidR="00F35EB2" w:rsidRPr="00BC1E08" w:rsidRDefault="00F35EB2" w:rsidP="00A72939">
      <w:pPr>
        <w:pStyle w:val="NoSpacing"/>
        <w:ind w:right="438" w:firstLine="46"/>
        <w:jc w:val="both"/>
        <w:rPr>
          <w:rFonts w:ascii="Times New Roman" w:hAnsi="Times New Roman"/>
          <w:b/>
          <w:bCs/>
          <w:sz w:val="24"/>
          <w:szCs w:val="24"/>
        </w:rPr>
      </w:pPr>
      <w:r w:rsidRPr="00BC1E08">
        <w:rPr>
          <w:rFonts w:ascii="Times New Roman" w:hAnsi="Times New Roman"/>
          <w:b/>
          <w:bCs/>
          <w:sz w:val="24"/>
          <w:szCs w:val="24"/>
        </w:rPr>
        <w:t>Delete the number if user specifies a number to delete.</w:t>
      </w:r>
    </w:p>
    <w:p w14:paraId="3CACB301" w14:textId="77777777" w:rsidR="00F35EB2" w:rsidRPr="00BC1E08" w:rsidRDefault="00F35EB2" w:rsidP="00A72939">
      <w:pPr>
        <w:pStyle w:val="NoSpacing"/>
        <w:ind w:right="438" w:firstLine="46"/>
        <w:jc w:val="both"/>
        <w:rPr>
          <w:rFonts w:ascii="Times New Roman" w:hAnsi="Times New Roman"/>
          <w:b/>
          <w:bCs/>
          <w:sz w:val="24"/>
          <w:szCs w:val="24"/>
        </w:rPr>
      </w:pPr>
      <w:r w:rsidRPr="00BC1E08">
        <w:rPr>
          <w:rFonts w:ascii="Times New Roman" w:hAnsi="Times New Roman"/>
          <w:b/>
          <w:bCs/>
          <w:sz w:val="24"/>
          <w:szCs w:val="24"/>
        </w:rPr>
        <w:t>Write a helper class to represent an incoming call with fields to hold the number, name of the caller, and   time of the call.  Write a tester call that stores the several numbers, simulate the user pressing the missed-calls button, and finally prints the entire collection of stored calls.</w:t>
      </w:r>
    </w:p>
    <w:p w14:paraId="2BE38E16" w14:textId="294BB69A" w:rsidR="00F35EB2" w:rsidRPr="00BD1E2A" w:rsidRDefault="00F35EB2" w:rsidP="00A72939">
      <w:pPr>
        <w:pStyle w:val="Heading1"/>
        <w:ind w:right="438"/>
        <w:jc w:val="both"/>
        <w:rPr>
          <w:sz w:val="24"/>
          <w:szCs w:val="24"/>
        </w:rPr>
      </w:pPr>
    </w:p>
    <w:p w14:paraId="58A8F4DB" w14:textId="1EACAE02" w:rsidR="009C5E59" w:rsidRPr="00BD1E2A" w:rsidRDefault="009C5E59" w:rsidP="00A72939">
      <w:pPr>
        <w:pStyle w:val="Heading1"/>
        <w:ind w:right="438"/>
        <w:jc w:val="both"/>
        <w:rPr>
          <w:sz w:val="24"/>
          <w:szCs w:val="24"/>
        </w:rPr>
      </w:pPr>
      <w:r w:rsidRPr="00BD1E2A">
        <w:rPr>
          <w:sz w:val="24"/>
          <w:szCs w:val="24"/>
        </w:rPr>
        <w:t>Steps Involved:</w:t>
      </w:r>
    </w:p>
    <w:p w14:paraId="619C5705" w14:textId="79C50028" w:rsidR="009C5E59" w:rsidRPr="00BD1E2A" w:rsidRDefault="009C5E59" w:rsidP="00A72939">
      <w:pPr>
        <w:pStyle w:val="Heading1"/>
        <w:ind w:right="438"/>
        <w:jc w:val="both"/>
        <w:rPr>
          <w:b w:val="0"/>
          <w:bCs w:val="0"/>
          <w:sz w:val="24"/>
          <w:szCs w:val="24"/>
        </w:rPr>
      </w:pPr>
      <w:r w:rsidRPr="00BD1E2A">
        <w:rPr>
          <w:b w:val="0"/>
          <w:bCs w:val="0"/>
          <w:sz w:val="24"/>
          <w:szCs w:val="24"/>
        </w:rPr>
        <w:t>1. Create a directory of calls</w:t>
      </w:r>
      <w:r w:rsidR="00DA04D2" w:rsidRPr="00BD1E2A">
        <w:rPr>
          <w:b w:val="0"/>
          <w:bCs w:val="0"/>
          <w:sz w:val="24"/>
          <w:szCs w:val="24"/>
        </w:rPr>
        <w:t>(data stored is phone number : double and Name : String)</w:t>
      </w:r>
      <w:r w:rsidRPr="00BD1E2A">
        <w:rPr>
          <w:b w:val="0"/>
          <w:bCs w:val="0"/>
          <w:sz w:val="24"/>
          <w:szCs w:val="24"/>
        </w:rPr>
        <w:t xml:space="preserve"> .</w:t>
      </w:r>
      <w:r w:rsidR="008F6D47" w:rsidRPr="00BD1E2A">
        <w:rPr>
          <w:b w:val="0"/>
          <w:bCs w:val="0"/>
          <w:sz w:val="24"/>
          <w:szCs w:val="24"/>
        </w:rPr>
        <w:t xml:space="preserve"> This can be created using Arraylist/ LinkedList</w:t>
      </w:r>
    </w:p>
    <w:p w14:paraId="5687F776" w14:textId="77777777" w:rsidR="0067057C" w:rsidRPr="00BD1E2A" w:rsidRDefault="0067057C" w:rsidP="00A72939">
      <w:pPr>
        <w:pStyle w:val="Heading1"/>
        <w:ind w:right="438"/>
        <w:jc w:val="both"/>
        <w:rPr>
          <w:b w:val="0"/>
          <w:bCs w:val="0"/>
          <w:sz w:val="24"/>
          <w:szCs w:val="24"/>
        </w:rPr>
      </w:pPr>
      <w:r w:rsidRPr="00BD1E2A">
        <w:rPr>
          <w:b w:val="0"/>
          <w:bCs w:val="0"/>
          <w:sz w:val="24"/>
          <w:szCs w:val="24"/>
        </w:rPr>
        <w:t>class CallerD</w:t>
      </w:r>
    </w:p>
    <w:p w14:paraId="392D5DEF" w14:textId="77777777" w:rsidR="0067057C" w:rsidRPr="00BD1E2A" w:rsidRDefault="0067057C" w:rsidP="00A72939">
      <w:pPr>
        <w:pStyle w:val="Heading1"/>
        <w:ind w:right="438"/>
        <w:jc w:val="both"/>
        <w:rPr>
          <w:b w:val="0"/>
          <w:bCs w:val="0"/>
          <w:sz w:val="24"/>
          <w:szCs w:val="24"/>
        </w:rPr>
      </w:pPr>
      <w:r w:rsidRPr="00BD1E2A">
        <w:rPr>
          <w:b w:val="0"/>
          <w:bCs w:val="0"/>
          <w:sz w:val="24"/>
          <w:szCs w:val="24"/>
        </w:rPr>
        <w:t>{</w:t>
      </w:r>
    </w:p>
    <w:p w14:paraId="1C795B2A" w14:textId="77777777" w:rsidR="0067057C" w:rsidRPr="00BD1E2A" w:rsidRDefault="0067057C" w:rsidP="00A72939">
      <w:pPr>
        <w:pStyle w:val="Heading1"/>
        <w:ind w:right="438"/>
        <w:jc w:val="both"/>
        <w:rPr>
          <w:b w:val="0"/>
          <w:bCs w:val="0"/>
          <w:sz w:val="24"/>
          <w:szCs w:val="24"/>
        </w:rPr>
      </w:pPr>
      <w:r w:rsidRPr="00BD1E2A">
        <w:rPr>
          <w:b w:val="0"/>
          <w:bCs w:val="0"/>
          <w:sz w:val="24"/>
          <w:szCs w:val="24"/>
        </w:rPr>
        <w:tab/>
        <w:t>Date date = new Date();</w:t>
      </w:r>
    </w:p>
    <w:p w14:paraId="76AB1CB7" w14:textId="77777777" w:rsidR="0067057C" w:rsidRPr="00BD1E2A" w:rsidRDefault="0067057C" w:rsidP="00A72939">
      <w:pPr>
        <w:pStyle w:val="Heading1"/>
        <w:ind w:right="438"/>
        <w:jc w:val="both"/>
        <w:rPr>
          <w:b w:val="0"/>
          <w:bCs w:val="0"/>
          <w:sz w:val="24"/>
          <w:szCs w:val="24"/>
        </w:rPr>
      </w:pPr>
      <w:r w:rsidRPr="00BD1E2A">
        <w:rPr>
          <w:b w:val="0"/>
          <w:bCs w:val="0"/>
          <w:sz w:val="24"/>
          <w:szCs w:val="24"/>
        </w:rPr>
        <w:tab/>
        <w:t>String name;</w:t>
      </w:r>
    </w:p>
    <w:p w14:paraId="1D799D1B" w14:textId="77777777" w:rsidR="0067057C" w:rsidRPr="00BD1E2A" w:rsidRDefault="0067057C" w:rsidP="00A72939">
      <w:pPr>
        <w:pStyle w:val="Heading1"/>
        <w:ind w:right="438"/>
        <w:jc w:val="both"/>
        <w:rPr>
          <w:b w:val="0"/>
          <w:bCs w:val="0"/>
          <w:sz w:val="24"/>
          <w:szCs w:val="24"/>
        </w:rPr>
      </w:pPr>
      <w:r w:rsidRPr="00BD1E2A">
        <w:rPr>
          <w:b w:val="0"/>
          <w:bCs w:val="0"/>
          <w:sz w:val="24"/>
          <w:szCs w:val="24"/>
        </w:rPr>
        <w:tab/>
        <w:t>Integer telNo;</w:t>
      </w:r>
    </w:p>
    <w:p w14:paraId="5D8CDBC4" w14:textId="77777777" w:rsidR="0067057C" w:rsidRPr="00BD1E2A" w:rsidRDefault="0067057C" w:rsidP="00A72939">
      <w:pPr>
        <w:pStyle w:val="Heading1"/>
        <w:ind w:right="438"/>
        <w:jc w:val="both"/>
        <w:rPr>
          <w:b w:val="0"/>
          <w:bCs w:val="0"/>
          <w:sz w:val="24"/>
          <w:szCs w:val="24"/>
        </w:rPr>
      </w:pPr>
      <w:r w:rsidRPr="00BD1E2A">
        <w:rPr>
          <w:b w:val="0"/>
          <w:bCs w:val="0"/>
          <w:sz w:val="24"/>
          <w:szCs w:val="24"/>
        </w:rPr>
        <w:tab/>
        <w:t>CallerD(Date d, String n,Integer t)</w:t>
      </w:r>
    </w:p>
    <w:p w14:paraId="7FD7C890" w14:textId="77777777" w:rsidR="0067057C" w:rsidRPr="00BD1E2A" w:rsidRDefault="0067057C" w:rsidP="00A72939">
      <w:pPr>
        <w:pStyle w:val="Heading1"/>
        <w:ind w:right="438"/>
        <w:jc w:val="both"/>
        <w:rPr>
          <w:b w:val="0"/>
          <w:bCs w:val="0"/>
          <w:sz w:val="24"/>
          <w:szCs w:val="24"/>
        </w:rPr>
      </w:pPr>
      <w:r w:rsidRPr="00BD1E2A">
        <w:rPr>
          <w:b w:val="0"/>
          <w:bCs w:val="0"/>
          <w:sz w:val="24"/>
          <w:szCs w:val="24"/>
        </w:rPr>
        <w:tab/>
        <w:t>{</w:t>
      </w:r>
    </w:p>
    <w:p w14:paraId="14363EC4" w14:textId="77777777" w:rsidR="0067057C" w:rsidRPr="00BD1E2A" w:rsidRDefault="0067057C" w:rsidP="00A72939">
      <w:pPr>
        <w:pStyle w:val="Heading1"/>
        <w:ind w:right="438"/>
        <w:jc w:val="both"/>
        <w:rPr>
          <w:b w:val="0"/>
          <w:bCs w:val="0"/>
          <w:sz w:val="24"/>
          <w:szCs w:val="24"/>
        </w:rPr>
      </w:pPr>
      <w:r w:rsidRPr="00BD1E2A">
        <w:rPr>
          <w:b w:val="0"/>
          <w:bCs w:val="0"/>
          <w:sz w:val="24"/>
          <w:szCs w:val="24"/>
        </w:rPr>
        <w:tab/>
      </w:r>
      <w:r w:rsidRPr="00BD1E2A">
        <w:rPr>
          <w:b w:val="0"/>
          <w:bCs w:val="0"/>
          <w:sz w:val="24"/>
          <w:szCs w:val="24"/>
        </w:rPr>
        <w:tab/>
        <w:t>date =d;</w:t>
      </w:r>
    </w:p>
    <w:p w14:paraId="0012A1D3" w14:textId="77777777" w:rsidR="0067057C" w:rsidRPr="00BD1E2A" w:rsidRDefault="0067057C" w:rsidP="00A72939">
      <w:pPr>
        <w:pStyle w:val="Heading1"/>
        <w:ind w:right="438"/>
        <w:jc w:val="both"/>
        <w:rPr>
          <w:b w:val="0"/>
          <w:bCs w:val="0"/>
          <w:sz w:val="24"/>
          <w:szCs w:val="24"/>
        </w:rPr>
      </w:pPr>
      <w:r w:rsidRPr="00BD1E2A">
        <w:rPr>
          <w:b w:val="0"/>
          <w:bCs w:val="0"/>
          <w:sz w:val="24"/>
          <w:szCs w:val="24"/>
        </w:rPr>
        <w:tab/>
      </w:r>
      <w:r w:rsidRPr="00BD1E2A">
        <w:rPr>
          <w:b w:val="0"/>
          <w:bCs w:val="0"/>
          <w:sz w:val="24"/>
          <w:szCs w:val="24"/>
        </w:rPr>
        <w:tab/>
        <w:t>name = n;</w:t>
      </w:r>
    </w:p>
    <w:p w14:paraId="65D6CD1A" w14:textId="77777777" w:rsidR="0067057C" w:rsidRPr="00BD1E2A" w:rsidRDefault="0067057C" w:rsidP="00A72939">
      <w:pPr>
        <w:pStyle w:val="Heading1"/>
        <w:ind w:right="438"/>
        <w:jc w:val="both"/>
        <w:rPr>
          <w:b w:val="0"/>
          <w:bCs w:val="0"/>
          <w:sz w:val="24"/>
          <w:szCs w:val="24"/>
        </w:rPr>
      </w:pPr>
      <w:r w:rsidRPr="00BD1E2A">
        <w:rPr>
          <w:b w:val="0"/>
          <w:bCs w:val="0"/>
          <w:sz w:val="24"/>
          <w:szCs w:val="24"/>
        </w:rPr>
        <w:tab/>
      </w:r>
      <w:r w:rsidRPr="00BD1E2A">
        <w:rPr>
          <w:b w:val="0"/>
          <w:bCs w:val="0"/>
          <w:sz w:val="24"/>
          <w:szCs w:val="24"/>
        </w:rPr>
        <w:tab/>
        <w:t>telNo = t;</w:t>
      </w:r>
    </w:p>
    <w:p w14:paraId="7C875A26" w14:textId="77777777" w:rsidR="0067057C" w:rsidRPr="00BD1E2A" w:rsidRDefault="0067057C" w:rsidP="00A72939">
      <w:pPr>
        <w:pStyle w:val="Heading1"/>
        <w:ind w:right="438"/>
        <w:jc w:val="both"/>
        <w:rPr>
          <w:b w:val="0"/>
          <w:bCs w:val="0"/>
          <w:sz w:val="24"/>
          <w:szCs w:val="24"/>
        </w:rPr>
      </w:pPr>
      <w:r w:rsidRPr="00BD1E2A">
        <w:rPr>
          <w:b w:val="0"/>
          <w:bCs w:val="0"/>
          <w:sz w:val="24"/>
          <w:szCs w:val="24"/>
        </w:rPr>
        <w:tab/>
        <w:t>}</w:t>
      </w:r>
    </w:p>
    <w:p w14:paraId="15A3FA64" w14:textId="1262C23C" w:rsidR="0067057C" w:rsidRPr="00BD1E2A" w:rsidRDefault="0067057C" w:rsidP="00A72939">
      <w:pPr>
        <w:pStyle w:val="Heading1"/>
        <w:ind w:right="438"/>
        <w:jc w:val="both"/>
        <w:rPr>
          <w:b w:val="0"/>
          <w:bCs w:val="0"/>
          <w:sz w:val="24"/>
          <w:szCs w:val="24"/>
        </w:rPr>
      </w:pPr>
      <w:r w:rsidRPr="00BD1E2A">
        <w:rPr>
          <w:b w:val="0"/>
          <w:bCs w:val="0"/>
          <w:sz w:val="24"/>
          <w:szCs w:val="24"/>
        </w:rPr>
        <w:t>}</w:t>
      </w:r>
    </w:p>
    <w:p w14:paraId="52E9FD4D" w14:textId="77777777" w:rsidR="0067057C" w:rsidRPr="00BD1E2A" w:rsidRDefault="0067057C" w:rsidP="00A72939">
      <w:pPr>
        <w:adjustRightInd w:val="0"/>
        <w:spacing w:after="200" w:line="276" w:lineRule="auto"/>
        <w:ind w:left="720" w:right="438"/>
        <w:jc w:val="both"/>
        <w:rPr>
          <w:rFonts w:eastAsia="Verdana"/>
          <w:sz w:val="24"/>
          <w:szCs w:val="24"/>
        </w:rPr>
      </w:pPr>
      <w:r w:rsidRPr="00BD1E2A">
        <w:rPr>
          <w:rFonts w:eastAsia="Verdana"/>
          <w:sz w:val="24"/>
          <w:szCs w:val="24"/>
        </w:rPr>
        <w:t xml:space="preserve">HashMap&lt;Long,String&gt; hm = </w:t>
      </w:r>
      <w:r w:rsidRPr="00BD1E2A">
        <w:rPr>
          <w:rFonts w:eastAsia="Verdana"/>
          <w:b/>
          <w:bCs/>
          <w:sz w:val="24"/>
          <w:szCs w:val="24"/>
        </w:rPr>
        <w:t>new</w:t>
      </w:r>
      <w:r w:rsidRPr="00BD1E2A">
        <w:rPr>
          <w:rFonts w:eastAsia="Verdana"/>
          <w:sz w:val="24"/>
          <w:szCs w:val="24"/>
        </w:rPr>
        <w:t xml:space="preserve"> HashMap&lt;Long,String&gt;();</w:t>
      </w:r>
    </w:p>
    <w:p w14:paraId="242BAEAE" w14:textId="3500B3DC" w:rsidR="008F6D47" w:rsidRPr="00BD1E2A" w:rsidRDefault="008F6D47" w:rsidP="0065345F">
      <w:pPr>
        <w:adjustRightInd w:val="0"/>
        <w:spacing w:after="200" w:line="276" w:lineRule="auto"/>
        <w:ind w:right="438"/>
        <w:jc w:val="both"/>
        <w:rPr>
          <w:b/>
          <w:bCs/>
          <w:sz w:val="24"/>
          <w:szCs w:val="24"/>
        </w:rPr>
      </w:pPr>
      <w:r w:rsidRPr="00BD1E2A">
        <w:rPr>
          <w:sz w:val="24"/>
          <w:szCs w:val="24"/>
        </w:rPr>
        <w:t>2. For missed call - Prompt the user to enter telephone number .</w:t>
      </w:r>
    </w:p>
    <w:p w14:paraId="05034075" w14:textId="77777777" w:rsidR="0067057C" w:rsidRPr="00BD1E2A" w:rsidRDefault="0067057C" w:rsidP="00A72939">
      <w:pPr>
        <w:adjustRightInd w:val="0"/>
        <w:spacing w:after="200" w:line="276" w:lineRule="auto"/>
        <w:ind w:left="720" w:right="438"/>
        <w:jc w:val="both"/>
        <w:rPr>
          <w:rFonts w:eastAsia="Verdana"/>
          <w:sz w:val="24"/>
          <w:szCs w:val="24"/>
        </w:rPr>
      </w:pPr>
      <w:r w:rsidRPr="00BD1E2A">
        <w:rPr>
          <w:rFonts w:eastAsia="Verdana"/>
          <w:sz w:val="24"/>
          <w:szCs w:val="24"/>
        </w:rPr>
        <w:t xml:space="preserve">ArrayList&lt;Long&gt; callList = </w:t>
      </w:r>
      <w:r w:rsidRPr="00BD1E2A">
        <w:rPr>
          <w:rFonts w:eastAsia="Verdana"/>
          <w:b/>
          <w:bCs/>
          <w:sz w:val="24"/>
          <w:szCs w:val="24"/>
        </w:rPr>
        <w:t>new</w:t>
      </w:r>
      <w:r w:rsidRPr="00BD1E2A">
        <w:rPr>
          <w:rFonts w:eastAsia="Verdana"/>
          <w:sz w:val="24"/>
          <w:szCs w:val="24"/>
        </w:rPr>
        <w:t xml:space="preserve"> ArrayList&lt;Long&gt;();</w:t>
      </w:r>
    </w:p>
    <w:p w14:paraId="68CC7D54" w14:textId="2163968A" w:rsidR="0067057C" w:rsidRPr="00BD1E2A" w:rsidRDefault="0067057C" w:rsidP="00A72939">
      <w:pPr>
        <w:adjustRightInd w:val="0"/>
        <w:spacing w:after="200" w:line="276" w:lineRule="auto"/>
        <w:ind w:left="720" w:right="438"/>
        <w:jc w:val="both"/>
        <w:rPr>
          <w:rFonts w:eastAsia="Verdana"/>
          <w:sz w:val="24"/>
          <w:szCs w:val="24"/>
        </w:rPr>
      </w:pPr>
      <w:r w:rsidRPr="00BD1E2A">
        <w:rPr>
          <w:rFonts w:eastAsia="Verdana"/>
          <w:sz w:val="24"/>
          <w:szCs w:val="24"/>
        </w:rPr>
        <w:tab/>
        <w:t xml:space="preserve">ArrayList&lt;CallerD&gt; missedCallList = </w:t>
      </w:r>
      <w:r w:rsidRPr="00BD1E2A">
        <w:rPr>
          <w:rFonts w:eastAsia="Verdana"/>
          <w:b/>
          <w:bCs/>
          <w:sz w:val="24"/>
          <w:szCs w:val="24"/>
        </w:rPr>
        <w:t>new</w:t>
      </w:r>
      <w:r w:rsidRPr="00BD1E2A">
        <w:rPr>
          <w:rFonts w:eastAsia="Verdana"/>
          <w:sz w:val="24"/>
          <w:szCs w:val="24"/>
        </w:rPr>
        <w:t xml:space="preserve"> ArrayList&lt;CallerD&gt;();</w:t>
      </w:r>
    </w:p>
    <w:p w14:paraId="181D1953" w14:textId="3C98938E" w:rsidR="008F6D47" w:rsidRPr="00BD1E2A" w:rsidRDefault="008F6D47" w:rsidP="00A72939">
      <w:pPr>
        <w:pStyle w:val="Heading1"/>
        <w:numPr>
          <w:ilvl w:val="0"/>
          <w:numId w:val="35"/>
        </w:numPr>
        <w:ind w:left="1134" w:right="438" w:hanging="141"/>
        <w:jc w:val="both"/>
        <w:rPr>
          <w:b w:val="0"/>
          <w:bCs w:val="0"/>
          <w:sz w:val="24"/>
          <w:szCs w:val="24"/>
        </w:rPr>
      </w:pPr>
      <w:r w:rsidRPr="00BD1E2A">
        <w:rPr>
          <w:b w:val="0"/>
          <w:bCs w:val="0"/>
          <w:sz w:val="24"/>
          <w:szCs w:val="24"/>
        </w:rPr>
        <w:t>Check if the telephone number exists in directory (arraylist/linkedlist)</w:t>
      </w:r>
    </w:p>
    <w:p w14:paraId="4461759E" w14:textId="55F500F5" w:rsidR="008F6D47" w:rsidRPr="00BD1E2A" w:rsidRDefault="008F6D47" w:rsidP="00A72939">
      <w:pPr>
        <w:pStyle w:val="Heading1"/>
        <w:numPr>
          <w:ilvl w:val="0"/>
          <w:numId w:val="35"/>
        </w:numPr>
        <w:ind w:left="1134" w:right="438" w:hanging="141"/>
        <w:jc w:val="both"/>
        <w:rPr>
          <w:b w:val="0"/>
          <w:bCs w:val="0"/>
          <w:sz w:val="24"/>
          <w:szCs w:val="24"/>
        </w:rPr>
      </w:pPr>
      <w:r w:rsidRPr="00BD1E2A">
        <w:rPr>
          <w:b w:val="0"/>
          <w:bCs w:val="0"/>
          <w:sz w:val="24"/>
          <w:szCs w:val="24"/>
        </w:rPr>
        <w:t xml:space="preserve">If yes, </w:t>
      </w:r>
      <w:r w:rsidR="00DA04D2" w:rsidRPr="00BD1E2A">
        <w:rPr>
          <w:b w:val="0"/>
          <w:bCs w:val="0"/>
          <w:sz w:val="24"/>
          <w:szCs w:val="24"/>
        </w:rPr>
        <w:t>retrieve name and store in the missed call database (phNo:Double, name :String). If no, store the missed call as (phNo, “Private Caller”)</w:t>
      </w:r>
    </w:p>
    <w:p w14:paraId="3332889A" w14:textId="181BF8DE" w:rsidR="00DA04D2" w:rsidRPr="00BD1E2A" w:rsidRDefault="00DA04D2" w:rsidP="00A72939">
      <w:pPr>
        <w:pStyle w:val="Heading1"/>
        <w:ind w:right="438"/>
        <w:jc w:val="both"/>
        <w:rPr>
          <w:b w:val="0"/>
          <w:bCs w:val="0"/>
          <w:sz w:val="24"/>
          <w:szCs w:val="24"/>
        </w:rPr>
      </w:pPr>
      <w:r w:rsidRPr="00BD1E2A">
        <w:rPr>
          <w:b w:val="0"/>
          <w:bCs w:val="0"/>
          <w:sz w:val="24"/>
          <w:szCs w:val="24"/>
        </w:rPr>
        <w:t xml:space="preserve">3. Add 10 enteries into the missed call list (use </w:t>
      </w:r>
      <w:r w:rsidR="00AE4E50" w:rsidRPr="00BD1E2A">
        <w:rPr>
          <w:b w:val="0"/>
          <w:bCs w:val="0"/>
          <w:sz w:val="24"/>
          <w:szCs w:val="24"/>
        </w:rPr>
        <w:t>linkedlist). For the eleventh entry, call addFirst() to add from 1</w:t>
      </w:r>
      <w:r w:rsidR="00AE4E50" w:rsidRPr="00BD1E2A">
        <w:rPr>
          <w:b w:val="0"/>
          <w:bCs w:val="0"/>
          <w:sz w:val="24"/>
          <w:szCs w:val="24"/>
          <w:vertAlign w:val="superscript"/>
        </w:rPr>
        <w:t>st</w:t>
      </w:r>
      <w:r w:rsidR="00AE4E50" w:rsidRPr="00BD1E2A">
        <w:rPr>
          <w:b w:val="0"/>
          <w:bCs w:val="0"/>
          <w:sz w:val="24"/>
          <w:szCs w:val="24"/>
        </w:rPr>
        <w:t xml:space="preserve"> position.</w:t>
      </w:r>
    </w:p>
    <w:p w14:paraId="321BEA88" w14:textId="7CC1F4AE" w:rsidR="00AE4E50" w:rsidRPr="00BD1E2A" w:rsidRDefault="00AE4E50" w:rsidP="00A72939">
      <w:pPr>
        <w:pStyle w:val="Heading1"/>
        <w:ind w:right="438"/>
        <w:jc w:val="both"/>
        <w:rPr>
          <w:b w:val="0"/>
          <w:bCs w:val="0"/>
          <w:sz w:val="24"/>
          <w:szCs w:val="24"/>
        </w:rPr>
      </w:pPr>
      <w:r w:rsidRPr="00BD1E2A">
        <w:rPr>
          <w:b w:val="0"/>
          <w:bCs w:val="0"/>
          <w:sz w:val="24"/>
          <w:szCs w:val="24"/>
        </w:rPr>
        <w:lastRenderedPageBreak/>
        <w:t xml:space="preserve">4. Scan through the missed call list and prompt the user </w:t>
      </w:r>
      <w:r w:rsidR="00B35504" w:rsidRPr="00BD1E2A">
        <w:rPr>
          <w:b w:val="0"/>
          <w:bCs w:val="0"/>
          <w:sz w:val="24"/>
          <w:szCs w:val="24"/>
        </w:rPr>
        <w:t xml:space="preserve">using switch case </w:t>
      </w:r>
      <w:r w:rsidRPr="00BD1E2A">
        <w:rPr>
          <w:b w:val="0"/>
          <w:bCs w:val="0"/>
          <w:sz w:val="24"/>
          <w:szCs w:val="24"/>
        </w:rPr>
        <w:t xml:space="preserve">to </w:t>
      </w:r>
    </w:p>
    <w:p w14:paraId="3274283B" w14:textId="5F815F29" w:rsidR="00AE4E50" w:rsidRPr="00BD1E2A" w:rsidRDefault="00AE4E50" w:rsidP="00A72939">
      <w:pPr>
        <w:pStyle w:val="NoSpacing"/>
        <w:numPr>
          <w:ilvl w:val="0"/>
          <w:numId w:val="36"/>
        </w:numPr>
        <w:tabs>
          <w:tab w:val="left" w:pos="2301"/>
        </w:tabs>
        <w:ind w:left="993" w:right="438" w:hanging="142"/>
        <w:jc w:val="both"/>
        <w:rPr>
          <w:rFonts w:ascii="Times New Roman" w:hAnsi="Times New Roman"/>
          <w:sz w:val="24"/>
          <w:szCs w:val="24"/>
        </w:rPr>
      </w:pPr>
      <w:r w:rsidRPr="00BD1E2A">
        <w:rPr>
          <w:rFonts w:ascii="Times New Roman" w:hAnsi="Times New Roman"/>
          <w:sz w:val="24"/>
          <w:szCs w:val="24"/>
        </w:rPr>
        <w:t xml:space="preserve">To delete the call- </w:t>
      </w:r>
      <w:r w:rsidR="00B35504" w:rsidRPr="00BD1E2A">
        <w:rPr>
          <w:rFonts w:ascii="Times New Roman" w:hAnsi="Times New Roman"/>
          <w:sz w:val="24"/>
          <w:szCs w:val="24"/>
        </w:rPr>
        <w:t xml:space="preserve"> add the index of the element to be deleted in a new list , say removeList(index i). </w:t>
      </w:r>
    </w:p>
    <w:p w14:paraId="012C87F5" w14:textId="5029F2CB" w:rsidR="00B35504" w:rsidRPr="00BD1E2A" w:rsidRDefault="00B35504" w:rsidP="00A72939">
      <w:pPr>
        <w:pStyle w:val="NoSpacing"/>
        <w:tabs>
          <w:tab w:val="left" w:pos="2301"/>
        </w:tabs>
        <w:ind w:left="993" w:right="438"/>
        <w:jc w:val="both"/>
        <w:rPr>
          <w:rFonts w:ascii="Times New Roman" w:hAnsi="Times New Roman"/>
          <w:sz w:val="24"/>
          <w:szCs w:val="24"/>
        </w:rPr>
      </w:pPr>
      <w:r w:rsidRPr="00BD1E2A">
        <w:rPr>
          <w:rFonts w:ascii="Times New Roman" w:hAnsi="Times New Roman"/>
          <w:sz w:val="24"/>
          <w:szCs w:val="24"/>
        </w:rPr>
        <w:t>After scanning the entire missed call list, use missedCallList.removeAll(removeList)</w:t>
      </w:r>
    </w:p>
    <w:p w14:paraId="2D383D8C" w14:textId="446FADE5" w:rsidR="00AE4E50" w:rsidRPr="00BD1E2A" w:rsidRDefault="00AE4E50" w:rsidP="00A72939">
      <w:pPr>
        <w:pStyle w:val="NoSpacing"/>
        <w:numPr>
          <w:ilvl w:val="0"/>
          <w:numId w:val="36"/>
        </w:numPr>
        <w:tabs>
          <w:tab w:val="left" w:pos="2301"/>
        </w:tabs>
        <w:ind w:left="1025" w:right="438" w:hanging="141"/>
        <w:jc w:val="both"/>
        <w:rPr>
          <w:rFonts w:ascii="Times New Roman" w:hAnsi="Times New Roman"/>
          <w:sz w:val="24"/>
          <w:szCs w:val="24"/>
        </w:rPr>
      </w:pPr>
      <w:r w:rsidRPr="00BD1E2A">
        <w:rPr>
          <w:rFonts w:ascii="Times New Roman" w:hAnsi="Times New Roman"/>
          <w:sz w:val="24"/>
          <w:szCs w:val="24"/>
        </w:rPr>
        <w:t>To go on to the next missed call</w:t>
      </w:r>
      <w:r w:rsidR="00B35504" w:rsidRPr="00BD1E2A">
        <w:rPr>
          <w:rFonts w:ascii="Times New Roman" w:hAnsi="Times New Roman"/>
          <w:sz w:val="24"/>
          <w:szCs w:val="24"/>
        </w:rPr>
        <w:t>- Just traverse through the list</w:t>
      </w:r>
      <w:r w:rsidRPr="00BD1E2A">
        <w:rPr>
          <w:rFonts w:ascii="Times New Roman" w:hAnsi="Times New Roman"/>
          <w:sz w:val="24"/>
          <w:szCs w:val="24"/>
        </w:rPr>
        <w:t xml:space="preserve">, or </w:t>
      </w:r>
    </w:p>
    <w:p w14:paraId="619DDCBA" w14:textId="0DAB455B" w:rsidR="00AE4E50" w:rsidRDefault="00AE4E50" w:rsidP="00A72939">
      <w:pPr>
        <w:pStyle w:val="NoSpacing"/>
        <w:numPr>
          <w:ilvl w:val="0"/>
          <w:numId w:val="36"/>
        </w:numPr>
        <w:tabs>
          <w:tab w:val="left" w:pos="2301"/>
        </w:tabs>
        <w:ind w:left="1025" w:right="438" w:hanging="141"/>
        <w:jc w:val="both"/>
        <w:rPr>
          <w:rFonts w:ascii="Times New Roman" w:hAnsi="Times New Roman"/>
          <w:sz w:val="24"/>
          <w:szCs w:val="24"/>
        </w:rPr>
      </w:pPr>
      <w:r w:rsidRPr="00BD1E2A">
        <w:rPr>
          <w:rFonts w:ascii="Times New Roman" w:hAnsi="Times New Roman"/>
          <w:sz w:val="24"/>
          <w:szCs w:val="24"/>
        </w:rPr>
        <w:t>To display the call details (number, caller name and time)</w:t>
      </w:r>
      <w:r w:rsidR="00B35504" w:rsidRPr="00BD1E2A">
        <w:rPr>
          <w:rFonts w:ascii="Times New Roman" w:hAnsi="Times New Roman"/>
          <w:sz w:val="24"/>
          <w:szCs w:val="24"/>
        </w:rPr>
        <w:t xml:space="preserve"> – Use System.out.println to print the </w:t>
      </w:r>
      <w:r w:rsidR="00173C8B" w:rsidRPr="00BD1E2A">
        <w:rPr>
          <w:rFonts w:ascii="Times New Roman" w:hAnsi="Times New Roman"/>
          <w:sz w:val="24"/>
          <w:szCs w:val="24"/>
        </w:rPr>
        <w:t>missed call entry.</w:t>
      </w:r>
    </w:p>
    <w:p w14:paraId="7E9067D5" w14:textId="77777777" w:rsidR="0065345F" w:rsidRPr="00BD1E2A" w:rsidRDefault="0065345F" w:rsidP="0065345F">
      <w:pPr>
        <w:pStyle w:val="NoSpacing"/>
        <w:tabs>
          <w:tab w:val="left" w:pos="2301"/>
        </w:tabs>
        <w:ind w:left="1025" w:right="438"/>
        <w:jc w:val="both"/>
        <w:rPr>
          <w:rFonts w:ascii="Times New Roman" w:hAnsi="Times New Roman"/>
          <w:sz w:val="24"/>
          <w:szCs w:val="24"/>
        </w:rPr>
      </w:pPr>
    </w:p>
    <w:p w14:paraId="38683EAD" w14:textId="4B9C146F" w:rsidR="00173C8B" w:rsidRDefault="0065345F" w:rsidP="0065345F">
      <w:pPr>
        <w:pStyle w:val="NoSpacing"/>
        <w:tabs>
          <w:tab w:val="left" w:pos="2301"/>
        </w:tabs>
        <w:ind w:right="438"/>
        <w:jc w:val="both"/>
        <w:rPr>
          <w:rFonts w:ascii="Times New Roman" w:hAnsi="Times New Roman"/>
          <w:sz w:val="24"/>
          <w:szCs w:val="24"/>
        </w:rPr>
      </w:pPr>
      <w:r>
        <w:rPr>
          <w:rFonts w:ascii="Times New Roman" w:hAnsi="Times New Roman"/>
          <w:sz w:val="24"/>
          <w:szCs w:val="24"/>
        </w:rPr>
        <w:t>5.</w:t>
      </w:r>
      <w:r w:rsidR="00173C8B" w:rsidRPr="00BD1E2A">
        <w:rPr>
          <w:rFonts w:ascii="Times New Roman" w:hAnsi="Times New Roman"/>
          <w:sz w:val="24"/>
          <w:szCs w:val="24"/>
        </w:rPr>
        <w:t>Prompt the user to mention the missed call to be removed. Use missedCallList.remove() to remove the missed call.</w:t>
      </w:r>
    </w:p>
    <w:p w14:paraId="4FF826A7" w14:textId="77777777" w:rsidR="0065345F" w:rsidRPr="00BD1E2A" w:rsidRDefault="0065345F" w:rsidP="0065345F">
      <w:pPr>
        <w:pStyle w:val="NoSpacing"/>
        <w:tabs>
          <w:tab w:val="left" w:pos="2301"/>
        </w:tabs>
        <w:ind w:left="720" w:right="438"/>
        <w:jc w:val="both"/>
        <w:rPr>
          <w:rFonts w:ascii="Times New Roman" w:hAnsi="Times New Roman"/>
          <w:sz w:val="24"/>
          <w:szCs w:val="24"/>
        </w:rPr>
      </w:pPr>
    </w:p>
    <w:p w14:paraId="065AEAED" w14:textId="47AF169D" w:rsidR="00173C8B" w:rsidRDefault="0065345F" w:rsidP="0065345F">
      <w:pPr>
        <w:pStyle w:val="NoSpacing"/>
        <w:tabs>
          <w:tab w:val="left" w:pos="2301"/>
        </w:tabs>
        <w:ind w:right="438"/>
        <w:jc w:val="both"/>
        <w:rPr>
          <w:rFonts w:ascii="Times New Roman" w:hAnsi="Times New Roman"/>
          <w:sz w:val="24"/>
          <w:szCs w:val="24"/>
        </w:rPr>
      </w:pPr>
      <w:r>
        <w:rPr>
          <w:rFonts w:ascii="Times New Roman" w:hAnsi="Times New Roman"/>
          <w:sz w:val="24"/>
          <w:szCs w:val="24"/>
        </w:rPr>
        <w:t>6.</w:t>
      </w:r>
      <w:r w:rsidR="00173C8B" w:rsidRPr="00BD1E2A">
        <w:rPr>
          <w:rFonts w:ascii="Times New Roman" w:hAnsi="Times New Roman"/>
          <w:sz w:val="24"/>
          <w:szCs w:val="24"/>
        </w:rPr>
        <w:t>Write display() method or write toString() method in each class to display each entry of the missed call as well as directory enteries.</w:t>
      </w:r>
    </w:p>
    <w:p w14:paraId="23C7D639" w14:textId="77777777" w:rsidR="0065345F" w:rsidRDefault="0065345F" w:rsidP="0065345F">
      <w:pPr>
        <w:pStyle w:val="ListParagraph"/>
        <w:rPr>
          <w:sz w:val="24"/>
          <w:szCs w:val="24"/>
        </w:rPr>
      </w:pPr>
    </w:p>
    <w:p w14:paraId="5C1ED6AC" w14:textId="69F0A883" w:rsidR="00173C8B"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 xml:space="preserve">7. Write a main program to test the above classes. </w:t>
      </w:r>
    </w:p>
    <w:p w14:paraId="507DAC57" w14:textId="3C4AC360" w:rsidR="0065345F" w:rsidRDefault="0065345F">
      <w:pPr>
        <w:rPr>
          <w:sz w:val="24"/>
          <w:szCs w:val="24"/>
        </w:rPr>
      </w:pPr>
      <w:r>
        <w:rPr>
          <w:sz w:val="24"/>
          <w:szCs w:val="24"/>
        </w:rPr>
        <w:br w:type="page"/>
      </w:r>
    </w:p>
    <w:p w14:paraId="1B361DAF" w14:textId="77777777" w:rsidR="0067057C" w:rsidRPr="00BD1E2A" w:rsidRDefault="0067057C" w:rsidP="00A72939">
      <w:pPr>
        <w:pStyle w:val="NoSpacing"/>
        <w:tabs>
          <w:tab w:val="left" w:pos="2301"/>
        </w:tabs>
        <w:ind w:right="438"/>
        <w:jc w:val="both"/>
        <w:rPr>
          <w:rFonts w:ascii="Times New Roman" w:hAnsi="Times New Roman"/>
          <w:sz w:val="24"/>
          <w:szCs w:val="24"/>
        </w:rPr>
      </w:pPr>
    </w:p>
    <w:p w14:paraId="6E794357" w14:textId="3352292A" w:rsidR="0067057C" w:rsidRPr="00BC1E08" w:rsidRDefault="0067057C" w:rsidP="00A72939">
      <w:pPr>
        <w:pStyle w:val="ListParagraph"/>
        <w:tabs>
          <w:tab w:val="left" w:pos="330"/>
          <w:tab w:val="left" w:pos="900"/>
        </w:tabs>
        <w:ind w:left="0" w:right="438" w:firstLine="0"/>
        <w:jc w:val="both"/>
        <w:rPr>
          <w:b/>
          <w:bCs/>
          <w:sz w:val="24"/>
          <w:szCs w:val="24"/>
        </w:rPr>
      </w:pPr>
      <w:r w:rsidRPr="00BC1E08">
        <w:rPr>
          <w:b/>
          <w:bCs/>
          <w:sz w:val="24"/>
          <w:szCs w:val="24"/>
        </w:rPr>
        <w:t>2. Write a Java program using user-defined storage classes to create a book database and store it in a Collection List. Books collection should include title, author, publisher and price. Also write a method to sort the books in ascending order of price and store it in another List. Maintain the book details with respect to an unique book id. Prompt for an author name and list all the books with the same author name. Create a new list holding all the book details with price greater than a user specified price. For a given a value by the user, find all the books that match either the whole or a part of the book title. Identify a publisher and print books from a particular publisher. Update the publisher details based on a title.</w:t>
      </w:r>
    </w:p>
    <w:p w14:paraId="72021050" w14:textId="5438C805" w:rsidR="0067057C" w:rsidRPr="00BD1E2A" w:rsidRDefault="0067057C" w:rsidP="00A72939">
      <w:pPr>
        <w:pStyle w:val="ListParagraph"/>
        <w:tabs>
          <w:tab w:val="left" w:pos="330"/>
          <w:tab w:val="left" w:pos="900"/>
        </w:tabs>
        <w:ind w:left="0" w:right="438" w:firstLine="0"/>
        <w:jc w:val="both"/>
        <w:rPr>
          <w:sz w:val="24"/>
          <w:szCs w:val="24"/>
        </w:rPr>
      </w:pPr>
    </w:p>
    <w:p w14:paraId="215E4481" w14:textId="6F0FB07C" w:rsidR="0067057C" w:rsidRPr="00BD1E2A" w:rsidRDefault="0067057C" w:rsidP="00A72939">
      <w:pPr>
        <w:pStyle w:val="ListParagraph"/>
        <w:tabs>
          <w:tab w:val="left" w:pos="330"/>
          <w:tab w:val="left" w:pos="900"/>
        </w:tabs>
        <w:ind w:left="0" w:right="438" w:firstLine="0"/>
        <w:jc w:val="both"/>
        <w:rPr>
          <w:b/>
          <w:bCs/>
          <w:sz w:val="24"/>
          <w:szCs w:val="24"/>
        </w:rPr>
      </w:pPr>
      <w:r w:rsidRPr="00BD1E2A">
        <w:rPr>
          <w:b/>
          <w:bCs/>
          <w:sz w:val="24"/>
          <w:szCs w:val="24"/>
        </w:rPr>
        <w:t>Steps Involved:</w:t>
      </w:r>
    </w:p>
    <w:p w14:paraId="47F2834D" w14:textId="43449E0A" w:rsidR="0067057C" w:rsidRPr="00BD1E2A" w:rsidRDefault="0067057C" w:rsidP="00A72939">
      <w:pPr>
        <w:pStyle w:val="ListParagraph"/>
        <w:numPr>
          <w:ilvl w:val="0"/>
          <w:numId w:val="37"/>
        </w:numPr>
        <w:tabs>
          <w:tab w:val="left" w:pos="330"/>
          <w:tab w:val="left" w:pos="900"/>
        </w:tabs>
        <w:ind w:right="438" w:hanging="2160"/>
        <w:jc w:val="both"/>
        <w:rPr>
          <w:b/>
          <w:bCs/>
          <w:sz w:val="24"/>
          <w:szCs w:val="24"/>
        </w:rPr>
      </w:pPr>
      <w:r w:rsidRPr="00BD1E2A">
        <w:rPr>
          <w:sz w:val="24"/>
          <w:szCs w:val="24"/>
        </w:rPr>
        <w:t>Create a class Book</w:t>
      </w:r>
    </w:p>
    <w:p w14:paraId="7BBBCB75" w14:textId="77777777" w:rsidR="0067057C" w:rsidRPr="00BD1E2A" w:rsidRDefault="0067057C" w:rsidP="00A72939">
      <w:pPr>
        <w:pStyle w:val="NoSpacing"/>
        <w:tabs>
          <w:tab w:val="left" w:pos="2301"/>
        </w:tabs>
        <w:ind w:right="438"/>
        <w:jc w:val="both"/>
        <w:rPr>
          <w:rFonts w:ascii="Times New Roman" w:hAnsi="Times New Roman"/>
          <w:sz w:val="24"/>
          <w:szCs w:val="24"/>
        </w:rPr>
      </w:pPr>
    </w:p>
    <w:p w14:paraId="49863D3D"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class Book</w:t>
      </w:r>
    </w:p>
    <w:p w14:paraId="3DE8255A"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w:t>
      </w:r>
    </w:p>
    <w:p w14:paraId="0DEDBF85"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String title,author, publisher;</w:t>
      </w:r>
    </w:p>
    <w:p w14:paraId="74D91247"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double price;</w:t>
      </w:r>
    </w:p>
    <w:p w14:paraId="469F1A24"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Book(String title,String author,String publisher,double price)</w:t>
      </w:r>
    </w:p>
    <w:p w14:paraId="60BAA3BA"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 this.title=title;</w:t>
      </w:r>
    </w:p>
    <w:p w14:paraId="73280FCD"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 xml:space="preserve">  this.author=author;</w:t>
      </w:r>
    </w:p>
    <w:p w14:paraId="62F327A1"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 xml:space="preserve">  this.publisher=publisher;</w:t>
      </w:r>
    </w:p>
    <w:p w14:paraId="25442494"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 xml:space="preserve">  this.price = price;</w:t>
      </w:r>
      <w:r w:rsidRPr="00BD1E2A">
        <w:rPr>
          <w:rFonts w:ascii="Times New Roman" w:hAnsi="Times New Roman"/>
          <w:sz w:val="24"/>
          <w:szCs w:val="24"/>
        </w:rPr>
        <w:tab/>
      </w:r>
      <w:r w:rsidRPr="00BD1E2A">
        <w:rPr>
          <w:rFonts w:ascii="Times New Roman" w:hAnsi="Times New Roman"/>
          <w:sz w:val="24"/>
          <w:szCs w:val="24"/>
        </w:rPr>
        <w:tab/>
      </w:r>
    </w:p>
    <w:p w14:paraId="423C1A7B"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w:t>
      </w:r>
    </w:p>
    <w:p w14:paraId="16D0BCEC"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public String toString()</w:t>
      </w:r>
    </w:p>
    <w:p w14:paraId="60EC7436"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w:t>
      </w:r>
    </w:p>
    <w:p w14:paraId="6A332A95"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r>
      <w:r w:rsidRPr="00BD1E2A">
        <w:rPr>
          <w:rFonts w:ascii="Times New Roman" w:hAnsi="Times New Roman"/>
          <w:sz w:val="24"/>
          <w:szCs w:val="24"/>
        </w:rPr>
        <w:tab/>
        <w:t>String str= "Book has "+title+"title "+"whose author is "+author;</w:t>
      </w:r>
    </w:p>
    <w:p w14:paraId="47F596B5"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r>
      <w:r w:rsidRPr="00BD1E2A">
        <w:rPr>
          <w:rFonts w:ascii="Times New Roman" w:hAnsi="Times New Roman"/>
          <w:sz w:val="24"/>
          <w:szCs w:val="24"/>
        </w:rPr>
        <w:tab/>
        <w:t>str+="\n Book is published by "+publisher;</w:t>
      </w:r>
    </w:p>
    <w:p w14:paraId="33A36BE8"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r>
      <w:r w:rsidRPr="00BD1E2A">
        <w:rPr>
          <w:rFonts w:ascii="Times New Roman" w:hAnsi="Times New Roman"/>
          <w:sz w:val="24"/>
          <w:szCs w:val="24"/>
        </w:rPr>
        <w:tab/>
        <w:t>str+="\n Price is= "+price;</w:t>
      </w:r>
    </w:p>
    <w:p w14:paraId="1F6F6811"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r>
      <w:r w:rsidRPr="00BD1E2A">
        <w:rPr>
          <w:rFonts w:ascii="Times New Roman" w:hAnsi="Times New Roman"/>
          <w:sz w:val="24"/>
          <w:szCs w:val="24"/>
        </w:rPr>
        <w:tab/>
        <w:t>return str;</w:t>
      </w:r>
    </w:p>
    <w:p w14:paraId="0FF82447"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t>}</w:t>
      </w:r>
    </w:p>
    <w:p w14:paraId="3D9471F0" w14:textId="77777777" w:rsidR="0067057C"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ab/>
      </w:r>
    </w:p>
    <w:p w14:paraId="79E6BBDA" w14:textId="7A848751" w:rsidR="00173C8B" w:rsidRPr="00BD1E2A" w:rsidRDefault="0067057C"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w:t>
      </w:r>
    </w:p>
    <w:p w14:paraId="49481DFF" w14:textId="3A134083" w:rsidR="0067057C" w:rsidRPr="00BD1E2A" w:rsidRDefault="009E0AE9" w:rsidP="00A72939">
      <w:pPr>
        <w:pStyle w:val="NoSpacing"/>
        <w:tabs>
          <w:tab w:val="left" w:pos="2301"/>
        </w:tabs>
        <w:ind w:right="438"/>
        <w:jc w:val="both"/>
        <w:rPr>
          <w:rFonts w:ascii="Times New Roman" w:hAnsi="Times New Roman"/>
          <w:sz w:val="24"/>
          <w:szCs w:val="24"/>
        </w:rPr>
      </w:pPr>
      <w:r w:rsidRPr="00BD1E2A">
        <w:rPr>
          <w:rFonts w:ascii="Times New Roman" w:hAnsi="Times New Roman"/>
          <w:sz w:val="24"/>
          <w:szCs w:val="24"/>
        </w:rPr>
        <w:t>2. Override the compare method of the Comparator interface to compare based on price</w:t>
      </w:r>
    </w:p>
    <w:p w14:paraId="33A094AB" w14:textId="77777777" w:rsidR="00AE4E50" w:rsidRPr="00BD1E2A" w:rsidRDefault="00AE4E50" w:rsidP="00A72939">
      <w:pPr>
        <w:pStyle w:val="Heading1"/>
        <w:ind w:right="438"/>
        <w:jc w:val="both"/>
        <w:rPr>
          <w:b w:val="0"/>
          <w:bCs w:val="0"/>
          <w:sz w:val="24"/>
          <w:szCs w:val="24"/>
        </w:rPr>
      </w:pPr>
    </w:p>
    <w:p w14:paraId="021C1467" w14:textId="77777777" w:rsidR="009E0AE9" w:rsidRPr="00BD1E2A" w:rsidRDefault="009E0AE9" w:rsidP="00A72939">
      <w:pPr>
        <w:adjustRightInd w:val="0"/>
        <w:spacing w:line="276" w:lineRule="auto"/>
        <w:ind w:left="720" w:right="438"/>
        <w:jc w:val="both"/>
        <w:rPr>
          <w:rFonts w:eastAsia="Verdana"/>
          <w:sz w:val="24"/>
          <w:szCs w:val="24"/>
        </w:rPr>
      </w:pPr>
      <w:r w:rsidRPr="00BD1E2A">
        <w:rPr>
          <w:rFonts w:eastAsia="Verdana"/>
          <w:sz w:val="24"/>
          <w:szCs w:val="24"/>
        </w:rPr>
        <w:t>class BookCompare implements Comparator&lt;Book&gt;</w:t>
      </w:r>
    </w:p>
    <w:p w14:paraId="0A4754EA" w14:textId="77777777" w:rsidR="009E0AE9" w:rsidRPr="00BD1E2A" w:rsidRDefault="009E0AE9" w:rsidP="00A72939">
      <w:pPr>
        <w:adjustRightInd w:val="0"/>
        <w:spacing w:line="276" w:lineRule="auto"/>
        <w:ind w:left="720" w:right="438"/>
        <w:jc w:val="both"/>
        <w:rPr>
          <w:rFonts w:eastAsia="Verdana"/>
          <w:sz w:val="24"/>
          <w:szCs w:val="24"/>
        </w:rPr>
      </w:pPr>
      <w:r w:rsidRPr="00BD1E2A">
        <w:rPr>
          <w:rFonts w:eastAsia="Verdana"/>
          <w:sz w:val="24"/>
          <w:szCs w:val="24"/>
        </w:rPr>
        <w:t>{</w:t>
      </w:r>
    </w:p>
    <w:p w14:paraId="6D914FE7" w14:textId="77777777" w:rsidR="009E0AE9" w:rsidRPr="00BD1E2A" w:rsidRDefault="009E0AE9" w:rsidP="00A72939">
      <w:pPr>
        <w:adjustRightInd w:val="0"/>
        <w:spacing w:line="276" w:lineRule="auto"/>
        <w:ind w:left="720" w:right="438"/>
        <w:jc w:val="both"/>
        <w:rPr>
          <w:rFonts w:eastAsia="Verdana"/>
          <w:sz w:val="24"/>
          <w:szCs w:val="24"/>
        </w:rPr>
      </w:pPr>
      <w:r w:rsidRPr="00BD1E2A">
        <w:rPr>
          <w:rFonts w:eastAsia="Verdana"/>
          <w:sz w:val="24"/>
          <w:szCs w:val="24"/>
        </w:rPr>
        <w:tab/>
        <w:t>public int compare(Book b1,Book b2)</w:t>
      </w:r>
    </w:p>
    <w:p w14:paraId="7AB338E8" w14:textId="77777777" w:rsidR="009E0AE9" w:rsidRPr="00BD1E2A" w:rsidRDefault="009E0AE9" w:rsidP="00A72939">
      <w:pPr>
        <w:adjustRightInd w:val="0"/>
        <w:spacing w:line="276" w:lineRule="auto"/>
        <w:ind w:left="720" w:right="438"/>
        <w:jc w:val="both"/>
        <w:rPr>
          <w:rFonts w:eastAsia="Verdana"/>
          <w:sz w:val="24"/>
          <w:szCs w:val="24"/>
        </w:rPr>
      </w:pPr>
      <w:r w:rsidRPr="00BD1E2A">
        <w:rPr>
          <w:rFonts w:eastAsia="Verdana"/>
          <w:sz w:val="24"/>
          <w:szCs w:val="24"/>
        </w:rPr>
        <w:tab/>
        <w:t>{</w:t>
      </w:r>
    </w:p>
    <w:p w14:paraId="489B11D8" w14:textId="77777777" w:rsidR="009E0AE9" w:rsidRPr="00BD1E2A" w:rsidRDefault="009E0AE9" w:rsidP="00A72939">
      <w:pPr>
        <w:adjustRightInd w:val="0"/>
        <w:spacing w:line="276" w:lineRule="auto"/>
        <w:ind w:left="720" w:right="438"/>
        <w:jc w:val="both"/>
        <w:rPr>
          <w:rFonts w:eastAsia="Verdana"/>
          <w:sz w:val="24"/>
          <w:szCs w:val="24"/>
        </w:rPr>
      </w:pPr>
      <w:r w:rsidRPr="00BD1E2A">
        <w:rPr>
          <w:rFonts w:eastAsia="Verdana"/>
          <w:sz w:val="24"/>
          <w:szCs w:val="24"/>
        </w:rPr>
        <w:tab/>
      </w:r>
      <w:r w:rsidRPr="00BD1E2A">
        <w:rPr>
          <w:rFonts w:eastAsia="Verdana"/>
          <w:sz w:val="24"/>
          <w:szCs w:val="24"/>
        </w:rPr>
        <w:tab/>
        <w:t>return (int) (b1.price-b2.price);</w:t>
      </w:r>
    </w:p>
    <w:p w14:paraId="0008652A" w14:textId="77777777" w:rsidR="009E0AE9" w:rsidRPr="00BD1E2A" w:rsidRDefault="009E0AE9" w:rsidP="00A72939">
      <w:pPr>
        <w:adjustRightInd w:val="0"/>
        <w:spacing w:line="276" w:lineRule="auto"/>
        <w:ind w:left="720" w:right="438"/>
        <w:jc w:val="both"/>
        <w:rPr>
          <w:rFonts w:eastAsia="Verdana"/>
          <w:sz w:val="24"/>
          <w:szCs w:val="24"/>
        </w:rPr>
      </w:pPr>
      <w:r w:rsidRPr="00BD1E2A">
        <w:rPr>
          <w:rFonts w:eastAsia="Verdana"/>
          <w:sz w:val="24"/>
          <w:szCs w:val="24"/>
        </w:rPr>
        <w:tab/>
        <w:t>}</w:t>
      </w:r>
    </w:p>
    <w:p w14:paraId="5D1D99A1" w14:textId="77777777" w:rsidR="009E0AE9" w:rsidRPr="00BD1E2A" w:rsidRDefault="009E0AE9" w:rsidP="00A72939">
      <w:pPr>
        <w:adjustRightInd w:val="0"/>
        <w:spacing w:line="276" w:lineRule="auto"/>
        <w:ind w:left="720" w:right="438"/>
        <w:jc w:val="both"/>
        <w:rPr>
          <w:rFonts w:eastAsia="Verdana"/>
          <w:sz w:val="24"/>
          <w:szCs w:val="24"/>
        </w:rPr>
      </w:pPr>
      <w:r w:rsidRPr="00BD1E2A">
        <w:rPr>
          <w:rFonts w:eastAsia="Verdana"/>
          <w:sz w:val="24"/>
          <w:szCs w:val="24"/>
        </w:rPr>
        <w:t>}</w:t>
      </w:r>
    </w:p>
    <w:p w14:paraId="3A2BAD08" w14:textId="0207C568" w:rsidR="00F35EB2" w:rsidRPr="00BD1E2A" w:rsidRDefault="009E0AE9" w:rsidP="00A72939">
      <w:pPr>
        <w:pStyle w:val="Heading1"/>
        <w:spacing w:line="276" w:lineRule="auto"/>
        <w:ind w:right="438"/>
        <w:jc w:val="both"/>
        <w:rPr>
          <w:sz w:val="24"/>
          <w:szCs w:val="24"/>
        </w:rPr>
      </w:pPr>
      <w:r w:rsidRPr="00BD1E2A">
        <w:rPr>
          <w:sz w:val="24"/>
          <w:szCs w:val="24"/>
        </w:rPr>
        <w:t xml:space="preserve">3. </w:t>
      </w:r>
      <w:r w:rsidR="00E06940" w:rsidRPr="00BD1E2A">
        <w:rPr>
          <w:sz w:val="24"/>
          <w:szCs w:val="24"/>
        </w:rPr>
        <w:t>Maintain the book details with respect to an unique book id – Create hashmap for maintaining book details.</w:t>
      </w:r>
    </w:p>
    <w:p w14:paraId="46D8AC31" w14:textId="0152B79C" w:rsidR="00E06940" w:rsidRPr="00BD1E2A" w:rsidRDefault="00E06940" w:rsidP="00A72939">
      <w:pPr>
        <w:pStyle w:val="ListParagraph"/>
        <w:tabs>
          <w:tab w:val="left" w:pos="330"/>
          <w:tab w:val="left" w:pos="900"/>
        </w:tabs>
        <w:ind w:left="0" w:right="438" w:firstLine="0"/>
        <w:jc w:val="both"/>
        <w:rPr>
          <w:sz w:val="24"/>
          <w:szCs w:val="24"/>
        </w:rPr>
      </w:pPr>
      <w:r w:rsidRPr="00BD1E2A">
        <w:rPr>
          <w:sz w:val="24"/>
          <w:szCs w:val="24"/>
        </w:rPr>
        <w:t>4. Prompt for an author name and list all the books with the same author name.</w:t>
      </w:r>
    </w:p>
    <w:p w14:paraId="5D5A8D0C" w14:textId="669FEE60" w:rsidR="00E06940" w:rsidRPr="00BD1E2A" w:rsidRDefault="00E06940" w:rsidP="00A72939">
      <w:pPr>
        <w:pStyle w:val="ListParagraph"/>
        <w:tabs>
          <w:tab w:val="left" w:pos="330"/>
          <w:tab w:val="left" w:pos="900"/>
        </w:tabs>
        <w:ind w:left="0" w:right="438" w:firstLine="0"/>
        <w:jc w:val="both"/>
        <w:rPr>
          <w:sz w:val="24"/>
          <w:szCs w:val="24"/>
        </w:rPr>
      </w:pPr>
      <w:r w:rsidRPr="00BD1E2A">
        <w:rPr>
          <w:sz w:val="24"/>
          <w:szCs w:val="24"/>
        </w:rPr>
        <w:t xml:space="preserve">Call containsValue(author name) of the hashmap </w:t>
      </w:r>
    </w:p>
    <w:p w14:paraId="2088B45D" w14:textId="13C229D4" w:rsidR="00E06940" w:rsidRPr="00BD1E2A" w:rsidRDefault="00E06940" w:rsidP="00A72939">
      <w:pPr>
        <w:pStyle w:val="ListParagraph"/>
        <w:tabs>
          <w:tab w:val="left" w:pos="330"/>
          <w:tab w:val="left" w:pos="900"/>
        </w:tabs>
        <w:ind w:left="0" w:right="438" w:firstLine="0"/>
        <w:jc w:val="both"/>
        <w:rPr>
          <w:sz w:val="24"/>
          <w:szCs w:val="24"/>
        </w:rPr>
      </w:pPr>
      <w:r w:rsidRPr="00BD1E2A">
        <w:rPr>
          <w:sz w:val="24"/>
          <w:szCs w:val="24"/>
        </w:rPr>
        <w:t xml:space="preserve">5. </w:t>
      </w:r>
      <w:r w:rsidR="00A86F45" w:rsidRPr="00BD1E2A">
        <w:rPr>
          <w:sz w:val="24"/>
          <w:szCs w:val="24"/>
        </w:rPr>
        <w:t xml:space="preserve">Create a new list holding all the book details with price greater than a user specified price. </w:t>
      </w:r>
      <w:r w:rsidRPr="00BD1E2A">
        <w:rPr>
          <w:sz w:val="24"/>
          <w:szCs w:val="24"/>
        </w:rPr>
        <w:t xml:space="preserve">Prompt the user for price </w:t>
      </w:r>
    </w:p>
    <w:p w14:paraId="2B0C5442"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LinkedList&lt;Book&gt; lbook = new LinkedList&lt;Book&gt;();</w:t>
      </w:r>
    </w:p>
    <w:p w14:paraId="13093921"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lastRenderedPageBreak/>
        <w:tab/>
      </w:r>
      <w:r w:rsidRPr="00BD1E2A">
        <w:rPr>
          <w:sz w:val="24"/>
          <w:szCs w:val="24"/>
        </w:rPr>
        <w:tab/>
        <w:t>System.out.println("To list all books with price greater than a value, enter a price");</w:t>
      </w:r>
    </w:p>
    <w:p w14:paraId="63E14F99"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t>double pri = Double.parseDouble(sc.nextLine());</w:t>
      </w:r>
    </w:p>
    <w:p w14:paraId="55B78BA7"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t>set = hmbook.entrySet();</w:t>
      </w:r>
    </w:p>
    <w:p w14:paraId="7D757528"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t>for(Map.Entry&lt;Integer, Book&gt; s:set)</w:t>
      </w:r>
    </w:p>
    <w:p w14:paraId="1E1C8A87"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t>{   Book b1=s.getValue();</w:t>
      </w:r>
    </w:p>
    <w:p w14:paraId="47FB0E6C"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r>
      <w:r w:rsidRPr="00BD1E2A">
        <w:rPr>
          <w:sz w:val="24"/>
          <w:szCs w:val="24"/>
        </w:rPr>
        <w:tab/>
        <w:t>if(b1.price&gt;pri)</w:t>
      </w:r>
    </w:p>
    <w:p w14:paraId="0565139D"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r>
      <w:r w:rsidRPr="00BD1E2A">
        <w:rPr>
          <w:sz w:val="24"/>
          <w:szCs w:val="24"/>
        </w:rPr>
        <w:tab/>
        <w:t>{</w:t>
      </w:r>
    </w:p>
    <w:p w14:paraId="11AE215D"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r>
      <w:r w:rsidRPr="00BD1E2A">
        <w:rPr>
          <w:sz w:val="24"/>
          <w:szCs w:val="24"/>
        </w:rPr>
        <w:tab/>
      </w:r>
      <w:r w:rsidRPr="00BD1E2A">
        <w:rPr>
          <w:sz w:val="24"/>
          <w:szCs w:val="24"/>
        </w:rPr>
        <w:tab/>
        <w:t>lbook.add(b1);</w:t>
      </w:r>
    </w:p>
    <w:p w14:paraId="6042B085"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r>
      <w:r w:rsidRPr="00BD1E2A">
        <w:rPr>
          <w:sz w:val="24"/>
          <w:szCs w:val="24"/>
        </w:rPr>
        <w:tab/>
      </w:r>
      <w:r w:rsidRPr="00BD1E2A">
        <w:rPr>
          <w:sz w:val="24"/>
          <w:szCs w:val="24"/>
        </w:rPr>
        <w:tab/>
      </w:r>
    </w:p>
    <w:p w14:paraId="797ABFF2"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r>
      <w:r w:rsidRPr="00BD1E2A">
        <w:rPr>
          <w:sz w:val="24"/>
          <w:szCs w:val="24"/>
        </w:rPr>
        <w:tab/>
        <w:t>}</w:t>
      </w:r>
    </w:p>
    <w:p w14:paraId="75229AC0" w14:textId="77777777" w:rsidR="00A86F45" w:rsidRPr="00BD1E2A" w:rsidRDefault="00A86F45" w:rsidP="00A72939">
      <w:pPr>
        <w:pStyle w:val="ListParagraph"/>
        <w:tabs>
          <w:tab w:val="left" w:pos="330"/>
          <w:tab w:val="left" w:pos="900"/>
        </w:tabs>
        <w:ind w:right="438"/>
        <w:jc w:val="both"/>
        <w:rPr>
          <w:sz w:val="24"/>
          <w:szCs w:val="24"/>
        </w:rPr>
      </w:pPr>
      <w:r w:rsidRPr="00BD1E2A">
        <w:rPr>
          <w:sz w:val="24"/>
          <w:szCs w:val="24"/>
        </w:rPr>
        <w:tab/>
      </w:r>
      <w:r w:rsidRPr="00BD1E2A">
        <w:rPr>
          <w:sz w:val="24"/>
          <w:szCs w:val="24"/>
        </w:rPr>
        <w:tab/>
      </w:r>
      <w:r w:rsidRPr="00BD1E2A">
        <w:rPr>
          <w:sz w:val="24"/>
          <w:szCs w:val="24"/>
        </w:rPr>
        <w:tab/>
      </w:r>
      <w:r w:rsidRPr="00BD1E2A">
        <w:rPr>
          <w:sz w:val="24"/>
          <w:szCs w:val="24"/>
        </w:rPr>
        <w:tab/>
      </w:r>
    </w:p>
    <w:p w14:paraId="39219163" w14:textId="1570694A" w:rsidR="00A86F45" w:rsidRPr="00BD1E2A" w:rsidRDefault="00A86F45" w:rsidP="00A72939">
      <w:pPr>
        <w:pStyle w:val="ListParagraph"/>
        <w:tabs>
          <w:tab w:val="left" w:pos="330"/>
          <w:tab w:val="left" w:pos="900"/>
        </w:tabs>
        <w:ind w:left="0" w:right="438" w:firstLine="0"/>
        <w:jc w:val="both"/>
        <w:rPr>
          <w:sz w:val="24"/>
          <w:szCs w:val="24"/>
        </w:rPr>
      </w:pPr>
      <w:r w:rsidRPr="00BD1E2A">
        <w:rPr>
          <w:sz w:val="24"/>
          <w:szCs w:val="24"/>
        </w:rPr>
        <w:tab/>
      </w:r>
      <w:r w:rsidRPr="00BD1E2A">
        <w:rPr>
          <w:sz w:val="24"/>
          <w:szCs w:val="24"/>
        </w:rPr>
        <w:tab/>
        <w:t>}</w:t>
      </w:r>
    </w:p>
    <w:p w14:paraId="07FF2EBE" w14:textId="63B0D336" w:rsidR="00A86F45" w:rsidRPr="00BD1E2A" w:rsidRDefault="00A86F45" w:rsidP="00A72939">
      <w:pPr>
        <w:pStyle w:val="ListParagraph"/>
        <w:tabs>
          <w:tab w:val="left" w:pos="330"/>
          <w:tab w:val="left" w:pos="900"/>
        </w:tabs>
        <w:ind w:left="0" w:right="438" w:firstLine="0"/>
        <w:jc w:val="both"/>
        <w:rPr>
          <w:sz w:val="24"/>
          <w:szCs w:val="24"/>
        </w:rPr>
      </w:pPr>
      <w:r w:rsidRPr="00BD1E2A">
        <w:rPr>
          <w:sz w:val="24"/>
          <w:szCs w:val="24"/>
        </w:rPr>
        <w:t xml:space="preserve">6. </w:t>
      </w:r>
      <w:r w:rsidR="00E06940" w:rsidRPr="00BD1E2A">
        <w:rPr>
          <w:sz w:val="24"/>
          <w:szCs w:val="24"/>
        </w:rPr>
        <w:t xml:space="preserve"> For a given a value by the user, find all the books that match either the whole or a part of the book title. </w:t>
      </w:r>
    </w:p>
    <w:p w14:paraId="72EEC8A3"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String p = sc.nextLine();</w:t>
      </w:r>
    </w:p>
    <w:p w14:paraId="4D941591"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set = hmbook.entrySet();</w:t>
      </w:r>
    </w:p>
    <w:p w14:paraId="450C3B5C"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for(Map.Entry&lt;Integer, Book&gt; s:set)</w:t>
      </w:r>
    </w:p>
    <w:p w14:paraId="014E108B"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   Book b1=s.getValue();</w:t>
      </w:r>
    </w:p>
    <w:p w14:paraId="2ADD48FD"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t>if(isSubString(b1.title,p))</w:t>
      </w:r>
    </w:p>
    <w:p w14:paraId="0645D700"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t>{</w:t>
      </w:r>
    </w:p>
    <w:p w14:paraId="4055C5BF"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t>printBookData(b1);</w:t>
      </w:r>
    </w:p>
    <w:p w14:paraId="35900F0F"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r>
    </w:p>
    <w:p w14:paraId="729E8C5C"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t>}</w:t>
      </w:r>
    </w:p>
    <w:p w14:paraId="477BA46D"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r>
    </w:p>
    <w:p w14:paraId="6D5FBEF0"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w:t>
      </w:r>
    </w:p>
    <w:p w14:paraId="0D2CF91F" w14:textId="4EC5E04F" w:rsidR="00A86F45" w:rsidRPr="00BD1E2A" w:rsidRDefault="00A86F45" w:rsidP="0065345F">
      <w:pPr>
        <w:adjustRightInd w:val="0"/>
        <w:spacing w:after="200" w:line="276" w:lineRule="auto"/>
        <w:ind w:right="438"/>
        <w:jc w:val="both"/>
        <w:rPr>
          <w:rFonts w:eastAsia="Verdana"/>
          <w:sz w:val="24"/>
          <w:szCs w:val="24"/>
        </w:rPr>
      </w:pPr>
      <w:r w:rsidRPr="00BD1E2A">
        <w:rPr>
          <w:rFonts w:eastAsia="Verdana"/>
          <w:sz w:val="24"/>
          <w:szCs w:val="24"/>
        </w:rPr>
        <w:t>7.</w:t>
      </w:r>
      <w:r w:rsidRPr="00BD1E2A">
        <w:rPr>
          <w:sz w:val="24"/>
          <w:szCs w:val="24"/>
        </w:rPr>
        <w:t xml:space="preserve"> Identify a publisher and print books from a particular publisher.</w:t>
      </w:r>
      <w:r w:rsidRPr="00BD1E2A">
        <w:rPr>
          <w:rFonts w:eastAsia="Verdana"/>
          <w:sz w:val="24"/>
          <w:szCs w:val="24"/>
        </w:rPr>
        <w:t xml:space="preserve"> </w:t>
      </w:r>
    </w:p>
    <w:p w14:paraId="115DDE86"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System.out.println("enter a  publishers name to print book details");</w:t>
      </w:r>
    </w:p>
    <w:p w14:paraId="592E805D"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p = sc.nextLine();</w:t>
      </w:r>
    </w:p>
    <w:p w14:paraId="67FF46C6"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set = hmbook.entrySet();</w:t>
      </w:r>
    </w:p>
    <w:p w14:paraId="474B15B6"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for(Map.Entry&lt;Integer, Book&gt; s:set)</w:t>
      </w:r>
    </w:p>
    <w:p w14:paraId="268CC3A8"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   Book b1=s.getValue();</w:t>
      </w:r>
    </w:p>
    <w:p w14:paraId="013AC406"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t>if(b1.publisher.equals(p))</w:t>
      </w:r>
    </w:p>
    <w:p w14:paraId="467ED24D"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t>{</w:t>
      </w:r>
    </w:p>
    <w:p w14:paraId="0A56AFB1"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t>printBookData(b1);</w:t>
      </w:r>
    </w:p>
    <w:p w14:paraId="3A9EBE77"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r>
    </w:p>
    <w:p w14:paraId="76FDB8AA"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t>}</w:t>
      </w:r>
    </w:p>
    <w:p w14:paraId="7EA23F00"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r>
    </w:p>
    <w:p w14:paraId="3157DCE9"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w:t>
      </w:r>
    </w:p>
    <w:p w14:paraId="12C29E81" w14:textId="614D6B14" w:rsidR="00A86F45" w:rsidRPr="00BD1E2A" w:rsidRDefault="0065345F" w:rsidP="0065345F">
      <w:pPr>
        <w:adjustRightInd w:val="0"/>
        <w:spacing w:after="200" w:line="276" w:lineRule="auto"/>
        <w:ind w:right="438"/>
        <w:jc w:val="both"/>
        <w:rPr>
          <w:rFonts w:eastAsia="Verdana"/>
          <w:sz w:val="24"/>
          <w:szCs w:val="24"/>
        </w:rPr>
      </w:pPr>
      <w:r>
        <w:rPr>
          <w:rFonts w:eastAsia="Verdana"/>
          <w:sz w:val="24"/>
          <w:szCs w:val="24"/>
        </w:rPr>
        <w:t>8</w:t>
      </w:r>
      <w:r w:rsidR="00A86F45" w:rsidRPr="00BD1E2A">
        <w:rPr>
          <w:rFonts w:eastAsia="Verdana"/>
          <w:sz w:val="24"/>
          <w:szCs w:val="24"/>
        </w:rPr>
        <w:t>.Update the publisher details based on a title.</w:t>
      </w:r>
    </w:p>
    <w:p w14:paraId="4F4775C2"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System.out.println("enter a title whose publisher is to be updated");</w:t>
      </w:r>
    </w:p>
    <w:p w14:paraId="037D647A"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String t = sc.nextLine();</w:t>
      </w:r>
    </w:p>
    <w:p w14:paraId="7C845D5B"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System.out.println("enter the updated publishers name");</w:t>
      </w:r>
    </w:p>
    <w:p w14:paraId="7CFE5F5F"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p = sc.nextLine();</w:t>
      </w:r>
    </w:p>
    <w:p w14:paraId="459DAE55"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set = hmbook.entrySet();</w:t>
      </w:r>
    </w:p>
    <w:p w14:paraId="4D35BF3B"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for(Map.Entry&lt;Integer, Book&gt; s:set)</w:t>
      </w:r>
    </w:p>
    <w:p w14:paraId="21F617CC"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   Book b1=s.getValue();</w:t>
      </w:r>
    </w:p>
    <w:p w14:paraId="78FBAD05"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t>if(b1.title.equals(t))</w:t>
      </w:r>
    </w:p>
    <w:p w14:paraId="6A2996B2"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t>{</w:t>
      </w:r>
    </w:p>
    <w:p w14:paraId="58870A7F"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t>b1.publisher=p;</w:t>
      </w:r>
    </w:p>
    <w:p w14:paraId="4FAA9030"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lastRenderedPageBreak/>
        <w:tab/>
      </w:r>
      <w:r w:rsidRPr="00BD1E2A">
        <w:rPr>
          <w:rFonts w:eastAsia="Verdana"/>
          <w:sz w:val="24"/>
          <w:szCs w:val="24"/>
        </w:rPr>
        <w:tab/>
      </w:r>
      <w:r w:rsidRPr="00BD1E2A">
        <w:rPr>
          <w:rFonts w:eastAsia="Verdana"/>
          <w:sz w:val="24"/>
          <w:szCs w:val="24"/>
        </w:rPr>
        <w:tab/>
      </w:r>
      <w:r w:rsidRPr="00BD1E2A">
        <w:rPr>
          <w:rFonts w:eastAsia="Verdana"/>
          <w:sz w:val="24"/>
          <w:szCs w:val="24"/>
        </w:rPr>
        <w:tab/>
        <w:t>hmbook.put(s.getKey(), b1);</w:t>
      </w:r>
    </w:p>
    <w:p w14:paraId="5D6A6A69"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t>//printBookData(b1);</w:t>
      </w:r>
    </w:p>
    <w:p w14:paraId="56812A57"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t>}</w:t>
      </w:r>
    </w:p>
    <w:p w14:paraId="34423089"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r>
      <w:r w:rsidRPr="00BD1E2A">
        <w:rPr>
          <w:rFonts w:eastAsia="Verdana"/>
          <w:sz w:val="24"/>
          <w:szCs w:val="24"/>
        </w:rPr>
        <w:tab/>
      </w:r>
      <w:r w:rsidRPr="00BD1E2A">
        <w:rPr>
          <w:rFonts w:eastAsia="Verdana"/>
          <w:sz w:val="24"/>
          <w:szCs w:val="24"/>
        </w:rPr>
        <w:tab/>
      </w:r>
    </w:p>
    <w:p w14:paraId="6A4CC4F2"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w:t>
      </w:r>
    </w:p>
    <w:p w14:paraId="1E2C5534" w14:textId="77777777"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r>
      <w:r w:rsidRPr="00BD1E2A">
        <w:rPr>
          <w:rFonts w:eastAsia="Verdana"/>
          <w:sz w:val="24"/>
          <w:szCs w:val="24"/>
        </w:rPr>
        <w:tab/>
        <w:t>printHashMap();</w:t>
      </w:r>
    </w:p>
    <w:p w14:paraId="25CD64D7" w14:textId="360D609F" w:rsidR="00A86F45" w:rsidRPr="00BD1E2A" w:rsidRDefault="00A86F45" w:rsidP="00A72939">
      <w:pPr>
        <w:adjustRightInd w:val="0"/>
        <w:ind w:left="720" w:right="438"/>
        <w:jc w:val="both"/>
        <w:rPr>
          <w:rFonts w:eastAsia="Verdana"/>
          <w:sz w:val="24"/>
          <w:szCs w:val="24"/>
        </w:rPr>
      </w:pPr>
      <w:r w:rsidRPr="00BD1E2A">
        <w:rPr>
          <w:rFonts w:eastAsia="Verdana"/>
          <w:sz w:val="24"/>
          <w:szCs w:val="24"/>
        </w:rPr>
        <w:tab/>
        <w:t>}</w:t>
      </w:r>
    </w:p>
    <w:p w14:paraId="3A408C41" w14:textId="28D98A9B" w:rsidR="0065345F" w:rsidRDefault="0065345F">
      <w:pPr>
        <w:rPr>
          <w:rFonts w:eastAsia="Verdana"/>
          <w:sz w:val="24"/>
          <w:szCs w:val="24"/>
        </w:rPr>
      </w:pPr>
      <w:r>
        <w:rPr>
          <w:rFonts w:eastAsia="Verdana"/>
          <w:sz w:val="24"/>
          <w:szCs w:val="24"/>
        </w:rPr>
        <w:br w:type="page"/>
      </w:r>
    </w:p>
    <w:p w14:paraId="3CA71E9F" w14:textId="77777777" w:rsidR="00542A8F" w:rsidRPr="00BD1E2A" w:rsidRDefault="00542A8F" w:rsidP="00A72939">
      <w:pPr>
        <w:adjustRightInd w:val="0"/>
        <w:ind w:left="720" w:right="438"/>
        <w:jc w:val="both"/>
        <w:rPr>
          <w:rFonts w:eastAsia="Verdana"/>
          <w:sz w:val="24"/>
          <w:szCs w:val="24"/>
        </w:rPr>
      </w:pPr>
    </w:p>
    <w:p w14:paraId="7A27BFCB" w14:textId="198C4A5C" w:rsidR="00542A8F" w:rsidRPr="00BC1E08" w:rsidRDefault="00542A8F" w:rsidP="00A72939">
      <w:pPr>
        <w:widowControl/>
        <w:tabs>
          <w:tab w:val="left" w:pos="0"/>
          <w:tab w:val="left" w:pos="900"/>
        </w:tabs>
        <w:adjustRightInd w:val="0"/>
        <w:spacing w:after="200" w:line="276" w:lineRule="auto"/>
        <w:ind w:right="438"/>
        <w:contextualSpacing/>
        <w:jc w:val="both"/>
        <w:rPr>
          <w:b/>
          <w:bCs/>
          <w:sz w:val="24"/>
          <w:szCs w:val="24"/>
        </w:rPr>
      </w:pPr>
      <w:r w:rsidRPr="00BC1E08">
        <w:rPr>
          <w:rFonts w:eastAsia="Verdana"/>
          <w:b/>
          <w:bCs/>
          <w:sz w:val="24"/>
          <w:szCs w:val="24"/>
        </w:rPr>
        <w:t xml:space="preserve">3. </w:t>
      </w:r>
      <w:r w:rsidRPr="00BC1E08">
        <w:rPr>
          <w:b/>
          <w:bCs/>
          <w:sz w:val="24"/>
          <w:szCs w:val="24"/>
        </w:rPr>
        <w:t xml:space="preserve">Create a desktop java application using swings to enable an user to enter student information such as name, usn, age, address, sgpa of 8 semesters, category. Perform validations on age and sgpa. Display appropriate messages in pop up boxes to indicate wrong entries, on clicking of the “compute” button. Also find the cgpa based on the obtained sgpa. On clicking of the “done” button, place the student details in a collection. A click on the “display” button should display the collection in a textarea. </w:t>
      </w:r>
    </w:p>
    <w:p w14:paraId="53A24161" w14:textId="01F71303" w:rsidR="00A86F45" w:rsidRPr="00BD1E2A" w:rsidRDefault="00542A8F" w:rsidP="00A72939">
      <w:pPr>
        <w:adjustRightInd w:val="0"/>
        <w:spacing w:after="200" w:line="276" w:lineRule="auto"/>
        <w:ind w:right="438"/>
        <w:jc w:val="both"/>
        <w:rPr>
          <w:rFonts w:eastAsia="Verdana"/>
          <w:b/>
          <w:bCs/>
          <w:sz w:val="24"/>
          <w:szCs w:val="24"/>
        </w:rPr>
      </w:pPr>
      <w:r w:rsidRPr="00BD1E2A">
        <w:rPr>
          <w:rFonts w:eastAsia="Verdana"/>
          <w:b/>
          <w:bCs/>
          <w:sz w:val="24"/>
          <w:szCs w:val="24"/>
        </w:rPr>
        <w:t>Steps Involved:</w:t>
      </w:r>
    </w:p>
    <w:p w14:paraId="798F560F" w14:textId="77777777" w:rsidR="00542A8F" w:rsidRPr="00BD1E2A" w:rsidRDefault="00542A8F" w:rsidP="00A72939">
      <w:pPr>
        <w:adjustRightInd w:val="0"/>
        <w:spacing w:after="200" w:line="276" w:lineRule="auto"/>
        <w:ind w:right="438"/>
        <w:jc w:val="both"/>
        <w:rPr>
          <w:rFonts w:eastAsia="Verdana"/>
          <w:sz w:val="24"/>
          <w:szCs w:val="24"/>
        </w:rPr>
      </w:pPr>
      <w:r w:rsidRPr="00BD1E2A">
        <w:rPr>
          <w:rFonts w:eastAsia="Verdana"/>
          <w:sz w:val="24"/>
          <w:szCs w:val="24"/>
        </w:rPr>
        <w:t>1. Create a student class</w:t>
      </w:r>
    </w:p>
    <w:p w14:paraId="19071F74"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public class Student {</w:t>
      </w:r>
    </w:p>
    <w:p w14:paraId="414E5505"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String name,usn,address,category;</w:t>
      </w:r>
    </w:p>
    <w:p w14:paraId="75207D46"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int age;</w:t>
      </w:r>
    </w:p>
    <w:p w14:paraId="7A72EC2C"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//float sgpa1,sgpa2,sgpa3,sgpa4,sgpa5,sgpa6,sgpa7,sgpa8;</w:t>
      </w:r>
    </w:p>
    <w:p w14:paraId="25DB5D08"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float cgpa;</w:t>
      </w:r>
    </w:p>
    <w:p w14:paraId="6B8CB7EC"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public Student(String name,String usn,String address,String cat,int age, float cgpa)</w:t>
      </w:r>
    </w:p>
    <w:p w14:paraId="1078C589"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w:t>
      </w:r>
    </w:p>
    <w:p w14:paraId="043EC25C"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this.name=name; this.usn=usn;</w:t>
      </w:r>
    </w:p>
    <w:p w14:paraId="76B2EFA0"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this.address=address; this.category=cat;</w:t>
      </w:r>
    </w:p>
    <w:p w14:paraId="499FD3C5"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this.age=age;</w:t>
      </w:r>
    </w:p>
    <w:p w14:paraId="138C1625"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this.cgpa=cgpa;</w:t>
      </w:r>
    </w:p>
    <w:p w14:paraId="003A3A4D"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w:t>
      </w:r>
    </w:p>
    <w:p w14:paraId="54DB3992"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public String toString()</w:t>
      </w:r>
    </w:p>
    <w:p w14:paraId="793C6636"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w:t>
      </w:r>
    </w:p>
    <w:p w14:paraId="1D2A1B7B"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ab/>
        <w:t>String stud= name + " "+usn+" residing in "+address+" belonging to category "+category+" of age "+age;</w:t>
      </w:r>
    </w:p>
    <w:p w14:paraId="736D0CE1"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ab/>
        <w:t>stud+= "has cgpa "+cgpa;</w:t>
      </w:r>
    </w:p>
    <w:p w14:paraId="399413B7"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ab/>
        <w:t>return stud;</w:t>
      </w:r>
    </w:p>
    <w:p w14:paraId="00C5369D" w14:textId="77777777" w:rsidR="00542A8F" w:rsidRPr="00BD1E2A" w:rsidRDefault="00542A8F" w:rsidP="00A72939">
      <w:pPr>
        <w:adjustRightInd w:val="0"/>
        <w:ind w:right="438"/>
        <w:jc w:val="both"/>
        <w:rPr>
          <w:rFonts w:eastAsia="Verdana"/>
          <w:sz w:val="24"/>
          <w:szCs w:val="24"/>
        </w:rPr>
      </w:pPr>
      <w:r w:rsidRPr="00BD1E2A">
        <w:rPr>
          <w:rFonts w:eastAsia="Verdana"/>
          <w:sz w:val="24"/>
          <w:szCs w:val="24"/>
        </w:rPr>
        <w:t>}</w:t>
      </w:r>
    </w:p>
    <w:p w14:paraId="28CCE46D" w14:textId="77777777" w:rsidR="00542A8F" w:rsidRPr="00BD1E2A" w:rsidRDefault="00542A8F" w:rsidP="00A72939">
      <w:pPr>
        <w:adjustRightInd w:val="0"/>
        <w:ind w:right="438"/>
        <w:jc w:val="both"/>
        <w:rPr>
          <w:rFonts w:eastAsia="Verdana"/>
          <w:sz w:val="24"/>
          <w:szCs w:val="24"/>
        </w:rPr>
      </w:pPr>
    </w:p>
    <w:p w14:paraId="2B9A6FB3" w14:textId="5763F6B3" w:rsidR="00542A8F" w:rsidRPr="00BD1E2A" w:rsidRDefault="00542A8F" w:rsidP="00A72939">
      <w:pPr>
        <w:adjustRightInd w:val="0"/>
        <w:ind w:right="438"/>
        <w:jc w:val="both"/>
        <w:rPr>
          <w:rFonts w:eastAsia="Verdana"/>
          <w:sz w:val="24"/>
          <w:szCs w:val="24"/>
        </w:rPr>
      </w:pPr>
      <w:r w:rsidRPr="00BD1E2A">
        <w:rPr>
          <w:rFonts w:eastAsia="Verdana"/>
          <w:sz w:val="24"/>
          <w:szCs w:val="24"/>
        </w:rPr>
        <w:t xml:space="preserve">} </w:t>
      </w:r>
    </w:p>
    <w:p w14:paraId="7B1BD14E" w14:textId="77777777" w:rsidR="00542A8F" w:rsidRPr="00BD1E2A" w:rsidRDefault="00542A8F" w:rsidP="00A72939">
      <w:pPr>
        <w:adjustRightInd w:val="0"/>
        <w:spacing w:after="200"/>
        <w:ind w:right="438"/>
        <w:jc w:val="both"/>
        <w:rPr>
          <w:rFonts w:eastAsia="Verdana"/>
          <w:sz w:val="24"/>
          <w:szCs w:val="24"/>
        </w:rPr>
      </w:pPr>
    </w:p>
    <w:p w14:paraId="7EA0FE47" w14:textId="1DD6B4EE" w:rsidR="00542A8F" w:rsidRPr="00BD1E2A" w:rsidRDefault="00542A8F" w:rsidP="00A72939">
      <w:pPr>
        <w:adjustRightInd w:val="0"/>
        <w:spacing w:after="200" w:line="276" w:lineRule="auto"/>
        <w:ind w:right="438"/>
        <w:jc w:val="both"/>
        <w:rPr>
          <w:rFonts w:eastAsia="Verdana"/>
          <w:sz w:val="24"/>
          <w:szCs w:val="24"/>
        </w:rPr>
      </w:pPr>
      <w:r w:rsidRPr="00BD1E2A">
        <w:rPr>
          <w:rFonts w:eastAsia="Verdana"/>
          <w:sz w:val="24"/>
          <w:szCs w:val="24"/>
        </w:rPr>
        <w:t>2. Write a class that creates objects of the swing components label, textfields, buttons.</w:t>
      </w:r>
      <w:r w:rsidR="0087235F" w:rsidRPr="00BD1E2A">
        <w:rPr>
          <w:rFonts w:eastAsia="Verdana"/>
          <w:sz w:val="24"/>
          <w:szCs w:val="24"/>
        </w:rPr>
        <w:t xml:space="preserve"> Let this class implements ActionListener . Also create LinkedList of Student.</w:t>
      </w:r>
    </w:p>
    <w:p w14:paraId="1B225DC2" w14:textId="1E231A7A" w:rsidR="00542A8F" w:rsidRPr="00BD1E2A" w:rsidRDefault="0087235F" w:rsidP="00A72939">
      <w:pPr>
        <w:adjustRightInd w:val="0"/>
        <w:spacing w:after="200" w:line="276" w:lineRule="auto"/>
        <w:ind w:right="438"/>
        <w:jc w:val="both"/>
        <w:rPr>
          <w:rFonts w:eastAsia="Verdana"/>
          <w:sz w:val="24"/>
          <w:szCs w:val="24"/>
        </w:rPr>
      </w:pPr>
      <w:r w:rsidRPr="00BD1E2A">
        <w:rPr>
          <w:rFonts w:eastAsia="Verdana"/>
          <w:sz w:val="24"/>
          <w:szCs w:val="24"/>
        </w:rPr>
        <w:t>3</w:t>
      </w:r>
      <w:r w:rsidR="00542A8F" w:rsidRPr="00BD1E2A">
        <w:rPr>
          <w:rFonts w:eastAsia="Verdana"/>
          <w:sz w:val="24"/>
          <w:szCs w:val="24"/>
        </w:rPr>
        <w:t>. Add these components to the JFrame.</w:t>
      </w:r>
    </w:p>
    <w:p w14:paraId="46CE5006" w14:textId="6BCAF2D6" w:rsidR="0087235F" w:rsidRPr="00BD1E2A" w:rsidRDefault="0087235F" w:rsidP="00A72939">
      <w:pPr>
        <w:ind w:right="438"/>
        <w:rPr>
          <w:sz w:val="24"/>
          <w:szCs w:val="24"/>
        </w:rPr>
      </w:pPr>
      <w:r w:rsidRPr="00BD1E2A">
        <w:rPr>
          <w:rFonts w:eastAsia="Verdana"/>
          <w:sz w:val="24"/>
          <w:szCs w:val="24"/>
        </w:rPr>
        <w:t xml:space="preserve">4.  In </w:t>
      </w:r>
      <w:r w:rsidRPr="00BD1E2A">
        <w:rPr>
          <w:sz w:val="24"/>
          <w:szCs w:val="24"/>
        </w:rPr>
        <w:t xml:space="preserve"> actionPerformed(ActionEvent evt) method </w:t>
      </w:r>
    </w:p>
    <w:p w14:paraId="73E0C1B4" w14:textId="2C0D7338" w:rsidR="0087235F" w:rsidRPr="00BD1E2A" w:rsidRDefault="0087235F" w:rsidP="00A72939">
      <w:pPr>
        <w:ind w:right="438"/>
        <w:rPr>
          <w:sz w:val="24"/>
          <w:szCs w:val="24"/>
        </w:rPr>
      </w:pPr>
    </w:p>
    <w:p w14:paraId="10741A31" w14:textId="77777777" w:rsidR="0087235F" w:rsidRPr="00BD1E2A" w:rsidRDefault="0087235F" w:rsidP="00A72939">
      <w:pPr>
        <w:ind w:right="438"/>
        <w:rPr>
          <w:sz w:val="24"/>
          <w:szCs w:val="24"/>
        </w:rPr>
      </w:pPr>
      <w:r w:rsidRPr="00BD1E2A">
        <w:rPr>
          <w:sz w:val="24"/>
          <w:szCs w:val="24"/>
        </w:rPr>
        <w:tab/>
        <w:t>if(evt.getSource()==submit)</w:t>
      </w:r>
    </w:p>
    <w:p w14:paraId="511D90C2" w14:textId="77777777" w:rsidR="0087235F" w:rsidRPr="00BD1E2A" w:rsidRDefault="0087235F" w:rsidP="00A72939">
      <w:pPr>
        <w:ind w:right="438"/>
        <w:rPr>
          <w:sz w:val="24"/>
          <w:szCs w:val="24"/>
        </w:rPr>
      </w:pPr>
      <w:r w:rsidRPr="00BD1E2A">
        <w:rPr>
          <w:sz w:val="24"/>
          <w:szCs w:val="24"/>
        </w:rPr>
        <w:tab/>
        <w:t>{</w:t>
      </w:r>
    </w:p>
    <w:p w14:paraId="76473CD6" w14:textId="77777777" w:rsidR="0087235F" w:rsidRPr="00BD1E2A" w:rsidRDefault="0087235F" w:rsidP="00A72939">
      <w:pPr>
        <w:ind w:right="438"/>
        <w:rPr>
          <w:sz w:val="24"/>
          <w:szCs w:val="24"/>
        </w:rPr>
      </w:pPr>
      <w:r w:rsidRPr="00BD1E2A">
        <w:rPr>
          <w:sz w:val="24"/>
          <w:szCs w:val="24"/>
        </w:rPr>
        <w:tab/>
      </w:r>
      <w:r w:rsidRPr="00BD1E2A">
        <w:rPr>
          <w:sz w:val="24"/>
          <w:szCs w:val="24"/>
        </w:rPr>
        <w:tab/>
        <w:t>//check for validations</w:t>
      </w:r>
    </w:p>
    <w:p w14:paraId="25F5E032" w14:textId="77777777" w:rsidR="0087235F" w:rsidRPr="00BD1E2A" w:rsidRDefault="0087235F" w:rsidP="00A72939">
      <w:pPr>
        <w:ind w:right="438"/>
        <w:rPr>
          <w:sz w:val="24"/>
          <w:szCs w:val="24"/>
        </w:rPr>
      </w:pPr>
      <w:r w:rsidRPr="00BD1E2A">
        <w:rPr>
          <w:sz w:val="24"/>
          <w:szCs w:val="24"/>
        </w:rPr>
        <w:tab/>
      </w:r>
      <w:r w:rsidRPr="00BD1E2A">
        <w:rPr>
          <w:sz w:val="24"/>
          <w:szCs w:val="24"/>
        </w:rPr>
        <w:tab/>
        <w:t>try</w:t>
      </w:r>
    </w:p>
    <w:p w14:paraId="64A69AC7" w14:textId="77777777" w:rsidR="0087235F" w:rsidRPr="00BD1E2A" w:rsidRDefault="0087235F" w:rsidP="00A72939">
      <w:pPr>
        <w:ind w:right="438"/>
        <w:rPr>
          <w:sz w:val="24"/>
          <w:szCs w:val="24"/>
        </w:rPr>
      </w:pPr>
      <w:r w:rsidRPr="00BD1E2A">
        <w:rPr>
          <w:sz w:val="24"/>
          <w:szCs w:val="24"/>
        </w:rPr>
        <w:tab/>
      </w:r>
      <w:r w:rsidRPr="00BD1E2A">
        <w:rPr>
          <w:sz w:val="24"/>
          <w:szCs w:val="24"/>
        </w:rPr>
        <w:tab/>
        <w:t>{</w:t>
      </w:r>
    </w:p>
    <w:p w14:paraId="668CC278"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t>int v1=Integer.parseInt(age.getText());</w:t>
      </w:r>
    </w:p>
    <w:p w14:paraId="410D714D"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t>if(v1&lt;18 || v1&gt;35)</w:t>
      </w:r>
    </w:p>
    <w:p w14:paraId="3BC06C8B"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t>{</w:t>
      </w:r>
    </w:p>
    <w:p w14:paraId="6010D49B"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r>
      <w:r w:rsidRPr="00BD1E2A">
        <w:rPr>
          <w:sz w:val="24"/>
          <w:szCs w:val="24"/>
        </w:rPr>
        <w:tab/>
        <w:t>String age1=JOptionPane.showInputDialog(null,"Enter valid Age");</w:t>
      </w:r>
    </w:p>
    <w:p w14:paraId="00B91C6C" w14:textId="77777777" w:rsidR="0087235F" w:rsidRPr="00BD1E2A" w:rsidRDefault="0087235F" w:rsidP="00A72939">
      <w:pPr>
        <w:ind w:right="438"/>
        <w:rPr>
          <w:sz w:val="24"/>
          <w:szCs w:val="24"/>
        </w:rPr>
      </w:pPr>
      <w:r w:rsidRPr="00BD1E2A">
        <w:rPr>
          <w:sz w:val="24"/>
          <w:szCs w:val="24"/>
        </w:rPr>
        <w:lastRenderedPageBreak/>
        <w:tab/>
      </w:r>
      <w:r w:rsidRPr="00BD1E2A">
        <w:rPr>
          <w:sz w:val="24"/>
          <w:szCs w:val="24"/>
        </w:rPr>
        <w:tab/>
      </w:r>
      <w:r w:rsidRPr="00BD1E2A">
        <w:rPr>
          <w:sz w:val="24"/>
          <w:szCs w:val="24"/>
        </w:rPr>
        <w:tab/>
      </w:r>
      <w:r w:rsidRPr="00BD1E2A">
        <w:rPr>
          <w:sz w:val="24"/>
          <w:szCs w:val="24"/>
        </w:rPr>
        <w:tab/>
        <w:t>age.setText(age1);</w:t>
      </w:r>
    </w:p>
    <w:p w14:paraId="5884141B" w14:textId="77777777" w:rsidR="0087235F" w:rsidRPr="00BD1E2A" w:rsidRDefault="0087235F" w:rsidP="00A72939">
      <w:pPr>
        <w:ind w:right="438"/>
        <w:rPr>
          <w:sz w:val="24"/>
          <w:szCs w:val="24"/>
        </w:rPr>
      </w:pPr>
      <w:r w:rsidRPr="00BD1E2A">
        <w:rPr>
          <w:sz w:val="24"/>
          <w:szCs w:val="24"/>
        </w:rPr>
        <w:tab/>
      </w:r>
    </w:p>
    <w:p w14:paraId="5E04247A"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t>}</w:t>
      </w:r>
    </w:p>
    <w:p w14:paraId="5FF84B5D"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r>
    </w:p>
    <w:p w14:paraId="53700FF7" w14:textId="77777777" w:rsidR="0087235F" w:rsidRPr="00BD1E2A" w:rsidRDefault="0087235F" w:rsidP="00A72939">
      <w:pPr>
        <w:ind w:right="438"/>
        <w:rPr>
          <w:sz w:val="24"/>
          <w:szCs w:val="24"/>
        </w:rPr>
      </w:pPr>
      <w:r w:rsidRPr="00BD1E2A">
        <w:rPr>
          <w:sz w:val="24"/>
          <w:szCs w:val="24"/>
        </w:rPr>
        <w:tab/>
      </w:r>
      <w:r w:rsidRPr="00BD1E2A">
        <w:rPr>
          <w:sz w:val="24"/>
          <w:szCs w:val="24"/>
        </w:rPr>
        <w:tab/>
        <w:t>}</w:t>
      </w:r>
    </w:p>
    <w:p w14:paraId="0D216720" w14:textId="77777777" w:rsidR="0087235F" w:rsidRPr="00BD1E2A" w:rsidRDefault="0087235F" w:rsidP="00A72939">
      <w:pPr>
        <w:ind w:right="438"/>
        <w:rPr>
          <w:sz w:val="24"/>
          <w:szCs w:val="24"/>
        </w:rPr>
      </w:pPr>
      <w:r w:rsidRPr="00BD1E2A">
        <w:rPr>
          <w:sz w:val="24"/>
          <w:szCs w:val="24"/>
        </w:rPr>
        <w:tab/>
      </w:r>
      <w:r w:rsidRPr="00BD1E2A">
        <w:rPr>
          <w:sz w:val="24"/>
          <w:szCs w:val="24"/>
        </w:rPr>
        <w:tab/>
        <w:t>catch(NumberFormatException e) {</w:t>
      </w:r>
    </w:p>
    <w:p w14:paraId="557DFBC8"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t>JOptionPane.showMessageDialog(f1, "Invalid entry");</w:t>
      </w:r>
    </w:p>
    <w:p w14:paraId="5D311A98"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t>age.requestFocus();</w:t>
      </w:r>
    </w:p>
    <w:p w14:paraId="3FD62B7C"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r>
      <w:r w:rsidRPr="00BD1E2A">
        <w:rPr>
          <w:sz w:val="24"/>
          <w:szCs w:val="24"/>
        </w:rPr>
        <w:tab/>
      </w:r>
      <w:r w:rsidRPr="00BD1E2A">
        <w:rPr>
          <w:sz w:val="24"/>
          <w:szCs w:val="24"/>
        </w:rPr>
        <w:tab/>
        <w:t>}</w:t>
      </w:r>
    </w:p>
    <w:p w14:paraId="164F0DF7" w14:textId="77777777" w:rsidR="0087235F" w:rsidRPr="00BD1E2A" w:rsidRDefault="0087235F" w:rsidP="00A72939">
      <w:pPr>
        <w:ind w:right="438"/>
        <w:rPr>
          <w:sz w:val="24"/>
          <w:szCs w:val="24"/>
        </w:rPr>
      </w:pPr>
      <w:r w:rsidRPr="00BD1E2A">
        <w:rPr>
          <w:sz w:val="24"/>
          <w:szCs w:val="24"/>
        </w:rPr>
        <w:tab/>
      </w:r>
      <w:r w:rsidRPr="00BD1E2A">
        <w:rPr>
          <w:sz w:val="24"/>
          <w:szCs w:val="24"/>
        </w:rPr>
        <w:tab/>
      </w:r>
    </w:p>
    <w:p w14:paraId="0591DF5B" w14:textId="77777777" w:rsidR="0087235F" w:rsidRPr="00BD1E2A" w:rsidRDefault="0087235F" w:rsidP="00A72939">
      <w:pPr>
        <w:ind w:right="438"/>
        <w:rPr>
          <w:sz w:val="24"/>
          <w:szCs w:val="24"/>
        </w:rPr>
      </w:pPr>
      <w:r w:rsidRPr="00BD1E2A">
        <w:rPr>
          <w:sz w:val="24"/>
          <w:szCs w:val="24"/>
        </w:rPr>
        <w:tab/>
      </w:r>
      <w:r w:rsidRPr="00BD1E2A">
        <w:rPr>
          <w:sz w:val="24"/>
          <w:szCs w:val="24"/>
        </w:rPr>
        <w:tab/>
        <w:t xml:space="preserve">// Check for the validity of the SGPA </w:t>
      </w:r>
    </w:p>
    <w:p w14:paraId="71D76F01" w14:textId="0E12E2C2" w:rsidR="0087235F" w:rsidRPr="00BD1E2A" w:rsidRDefault="0087235F" w:rsidP="00A72939">
      <w:pPr>
        <w:ind w:left="720" w:right="438" w:firstLine="720"/>
        <w:rPr>
          <w:sz w:val="24"/>
          <w:szCs w:val="24"/>
        </w:rPr>
      </w:pPr>
      <w:r w:rsidRPr="00BD1E2A">
        <w:rPr>
          <w:sz w:val="24"/>
          <w:szCs w:val="24"/>
        </w:rPr>
        <w:t>checkSGPA_valid(1,sgpa1);</w:t>
      </w:r>
    </w:p>
    <w:p w14:paraId="70CA74FE" w14:textId="77777777" w:rsidR="0087235F" w:rsidRPr="00BD1E2A" w:rsidRDefault="0087235F" w:rsidP="00A72939">
      <w:pPr>
        <w:ind w:right="438"/>
        <w:rPr>
          <w:sz w:val="24"/>
          <w:szCs w:val="24"/>
        </w:rPr>
      </w:pPr>
      <w:r w:rsidRPr="00BD1E2A">
        <w:rPr>
          <w:sz w:val="24"/>
          <w:szCs w:val="24"/>
        </w:rPr>
        <w:tab/>
      </w:r>
      <w:r w:rsidRPr="00BD1E2A">
        <w:rPr>
          <w:sz w:val="24"/>
          <w:szCs w:val="24"/>
        </w:rPr>
        <w:tab/>
        <w:t>checkSGPA_valid(2,sgpa2);</w:t>
      </w:r>
    </w:p>
    <w:p w14:paraId="21F72963" w14:textId="77777777" w:rsidR="0087235F" w:rsidRPr="00BD1E2A" w:rsidRDefault="0087235F" w:rsidP="00A72939">
      <w:pPr>
        <w:ind w:right="438"/>
        <w:rPr>
          <w:sz w:val="24"/>
          <w:szCs w:val="24"/>
        </w:rPr>
      </w:pPr>
      <w:r w:rsidRPr="00BD1E2A">
        <w:rPr>
          <w:sz w:val="24"/>
          <w:szCs w:val="24"/>
        </w:rPr>
        <w:tab/>
      </w:r>
      <w:r w:rsidRPr="00BD1E2A">
        <w:rPr>
          <w:sz w:val="24"/>
          <w:szCs w:val="24"/>
        </w:rPr>
        <w:tab/>
        <w:t>checkSGPA_valid(3,sgpa3);</w:t>
      </w:r>
    </w:p>
    <w:p w14:paraId="21FB9136" w14:textId="77777777" w:rsidR="0087235F" w:rsidRPr="00BD1E2A" w:rsidRDefault="0087235F" w:rsidP="00A72939">
      <w:pPr>
        <w:ind w:right="438"/>
        <w:rPr>
          <w:sz w:val="24"/>
          <w:szCs w:val="24"/>
        </w:rPr>
      </w:pPr>
      <w:r w:rsidRPr="00BD1E2A">
        <w:rPr>
          <w:sz w:val="24"/>
          <w:szCs w:val="24"/>
        </w:rPr>
        <w:tab/>
      </w:r>
      <w:r w:rsidRPr="00BD1E2A">
        <w:rPr>
          <w:sz w:val="24"/>
          <w:szCs w:val="24"/>
        </w:rPr>
        <w:tab/>
        <w:t>checkSGPA_valid(4,sgpa4);</w:t>
      </w:r>
    </w:p>
    <w:p w14:paraId="4AFE7AB7" w14:textId="77777777" w:rsidR="0087235F" w:rsidRPr="00BD1E2A" w:rsidRDefault="0087235F" w:rsidP="00A72939">
      <w:pPr>
        <w:ind w:right="438"/>
        <w:rPr>
          <w:sz w:val="24"/>
          <w:szCs w:val="24"/>
        </w:rPr>
      </w:pPr>
      <w:r w:rsidRPr="00BD1E2A">
        <w:rPr>
          <w:sz w:val="24"/>
          <w:szCs w:val="24"/>
        </w:rPr>
        <w:tab/>
      </w:r>
      <w:r w:rsidRPr="00BD1E2A">
        <w:rPr>
          <w:sz w:val="24"/>
          <w:szCs w:val="24"/>
        </w:rPr>
        <w:tab/>
        <w:t>checkSGPA_valid(5,sgpa5);</w:t>
      </w:r>
    </w:p>
    <w:p w14:paraId="1FB69DDE" w14:textId="77777777" w:rsidR="0087235F" w:rsidRPr="00BD1E2A" w:rsidRDefault="0087235F" w:rsidP="00A72939">
      <w:pPr>
        <w:ind w:right="438"/>
        <w:rPr>
          <w:sz w:val="24"/>
          <w:szCs w:val="24"/>
        </w:rPr>
      </w:pPr>
      <w:r w:rsidRPr="00BD1E2A">
        <w:rPr>
          <w:sz w:val="24"/>
          <w:szCs w:val="24"/>
        </w:rPr>
        <w:tab/>
      </w:r>
      <w:r w:rsidRPr="00BD1E2A">
        <w:rPr>
          <w:sz w:val="24"/>
          <w:szCs w:val="24"/>
        </w:rPr>
        <w:tab/>
        <w:t>checkSGPA_valid(6,sgpa6);</w:t>
      </w:r>
    </w:p>
    <w:p w14:paraId="3BD309E4" w14:textId="77777777" w:rsidR="0087235F" w:rsidRPr="00BD1E2A" w:rsidRDefault="0087235F" w:rsidP="00A72939">
      <w:pPr>
        <w:ind w:right="438"/>
        <w:rPr>
          <w:sz w:val="24"/>
          <w:szCs w:val="24"/>
        </w:rPr>
      </w:pPr>
      <w:r w:rsidRPr="00BD1E2A">
        <w:rPr>
          <w:sz w:val="24"/>
          <w:szCs w:val="24"/>
        </w:rPr>
        <w:tab/>
      </w:r>
      <w:r w:rsidRPr="00BD1E2A">
        <w:rPr>
          <w:sz w:val="24"/>
          <w:szCs w:val="24"/>
        </w:rPr>
        <w:tab/>
        <w:t>checkSGPA_valid(7,sgpa7);</w:t>
      </w:r>
    </w:p>
    <w:p w14:paraId="2A2F4B2B" w14:textId="77777777" w:rsidR="0087235F" w:rsidRPr="00BD1E2A" w:rsidRDefault="0087235F" w:rsidP="00A72939">
      <w:pPr>
        <w:ind w:right="438"/>
        <w:rPr>
          <w:sz w:val="24"/>
          <w:szCs w:val="24"/>
        </w:rPr>
      </w:pPr>
      <w:r w:rsidRPr="00BD1E2A">
        <w:rPr>
          <w:sz w:val="24"/>
          <w:szCs w:val="24"/>
        </w:rPr>
        <w:tab/>
      </w:r>
      <w:r w:rsidRPr="00BD1E2A">
        <w:rPr>
          <w:sz w:val="24"/>
          <w:szCs w:val="24"/>
        </w:rPr>
        <w:tab/>
        <w:t>checkSGPA_valid(8,sgpa8);</w:t>
      </w:r>
    </w:p>
    <w:p w14:paraId="73637434" w14:textId="77777777" w:rsidR="0087235F" w:rsidRPr="00BD1E2A" w:rsidRDefault="0087235F" w:rsidP="00A72939">
      <w:pPr>
        <w:ind w:right="438"/>
        <w:rPr>
          <w:sz w:val="24"/>
          <w:szCs w:val="24"/>
        </w:rPr>
      </w:pPr>
      <w:r w:rsidRPr="00BD1E2A">
        <w:rPr>
          <w:sz w:val="24"/>
          <w:szCs w:val="24"/>
        </w:rPr>
        <w:tab/>
      </w:r>
      <w:r w:rsidRPr="00BD1E2A">
        <w:rPr>
          <w:sz w:val="24"/>
          <w:szCs w:val="24"/>
        </w:rPr>
        <w:tab/>
        <w:t>float cal_cgpa = calculate_cgpa();</w:t>
      </w:r>
    </w:p>
    <w:p w14:paraId="496DE8F3" w14:textId="77777777" w:rsidR="0087235F" w:rsidRPr="00BD1E2A" w:rsidRDefault="0087235F" w:rsidP="00A72939">
      <w:pPr>
        <w:ind w:right="438"/>
        <w:rPr>
          <w:sz w:val="24"/>
          <w:szCs w:val="24"/>
        </w:rPr>
      </w:pPr>
      <w:r w:rsidRPr="00BD1E2A">
        <w:rPr>
          <w:sz w:val="24"/>
          <w:szCs w:val="24"/>
        </w:rPr>
        <w:tab/>
      </w:r>
      <w:r w:rsidRPr="00BD1E2A">
        <w:rPr>
          <w:sz w:val="24"/>
          <w:szCs w:val="24"/>
        </w:rPr>
        <w:tab/>
        <w:t>cgpa.setText(Float.toString(cal_cgpa));</w:t>
      </w:r>
    </w:p>
    <w:p w14:paraId="188E8813" w14:textId="77777777" w:rsidR="0087235F" w:rsidRPr="00BD1E2A" w:rsidRDefault="0087235F" w:rsidP="00A72939">
      <w:pPr>
        <w:ind w:right="438"/>
        <w:rPr>
          <w:sz w:val="24"/>
          <w:szCs w:val="24"/>
        </w:rPr>
      </w:pPr>
      <w:r w:rsidRPr="00BD1E2A">
        <w:rPr>
          <w:sz w:val="24"/>
          <w:szCs w:val="24"/>
        </w:rPr>
        <w:tab/>
      </w:r>
      <w:r w:rsidRPr="00BD1E2A">
        <w:rPr>
          <w:sz w:val="24"/>
          <w:szCs w:val="24"/>
        </w:rPr>
        <w:tab/>
      </w:r>
    </w:p>
    <w:p w14:paraId="2F06F38E" w14:textId="77777777" w:rsidR="0087235F" w:rsidRPr="00BD1E2A" w:rsidRDefault="0087235F" w:rsidP="00A72939">
      <w:pPr>
        <w:ind w:right="438"/>
        <w:rPr>
          <w:sz w:val="24"/>
          <w:szCs w:val="24"/>
        </w:rPr>
      </w:pPr>
      <w:r w:rsidRPr="00BD1E2A">
        <w:rPr>
          <w:sz w:val="24"/>
          <w:szCs w:val="24"/>
        </w:rPr>
        <w:tab/>
      </w:r>
      <w:r w:rsidRPr="00BD1E2A">
        <w:rPr>
          <w:sz w:val="24"/>
          <w:szCs w:val="24"/>
        </w:rPr>
        <w:tab/>
        <w:t>}</w:t>
      </w:r>
    </w:p>
    <w:p w14:paraId="38BA6055" w14:textId="77777777" w:rsidR="0087235F" w:rsidRPr="00BD1E2A" w:rsidRDefault="0087235F" w:rsidP="00A72939">
      <w:pPr>
        <w:ind w:right="438"/>
        <w:rPr>
          <w:sz w:val="24"/>
          <w:szCs w:val="24"/>
        </w:rPr>
      </w:pPr>
      <w:r w:rsidRPr="00BD1E2A">
        <w:rPr>
          <w:sz w:val="24"/>
          <w:szCs w:val="24"/>
        </w:rPr>
        <w:tab/>
        <w:t>else if(evt.getSource()==done)//to submit into collection</w:t>
      </w:r>
    </w:p>
    <w:p w14:paraId="610E7D3C" w14:textId="77777777" w:rsidR="0087235F" w:rsidRPr="00BD1E2A" w:rsidRDefault="0087235F" w:rsidP="00A72939">
      <w:pPr>
        <w:ind w:right="438"/>
        <w:rPr>
          <w:sz w:val="24"/>
          <w:szCs w:val="24"/>
        </w:rPr>
      </w:pPr>
      <w:r w:rsidRPr="00BD1E2A">
        <w:rPr>
          <w:sz w:val="24"/>
          <w:szCs w:val="24"/>
        </w:rPr>
        <w:tab/>
        <w:t>{</w:t>
      </w:r>
    </w:p>
    <w:p w14:paraId="03E75745" w14:textId="77777777" w:rsidR="0087235F" w:rsidRPr="00BD1E2A" w:rsidRDefault="0087235F" w:rsidP="00A72939">
      <w:pPr>
        <w:ind w:right="438"/>
        <w:rPr>
          <w:sz w:val="24"/>
          <w:szCs w:val="24"/>
        </w:rPr>
      </w:pPr>
      <w:r w:rsidRPr="00BD1E2A">
        <w:rPr>
          <w:sz w:val="24"/>
          <w:szCs w:val="24"/>
        </w:rPr>
        <w:tab/>
      </w:r>
      <w:r w:rsidRPr="00BD1E2A">
        <w:rPr>
          <w:sz w:val="24"/>
          <w:szCs w:val="24"/>
        </w:rPr>
        <w:tab/>
        <w:t>Student s1 = new Student(name.getText(),usn.getText(),address.getText(),String.valueOf(cat.getSelectedItem()),Integer.parseInt(age.getText()),Float.parseFloat(cgpa.getText()));</w:t>
      </w:r>
    </w:p>
    <w:p w14:paraId="5D0B97D4" w14:textId="77777777" w:rsidR="0087235F" w:rsidRPr="00BD1E2A" w:rsidRDefault="0087235F" w:rsidP="00A72939">
      <w:pPr>
        <w:ind w:right="438"/>
        <w:rPr>
          <w:sz w:val="24"/>
          <w:szCs w:val="24"/>
        </w:rPr>
      </w:pPr>
      <w:r w:rsidRPr="00BD1E2A">
        <w:rPr>
          <w:sz w:val="24"/>
          <w:szCs w:val="24"/>
        </w:rPr>
        <w:tab/>
      </w:r>
      <w:r w:rsidRPr="00BD1E2A">
        <w:rPr>
          <w:sz w:val="24"/>
          <w:szCs w:val="24"/>
        </w:rPr>
        <w:tab/>
        <w:t>stud_list.add(s1);</w:t>
      </w:r>
    </w:p>
    <w:p w14:paraId="20CC8ED6" w14:textId="77777777" w:rsidR="0087235F" w:rsidRPr="00BD1E2A" w:rsidRDefault="0087235F" w:rsidP="00A72939">
      <w:pPr>
        <w:ind w:right="438"/>
        <w:rPr>
          <w:sz w:val="24"/>
          <w:szCs w:val="24"/>
        </w:rPr>
      </w:pPr>
      <w:r w:rsidRPr="00BD1E2A">
        <w:rPr>
          <w:sz w:val="24"/>
          <w:szCs w:val="24"/>
        </w:rPr>
        <w:tab/>
        <w:t>}</w:t>
      </w:r>
    </w:p>
    <w:p w14:paraId="0E8562A6" w14:textId="77777777" w:rsidR="0087235F" w:rsidRPr="00BD1E2A" w:rsidRDefault="0087235F" w:rsidP="00A72939">
      <w:pPr>
        <w:ind w:right="438"/>
        <w:rPr>
          <w:sz w:val="24"/>
          <w:szCs w:val="24"/>
        </w:rPr>
      </w:pPr>
      <w:r w:rsidRPr="00BD1E2A">
        <w:rPr>
          <w:sz w:val="24"/>
          <w:szCs w:val="24"/>
        </w:rPr>
        <w:tab/>
      </w:r>
    </w:p>
    <w:p w14:paraId="01D8C68F" w14:textId="010095F4" w:rsidR="0087235F" w:rsidRPr="00BD1E2A" w:rsidRDefault="0087235F" w:rsidP="00A72939">
      <w:pPr>
        <w:ind w:right="438"/>
        <w:rPr>
          <w:sz w:val="24"/>
          <w:szCs w:val="24"/>
        </w:rPr>
      </w:pPr>
      <w:r w:rsidRPr="00BD1E2A">
        <w:rPr>
          <w:sz w:val="24"/>
          <w:szCs w:val="24"/>
        </w:rPr>
        <w:tab/>
        <w:t>stud_list_display.setText(" ");</w:t>
      </w:r>
    </w:p>
    <w:p w14:paraId="744609E1" w14:textId="77777777" w:rsidR="0087235F" w:rsidRPr="00BD1E2A" w:rsidRDefault="0087235F" w:rsidP="00A72939">
      <w:pPr>
        <w:ind w:right="438"/>
        <w:rPr>
          <w:sz w:val="24"/>
          <w:szCs w:val="24"/>
        </w:rPr>
      </w:pPr>
      <w:r w:rsidRPr="00BD1E2A">
        <w:rPr>
          <w:sz w:val="24"/>
          <w:szCs w:val="24"/>
        </w:rPr>
        <w:tab/>
      </w:r>
      <w:r w:rsidRPr="00BD1E2A">
        <w:rPr>
          <w:sz w:val="24"/>
          <w:szCs w:val="24"/>
        </w:rPr>
        <w:tab/>
        <w:t>for(Student s:stud_list)</w:t>
      </w:r>
    </w:p>
    <w:p w14:paraId="3DF5E3D8" w14:textId="77777777" w:rsidR="0087235F" w:rsidRPr="00BD1E2A" w:rsidRDefault="0087235F" w:rsidP="00A72939">
      <w:pPr>
        <w:ind w:right="438"/>
        <w:rPr>
          <w:sz w:val="24"/>
          <w:szCs w:val="24"/>
        </w:rPr>
      </w:pPr>
      <w:r w:rsidRPr="00BD1E2A">
        <w:rPr>
          <w:sz w:val="24"/>
          <w:szCs w:val="24"/>
        </w:rPr>
        <w:tab/>
      </w:r>
      <w:r w:rsidRPr="00BD1E2A">
        <w:rPr>
          <w:sz w:val="24"/>
          <w:szCs w:val="24"/>
        </w:rPr>
        <w:tab/>
        <w:t>{</w:t>
      </w:r>
    </w:p>
    <w:p w14:paraId="1D329DA1" w14:textId="77777777" w:rsidR="0087235F" w:rsidRPr="00BD1E2A" w:rsidRDefault="0087235F" w:rsidP="00A72939">
      <w:pPr>
        <w:ind w:right="438"/>
        <w:rPr>
          <w:sz w:val="24"/>
          <w:szCs w:val="24"/>
        </w:rPr>
      </w:pPr>
      <w:r w:rsidRPr="00BD1E2A">
        <w:rPr>
          <w:sz w:val="24"/>
          <w:szCs w:val="24"/>
        </w:rPr>
        <w:tab/>
      </w:r>
      <w:r w:rsidRPr="00BD1E2A">
        <w:rPr>
          <w:sz w:val="24"/>
          <w:szCs w:val="24"/>
        </w:rPr>
        <w:tab/>
      </w:r>
      <w:r w:rsidRPr="00BD1E2A">
        <w:rPr>
          <w:sz w:val="24"/>
          <w:szCs w:val="24"/>
        </w:rPr>
        <w:tab/>
        <w:t>stud_list_display.append(s.toString()+ "\n");</w:t>
      </w:r>
    </w:p>
    <w:p w14:paraId="39D5D9E5" w14:textId="77777777" w:rsidR="0087235F" w:rsidRPr="00BD1E2A" w:rsidRDefault="0087235F" w:rsidP="00A72939">
      <w:pPr>
        <w:ind w:right="438"/>
        <w:rPr>
          <w:sz w:val="24"/>
          <w:szCs w:val="24"/>
        </w:rPr>
      </w:pPr>
      <w:r w:rsidRPr="00BD1E2A">
        <w:rPr>
          <w:sz w:val="24"/>
          <w:szCs w:val="24"/>
        </w:rPr>
        <w:tab/>
      </w:r>
      <w:r w:rsidRPr="00BD1E2A">
        <w:rPr>
          <w:sz w:val="24"/>
          <w:szCs w:val="24"/>
        </w:rPr>
        <w:tab/>
        <w:t>}</w:t>
      </w:r>
    </w:p>
    <w:p w14:paraId="5C14E6B4" w14:textId="77777777" w:rsidR="0087235F" w:rsidRPr="00BD1E2A" w:rsidRDefault="0087235F" w:rsidP="00A72939">
      <w:pPr>
        <w:ind w:right="438"/>
        <w:rPr>
          <w:sz w:val="24"/>
          <w:szCs w:val="24"/>
        </w:rPr>
      </w:pPr>
      <w:r w:rsidRPr="00BD1E2A">
        <w:rPr>
          <w:sz w:val="24"/>
          <w:szCs w:val="24"/>
        </w:rPr>
        <w:tab/>
        <w:t>}</w:t>
      </w:r>
    </w:p>
    <w:p w14:paraId="28E3704B" w14:textId="77777777" w:rsidR="0087235F" w:rsidRPr="00BD1E2A" w:rsidRDefault="0087235F" w:rsidP="00A72939">
      <w:pPr>
        <w:ind w:right="438"/>
        <w:rPr>
          <w:sz w:val="24"/>
          <w:szCs w:val="24"/>
        </w:rPr>
      </w:pPr>
      <w:r w:rsidRPr="00BD1E2A">
        <w:rPr>
          <w:sz w:val="24"/>
          <w:szCs w:val="24"/>
        </w:rPr>
        <w:tab/>
      </w:r>
    </w:p>
    <w:p w14:paraId="3857AC1D" w14:textId="34450705" w:rsidR="0065345F" w:rsidRDefault="0087235F" w:rsidP="00A72939">
      <w:pPr>
        <w:ind w:right="438"/>
        <w:rPr>
          <w:sz w:val="24"/>
          <w:szCs w:val="24"/>
        </w:rPr>
      </w:pPr>
      <w:r w:rsidRPr="00BD1E2A">
        <w:rPr>
          <w:sz w:val="24"/>
          <w:szCs w:val="24"/>
        </w:rPr>
        <w:t>}</w:t>
      </w:r>
    </w:p>
    <w:p w14:paraId="572B0FC0" w14:textId="77777777" w:rsidR="0065345F" w:rsidRDefault="0065345F">
      <w:pPr>
        <w:rPr>
          <w:sz w:val="24"/>
          <w:szCs w:val="24"/>
        </w:rPr>
      </w:pPr>
      <w:r>
        <w:rPr>
          <w:sz w:val="24"/>
          <w:szCs w:val="24"/>
        </w:rPr>
        <w:br w:type="page"/>
      </w:r>
    </w:p>
    <w:p w14:paraId="6757F453" w14:textId="77777777" w:rsidR="0087235F" w:rsidRPr="00BD1E2A" w:rsidRDefault="0087235F" w:rsidP="00A72939">
      <w:pPr>
        <w:ind w:right="438"/>
        <w:rPr>
          <w:sz w:val="24"/>
          <w:szCs w:val="24"/>
        </w:rPr>
      </w:pPr>
    </w:p>
    <w:p w14:paraId="43BB79EF" w14:textId="0101752D" w:rsidR="0087235F" w:rsidRPr="00BC1E08" w:rsidRDefault="0087235F" w:rsidP="00A72939">
      <w:pPr>
        <w:adjustRightInd w:val="0"/>
        <w:spacing w:after="200" w:line="276" w:lineRule="auto"/>
        <w:ind w:right="438"/>
        <w:jc w:val="both"/>
        <w:rPr>
          <w:b/>
          <w:bCs/>
          <w:sz w:val="24"/>
          <w:szCs w:val="24"/>
          <w:lang w:val="en-IN"/>
        </w:rPr>
      </w:pPr>
      <w:r w:rsidRPr="00BC1E08">
        <w:rPr>
          <w:rFonts w:eastAsia="Verdana"/>
          <w:b/>
          <w:bCs/>
          <w:sz w:val="24"/>
          <w:szCs w:val="24"/>
        </w:rPr>
        <w:t xml:space="preserve">4. </w:t>
      </w:r>
      <w:r w:rsidRPr="00BC1E08">
        <w:rPr>
          <w:b/>
          <w:bCs/>
          <w:sz w:val="24"/>
          <w:szCs w:val="24"/>
          <w:lang w:val="en-IN"/>
        </w:rPr>
        <w:t>Write a java program using swings to validate user login information using dialog boxes. Once validated, allow the user to enter the customer id, if the person is a new customer, else check whether the customer exists in a collection and obtain the customer id.   The customer id can be obtained given a mobile number. Allow the user to enter the item purchased by giving the item id and quantity purchased. On clicking of a button, the item name and the total cost should appear in the corresponding GUI components. Using option dialog box, indicate the types of discount available for the customer. On clicking on the print button, print the details in information dialog box.</w:t>
      </w:r>
    </w:p>
    <w:p w14:paraId="2FF8FC7E" w14:textId="11D4AC26" w:rsidR="0087235F" w:rsidRPr="00BD1E2A" w:rsidRDefault="0087235F" w:rsidP="00A72939">
      <w:pPr>
        <w:adjustRightInd w:val="0"/>
        <w:spacing w:after="200" w:line="276" w:lineRule="auto"/>
        <w:ind w:right="438"/>
        <w:jc w:val="both"/>
        <w:rPr>
          <w:b/>
          <w:bCs/>
          <w:sz w:val="24"/>
          <w:szCs w:val="24"/>
          <w:lang w:val="en-IN"/>
        </w:rPr>
      </w:pPr>
      <w:r w:rsidRPr="00BD1E2A">
        <w:rPr>
          <w:b/>
          <w:bCs/>
          <w:sz w:val="24"/>
          <w:szCs w:val="24"/>
          <w:lang w:val="en-IN"/>
        </w:rPr>
        <w:t>Steps Involved</w:t>
      </w:r>
    </w:p>
    <w:p w14:paraId="26DCF178" w14:textId="6F432D69" w:rsidR="0087235F" w:rsidRPr="00BD1E2A" w:rsidRDefault="0081325C" w:rsidP="00F924C1">
      <w:pPr>
        <w:adjustRightInd w:val="0"/>
        <w:spacing w:after="200" w:line="360" w:lineRule="auto"/>
        <w:ind w:right="438"/>
        <w:jc w:val="both"/>
        <w:rPr>
          <w:rFonts w:eastAsia="Verdana"/>
          <w:sz w:val="24"/>
          <w:szCs w:val="24"/>
        </w:rPr>
      </w:pPr>
      <w:r w:rsidRPr="00BD1E2A">
        <w:rPr>
          <w:rFonts w:eastAsia="Verdana"/>
          <w:sz w:val="24"/>
          <w:szCs w:val="24"/>
        </w:rPr>
        <w:t>1. Create a hashmap for holding the phone number and customer id with respect to phone number.</w:t>
      </w:r>
    </w:p>
    <w:p w14:paraId="31DDFFE9" w14:textId="773DF65E" w:rsidR="0081325C" w:rsidRPr="00BD1E2A" w:rsidRDefault="0081325C" w:rsidP="00F924C1">
      <w:pPr>
        <w:pStyle w:val="ListParagraph"/>
        <w:tabs>
          <w:tab w:val="left" w:pos="0"/>
          <w:tab w:val="left" w:pos="900"/>
        </w:tabs>
        <w:spacing w:line="360" w:lineRule="auto"/>
        <w:ind w:right="438"/>
        <w:rPr>
          <w:rFonts w:eastAsia="Verdana"/>
          <w:sz w:val="24"/>
          <w:szCs w:val="24"/>
          <w:lang w:val="en-IN"/>
        </w:rPr>
      </w:pPr>
      <w:r w:rsidRPr="00BD1E2A">
        <w:rPr>
          <w:rFonts w:eastAsia="Verdana"/>
          <w:sz w:val="24"/>
          <w:szCs w:val="24"/>
          <w:lang w:val="en-IN"/>
        </w:rPr>
        <w:t xml:space="preserve">HashMap&lt;Long,Integer&gt; hm = </w:t>
      </w:r>
      <w:r w:rsidRPr="00BD1E2A">
        <w:rPr>
          <w:rFonts w:eastAsia="Verdana"/>
          <w:b/>
          <w:bCs/>
          <w:sz w:val="24"/>
          <w:szCs w:val="24"/>
          <w:lang w:val="en-IN"/>
        </w:rPr>
        <w:t>new</w:t>
      </w:r>
      <w:r w:rsidRPr="00BD1E2A">
        <w:rPr>
          <w:rFonts w:eastAsia="Verdana"/>
          <w:sz w:val="24"/>
          <w:szCs w:val="24"/>
          <w:lang w:val="en-IN"/>
        </w:rPr>
        <w:t xml:space="preserve"> HashMap&lt;Long,Integer&gt;();</w:t>
      </w:r>
    </w:p>
    <w:p w14:paraId="1F217028" w14:textId="749C6CEF" w:rsidR="0081325C" w:rsidRPr="00BD1E2A" w:rsidRDefault="0081325C"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2. Create an arraylist for holding item details</w:t>
      </w:r>
    </w:p>
    <w:p w14:paraId="2CAF6503" w14:textId="300C0D67" w:rsidR="0081325C" w:rsidRPr="00BD1E2A" w:rsidRDefault="0081325C" w:rsidP="00F924C1">
      <w:pPr>
        <w:pStyle w:val="ListParagraph"/>
        <w:tabs>
          <w:tab w:val="left" w:pos="0"/>
          <w:tab w:val="left" w:pos="900"/>
        </w:tabs>
        <w:spacing w:line="360" w:lineRule="auto"/>
        <w:ind w:right="438"/>
        <w:rPr>
          <w:rFonts w:eastAsia="Verdana"/>
          <w:sz w:val="24"/>
          <w:szCs w:val="24"/>
          <w:lang w:val="en-IN"/>
        </w:rPr>
      </w:pPr>
      <w:r w:rsidRPr="00BD1E2A">
        <w:rPr>
          <w:rFonts w:eastAsia="Verdana"/>
          <w:sz w:val="24"/>
          <w:szCs w:val="24"/>
          <w:lang w:val="en-IN"/>
        </w:rPr>
        <w:tab/>
      </w:r>
      <w:r w:rsidRPr="00BD1E2A">
        <w:rPr>
          <w:rFonts w:eastAsia="Verdana"/>
          <w:b/>
          <w:bCs/>
          <w:sz w:val="24"/>
          <w:szCs w:val="24"/>
          <w:lang w:val="en-IN"/>
        </w:rPr>
        <w:t>static</w:t>
      </w:r>
      <w:r w:rsidRPr="00BD1E2A">
        <w:rPr>
          <w:rFonts w:eastAsia="Verdana"/>
          <w:sz w:val="24"/>
          <w:szCs w:val="24"/>
          <w:lang w:val="en-IN"/>
        </w:rPr>
        <w:t xml:space="preserve"> ArrayList&lt;ItemDetails&gt; </w:t>
      </w:r>
      <w:r w:rsidRPr="00BD1E2A">
        <w:rPr>
          <w:rFonts w:eastAsia="Verdana"/>
          <w:i/>
          <w:iCs/>
          <w:sz w:val="24"/>
          <w:szCs w:val="24"/>
          <w:lang w:val="en-IN"/>
        </w:rPr>
        <w:t>ar_items</w:t>
      </w:r>
      <w:r w:rsidRPr="00BD1E2A">
        <w:rPr>
          <w:rFonts w:eastAsia="Verdana"/>
          <w:sz w:val="24"/>
          <w:szCs w:val="24"/>
          <w:lang w:val="en-IN"/>
        </w:rPr>
        <w:t xml:space="preserve"> = </w:t>
      </w:r>
      <w:r w:rsidRPr="00BD1E2A">
        <w:rPr>
          <w:rFonts w:eastAsia="Verdana"/>
          <w:b/>
          <w:bCs/>
          <w:sz w:val="24"/>
          <w:szCs w:val="24"/>
          <w:lang w:val="en-IN"/>
        </w:rPr>
        <w:t>new</w:t>
      </w:r>
      <w:r w:rsidRPr="00BD1E2A">
        <w:rPr>
          <w:rFonts w:eastAsia="Verdana"/>
          <w:sz w:val="24"/>
          <w:szCs w:val="24"/>
          <w:lang w:val="en-IN"/>
        </w:rPr>
        <w:t xml:space="preserve"> ArrayList&lt;ItemDetails&gt;();</w:t>
      </w:r>
    </w:p>
    <w:p w14:paraId="596AF691" w14:textId="4D3A31C8" w:rsidR="0081325C" w:rsidRPr="00BD1E2A" w:rsidRDefault="0081325C"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3. Create dialog boxes to prompt the user to give username and password</w:t>
      </w:r>
    </w:p>
    <w:p w14:paraId="7CCE9BC5" w14:textId="77777777" w:rsidR="0081325C" w:rsidRPr="00BD1E2A" w:rsidRDefault="0081325C" w:rsidP="00F924C1">
      <w:pPr>
        <w:pStyle w:val="ListParagraph"/>
        <w:tabs>
          <w:tab w:val="left" w:pos="0"/>
          <w:tab w:val="left" w:pos="900"/>
        </w:tabs>
        <w:spacing w:line="360" w:lineRule="auto"/>
        <w:ind w:right="438"/>
        <w:rPr>
          <w:rFonts w:eastAsia="Verdana"/>
          <w:sz w:val="24"/>
          <w:szCs w:val="24"/>
          <w:lang w:val="en-IN"/>
        </w:rPr>
      </w:pPr>
      <w:r w:rsidRPr="00BD1E2A">
        <w:rPr>
          <w:rFonts w:eastAsia="Verdana"/>
          <w:sz w:val="24"/>
          <w:szCs w:val="24"/>
          <w:lang w:val="en-IN"/>
        </w:rPr>
        <w:t>String uname = JOptionPane.</w:t>
      </w:r>
      <w:r w:rsidRPr="00BD1E2A">
        <w:rPr>
          <w:rFonts w:eastAsia="Verdana"/>
          <w:i/>
          <w:iCs/>
          <w:sz w:val="24"/>
          <w:szCs w:val="24"/>
          <w:lang w:val="en-IN"/>
        </w:rPr>
        <w:t>showInputDialog</w:t>
      </w:r>
      <w:r w:rsidRPr="00BD1E2A">
        <w:rPr>
          <w:rFonts w:eastAsia="Verdana"/>
          <w:sz w:val="24"/>
          <w:szCs w:val="24"/>
          <w:lang w:val="en-IN"/>
        </w:rPr>
        <w:t>(</w:t>
      </w:r>
      <w:r w:rsidRPr="00BD1E2A">
        <w:rPr>
          <w:rFonts w:eastAsia="Verdana"/>
          <w:b/>
          <w:bCs/>
          <w:sz w:val="24"/>
          <w:szCs w:val="24"/>
          <w:lang w:val="en-IN"/>
        </w:rPr>
        <w:t>null</w:t>
      </w:r>
      <w:r w:rsidRPr="00BD1E2A">
        <w:rPr>
          <w:rFonts w:eastAsia="Verdana"/>
          <w:sz w:val="24"/>
          <w:szCs w:val="24"/>
          <w:lang w:val="en-IN"/>
        </w:rPr>
        <w:t>,"Enter username");</w:t>
      </w:r>
    </w:p>
    <w:p w14:paraId="1D3AD9B7" w14:textId="77777777" w:rsidR="0081325C" w:rsidRPr="00BD1E2A" w:rsidRDefault="0081325C" w:rsidP="00F924C1">
      <w:pPr>
        <w:pStyle w:val="ListParagraph"/>
        <w:tabs>
          <w:tab w:val="left" w:pos="0"/>
          <w:tab w:val="left" w:pos="900"/>
        </w:tabs>
        <w:spacing w:line="360" w:lineRule="auto"/>
        <w:ind w:right="438"/>
        <w:rPr>
          <w:rFonts w:eastAsia="Verdana"/>
          <w:sz w:val="24"/>
          <w:szCs w:val="24"/>
          <w:lang w:val="en-IN"/>
        </w:rPr>
      </w:pPr>
      <w:r w:rsidRPr="00BD1E2A">
        <w:rPr>
          <w:rFonts w:eastAsia="Verdana"/>
          <w:sz w:val="24"/>
          <w:szCs w:val="24"/>
          <w:lang w:val="en-IN"/>
        </w:rPr>
        <w:tab/>
        <w:t>String passwd = JOptionPane.</w:t>
      </w:r>
      <w:r w:rsidRPr="00BD1E2A">
        <w:rPr>
          <w:rFonts w:eastAsia="Verdana"/>
          <w:i/>
          <w:iCs/>
          <w:sz w:val="24"/>
          <w:szCs w:val="24"/>
          <w:lang w:val="en-IN"/>
        </w:rPr>
        <w:t>showInputDialog</w:t>
      </w:r>
      <w:r w:rsidRPr="00BD1E2A">
        <w:rPr>
          <w:rFonts w:eastAsia="Verdana"/>
          <w:sz w:val="24"/>
          <w:szCs w:val="24"/>
          <w:lang w:val="en-IN"/>
        </w:rPr>
        <w:t>(</w:t>
      </w:r>
      <w:r w:rsidRPr="00BD1E2A">
        <w:rPr>
          <w:rFonts w:eastAsia="Verdana"/>
          <w:b/>
          <w:bCs/>
          <w:sz w:val="24"/>
          <w:szCs w:val="24"/>
          <w:lang w:val="en-IN"/>
        </w:rPr>
        <w:t>null</w:t>
      </w:r>
      <w:r w:rsidRPr="00BD1E2A">
        <w:rPr>
          <w:rFonts w:eastAsia="Verdana"/>
          <w:sz w:val="24"/>
          <w:szCs w:val="24"/>
          <w:lang w:val="en-IN"/>
        </w:rPr>
        <w:t>,"Enter Password");</w:t>
      </w:r>
    </w:p>
    <w:p w14:paraId="6BAE0FE3" w14:textId="11BB40E8" w:rsidR="0081325C" w:rsidRPr="00BD1E2A" w:rsidRDefault="0081325C"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4. Check validity of the entered data. If present, make the frame visible that holds the customer id, customer phone number , item id and quantity purchased</w:t>
      </w:r>
      <w:r w:rsidR="00D72ECA" w:rsidRPr="00BD1E2A">
        <w:rPr>
          <w:rFonts w:eastAsia="Verdana"/>
          <w:sz w:val="24"/>
          <w:szCs w:val="24"/>
          <w:lang w:val="en-IN"/>
        </w:rPr>
        <w:t xml:space="preserve"> and button for proceeding.</w:t>
      </w:r>
    </w:p>
    <w:p w14:paraId="04EEB435" w14:textId="5B79BDCE" w:rsidR="0081325C" w:rsidRPr="00BD1E2A" w:rsidRDefault="0081325C"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 xml:space="preserve">5. </w:t>
      </w:r>
      <w:r w:rsidR="00D72ECA" w:rsidRPr="00BD1E2A">
        <w:rPr>
          <w:rFonts w:eastAsia="Verdana"/>
          <w:sz w:val="24"/>
          <w:szCs w:val="24"/>
          <w:lang w:val="en-IN"/>
        </w:rPr>
        <w:t xml:space="preserve">Onclick of the button, check whether the item is available in the ar_items list. If yes, </w:t>
      </w:r>
    </w:p>
    <w:p w14:paraId="436DB7C0" w14:textId="77777777" w:rsidR="00BD1E2A" w:rsidRPr="00BD1E2A" w:rsidRDefault="00BD1E2A"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 xml:space="preserve">String[] ch = {"10%", "20%", "30%"}; </w:t>
      </w:r>
    </w:p>
    <w:p w14:paraId="254071DB" w14:textId="53A95F18" w:rsidR="00BD1E2A" w:rsidRPr="00BD1E2A" w:rsidRDefault="00BD1E2A"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 xml:space="preserve">int i = JOptionPane.showOptionDialog(null, "Enter the Discount", "Discount", 0, JOptionPane.INFORMATION_MESSAGE, null, ch, ch[0]); </w:t>
      </w:r>
    </w:p>
    <w:p w14:paraId="345CABF6" w14:textId="77777777" w:rsidR="00BD1E2A" w:rsidRPr="00BD1E2A" w:rsidRDefault="00BD1E2A"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 xml:space="preserve">double total = Double.parseDouble(itemCostArea.getText()) * Double.parseDouble(itemQtyField.getText()) </w:t>
      </w:r>
    </w:p>
    <w:p w14:paraId="623DC831" w14:textId="7C8267FD" w:rsidR="00BD1E2A" w:rsidRPr="00BD1E2A" w:rsidRDefault="00BD1E2A"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 xml:space="preserve">- (Double.parseDouble(itemCostArea.getText()) * Double.parseDouble(itemQtyField.getText())) * (i+1) * 10 / 100; </w:t>
      </w:r>
    </w:p>
    <w:p w14:paraId="31DC5962" w14:textId="77777777" w:rsidR="00BD1E2A" w:rsidRPr="00BD1E2A" w:rsidRDefault="00BD1E2A" w:rsidP="00F924C1">
      <w:pPr>
        <w:tabs>
          <w:tab w:val="left" w:pos="0"/>
          <w:tab w:val="left" w:pos="900"/>
        </w:tabs>
        <w:spacing w:line="360" w:lineRule="auto"/>
        <w:ind w:right="438"/>
        <w:rPr>
          <w:rFonts w:eastAsia="Verdana"/>
          <w:sz w:val="24"/>
          <w:szCs w:val="24"/>
          <w:lang w:val="en-IN"/>
        </w:rPr>
      </w:pPr>
    </w:p>
    <w:p w14:paraId="45FA5D69" w14:textId="77777777" w:rsidR="00BD1E2A" w:rsidRPr="00BD1E2A" w:rsidRDefault="00BD1E2A"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 xml:space="preserve">compute.setText(" Computed: " + total); </w:t>
      </w:r>
    </w:p>
    <w:p w14:paraId="687364F8" w14:textId="6D5DE3D5" w:rsidR="00BD1E2A" w:rsidRPr="00BD1E2A" w:rsidRDefault="00BD1E2A" w:rsidP="00F924C1">
      <w:pPr>
        <w:tabs>
          <w:tab w:val="left" w:pos="0"/>
          <w:tab w:val="left" w:pos="900"/>
        </w:tabs>
        <w:spacing w:line="360" w:lineRule="auto"/>
        <w:ind w:right="438"/>
        <w:rPr>
          <w:rFonts w:eastAsia="Verdana"/>
          <w:sz w:val="24"/>
          <w:szCs w:val="24"/>
          <w:lang w:val="en-IN"/>
        </w:rPr>
      </w:pPr>
      <w:r w:rsidRPr="00BD1E2A">
        <w:rPr>
          <w:rFonts w:eastAsia="Verdana"/>
          <w:sz w:val="24"/>
          <w:szCs w:val="24"/>
          <w:lang w:val="en-IN"/>
        </w:rPr>
        <w:t>JOptionPane.showMessageDialog(null, String.valueOf(total), "Total", JOptionPane.INFORMATION_MESSAGE);</w:t>
      </w:r>
    </w:p>
    <w:p w14:paraId="7F320C80" w14:textId="77C137A1" w:rsidR="0065345F" w:rsidRDefault="0065345F">
      <w:pPr>
        <w:rPr>
          <w:rFonts w:eastAsia="Verdana"/>
          <w:sz w:val="24"/>
          <w:szCs w:val="24"/>
        </w:rPr>
      </w:pPr>
      <w:r>
        <w:rPr>
          <w:rFonts w:eastAsia="Verdana"/>
          <w:sz w:val="24"/>
          <w:szCs w:val="24"/>
        </w:rPr>
        <w:br w:type="page"/>
      </w:r>
    </w:p>
    <w:p w14:paraId="4A800D28" w14:textId="77777777" w:rsidR="0081325C" w:rsidRPr="00BD1E2A" w:rsidRDefault="0081325C" w:rsidP="00A72939">
      <w:pPr>
        <w:adjustRightInd w:val="0"/>
        <w:spacing w:after="200" w:line="276" w:lineRule="auto"/>
        <w:ind w:right="438"/>
        <w:jc w:val="both"/>
        <w:rPr>
          <w:rFonts w:eastAsia="Verdana"/>
          <w:sz w:val="24"/>
          <w:szCs w:val="24"/>
        </w:rPr>
      </w:pPr>
    </w:p>
    <w:p w14:paraId="29C8B0E2" w14:textId="4F5625AA" w:rsidR="00BD1E2A" w:rsidRPr="00BC1E08" w:rsidRDefault="00BD1E2A" w:rsidP="00A72939">
      <w:pPr>
        <w:adjustRightInd w:val="0"/>
        <w:spacing w:after="200" w:line="276" w:lineRule="auto"/>
        <w:ind w:right="438"/>
        <w:jc w:val="both"/>
        <w:rPr>
          <w:rFonts w:eastAsia="Verdana"/>
          <w:b/>
          <w:bCs/>
          <w:sz w:val="24"/>
          <w:szCs w:val="24"/>
        </w:rPr>
      </w:pPr>
      <w:r w:rsidRPr="00BC1E08">
        <w:rPr>
          <w:rFonts w:eastAsia="Verdana"/>
          <w:b/>
          <w:bCs/>
          <w:sz w:val="24"/>
          <w:szCs w:val="24"/>
        </w:rPr>
        <w:t>5. Write a program that uses Java Swing and JDBC to create a stand-alone application:</w:t>
      </w:r>
    </w:p>
    <w:p w14:paraId="133689E6" w14:textId="77777777" w:rsidR="00BD1E2A" w:rsidRPr="00BC1E08" w:rsidRDefault="00BD1E2A" w:rsidP="00A72939">
      <w:pPr>
        <w:adjustRightInd w:val="0"/>
        <w:spacing w:after="200" w:line="276" w:lineRule="auto"/>
        <w:ind w:right="438"/>
        <w:jc w:val="both"/>
        <w:rPr>
          <w:rFonts w:eastAsia="Verdana"/>
          <w:b/>
          <w:bCs/>
          <w:sz w:val="24"/>
          <w:szCs w:val="24"/>
        </w:rPr>
      </w:pPr>
      <w:r w:rsidRPr="00BC1E08">
        <w:rPr>
          <w:rFonts w:eastAsia="Verdana"/>
          <w:b/>
          <w:bCs/>
          <w:sz w:val="24"/>
          <w:szCs w:val="24"/>
        </w:rPr>
        <w:t>Create two tables namely, Representative (RepNo, RepName, State, Comission, Rate) and Customer (CustNo, CustName, State, Credit_Limit, RepNo) in MySQL database.</w:t>
      </w:r>
    </w:p>
    <w:p w14:paraId="2E54EE15" w14:textId="77777777" w:rsidR="00BD1E2A" w:rsidRPr="00BC1E08" w:rsidRDefault="00BD1E2A" w:rsidP="00A72939">
      <w:pPr>
        <w:adjustRightInd w:val="0"/>
        <w:spacing w:after="200" w:line="276" w:lineRule="auto"/>
        <w:ind w:right="438"/>
        <w:jc w:val="both"/>
        <w:rPr>
          <w:rFonts w:eastAsia="Verdana"/>
          <w:b/>
          <w:bCs/>
          <w:sz w:val="24"/>
          <w:szCs w:val="24"/>
        </w:rPr>
      </w:pPr>
      <w:r w:rsidRPr="00BC1E08">
        <w:rPr>
          <w:rFonts w:eastAsia="Verdana"/>
          <w:b/>
          <w:bCs/>
          <w:sz w:val="24"/>
          <w:szCs w:val="24"/>
        </w:rPr>
        <w:t xml:space="preserve">Use appropriate Swing components to insert values in a form. </w:t>
      </w:r>
    </w:p>
    <w:p w14:paraId="7E62483C" w14:textId="36EFC86B" w:rsidR="0087235F" w:rsidRPr="00BC1E08" w:rsidRDefault="00BD1E2A" w:rsidP="00A72939">
      <w:pPr>
        <w:adjustRightInd w:val="0"/>
        <w:spacing w:after="200" w:line="276" w:lineRule="auto"/>
        <w:ind w:right="438"/>
        <w:jc w:val="both"/>
        <w:rPr>
          <w:rFonts w:eastAsia="Verdana"/>
          <w:b/>
          <w:bCs/>
          <w:sz w:val="24"/>
          <w:szCs w:val="24"/>
        </w:rPr>
      </w:pPr>
      <w:r w:rsidRPr="00BC1E08">
        <w:rPr>
          <w:rFonts w:eastAsia="Verdana"/>
          <w:b/>
          <w:bCs/>
          <w:sz w:val="24"/>
          <w:szCs w:val="24"/>
        </w:rPr>
        <w:t>Use another form to display Representative’s information when Credit_Limit is above 15,000.</w:t>
      </w:r>
    </w:p>
    <w:p w14:paraId="3130402B" w14:textId="258AB354" w:rsidR="007F5D1E" w:rsidRPr="00FF4D03" w:rsidRDefault="00BD1E2A" w:rsidP="00A72939">
      <w:pPr>
        <w:adjustRightInd w:val="0"/>
        <w:ind w:right="438"/>
        <w:jc w:val="both"/>
        <w:rPr>
          <w:rFonts w:eastAsia="Verdana"/>
          <w:sz w:val="24"/>
          <w:szCs w:val="24"/>
        </w:rPr>
      </w:pPr>
      <w:r w:rsidRPr="00FF4D03">
        <w:rPr>
          <w:rFonts w:eastAsia="Verdana"/>
          <w:sz w:val="24"/>
          <w:szCs w:val="24"/>
        </w:rPr>
        <w:t xml:space="preserve">1. </w:t>
      </w:r>
      <w:r w:rsidR="007F5D1E" w:rsidRPr="00FF4D03">
        <w:rPr>
          <w:rFonts w:eastAsia="Verdana"/>
          <w:sz w:val="24"/>
          <w:szCs w:val="24"/>
        </w:rPr>
        <w:t>Run mySQL by using command mysql -u root -p</w:t>
      </w:r>
    </w:p>
    <w:p w14:paraId="27E88CA9" w14:textId="29BDA510" w:rsidR="00BD1E2A" w:rsidRPr="00FF4D03" w:rsidRDefault="007F5D1E" w:rsidP="00A72939">
      <w:pPr>
        <w:adjustRightInd w:val="0"/>
        <w:ind w:right="438"/>
        <w:jc w:val="both"/>
        <w:rPr>
          <w:rFonts w:eastAsia="Verdana"/>
          <w:sz w:val="24"/>
          <w:szCs w:val="24"/>
        </w:rPr>
      </w:pPr>
      <w:r w:rsidRPr="00FF4D03">
        <w:rPr>
          <w:rFonts w:eastAsia="Verdana"/>
          <w:sz w:val="24"/>
          <w:szCs w:val="24"/>
        </w:rPr>
        <w:t xml:space="preserve">2. </w:t>
      </w:r>
      <w:r w:rsidR="00BD1E2A" w:rsidRPr="00FF4D03">
        <w:rPr>
          <w:rFonts w:eastAsia="Verdana"/>
          <w:sz w:val="24"/>
          <w:szCs w:val="24"/>
        </w:rPr>
        <w:t xml:space="preserve">Create a database in mysql using mysql commands </w:t>
      </w:r>
      <w:r w:rsidRPr="00FF4D03">
        <w:rPr>
          <w:rFonts w:eastAsia="Verdana"/>
          <w:sz w:val="24"/>
          <w:szCs w:val="24"/>
        </w:rPr>
        <w:t xml:space="preserve"> </w:t>
      </w:r>
    </w:p>
    <w:p w14:paraId="4FB207B9" w14:textId="11A28351" w:rsidR="00BD1E2A" w:rsidRPr="00FF4D03" w:rsidRDefault="007F5D1E" w:rsidP="00A72939">
      <w:pPr>
        <w:adjustRightInd w:val="0"/>
        <w:ind w:right="438"/>
        <w:jc w:val="both"/>
        <w:rPr>
          <w:rFonts w:eastAsia="Verdana"/>
          <w:sz w:val="24"/>
          <w:szCs w:val="24"/>
        </w:rPr>
      </w:pPr>
      <w:r w:rsidRPr="00FF4D03">
        <w:rPr>
          <w:rFonts w:eastAsia="Verdana"/>
          <w:sz w:val="24"/>
          <w:szCs w:val="24"/>
        </w:rPr>
        <w:t>3</w:t>
      </w:r>
      <w:r w:rsidR="00BD1E2A" w:rsidRPr="00FF4D03">
        <w:rPr>
          <w:rFonts w:eastAsia="Verdana"/>
          <w:sz w:val="24"/>
          <w:szCs w:val="24"/>
        </w:rPr>
        <w:t>. Create 2 tables Representative and Customer tables</w:t>
      </w:r>
      <w:r w:rsidR="0027692F" w:rsidRPr="00FF4D03">
        <w:rPr>
          <w:rFonts w:eastAsia="Verdana"/>
          <w:sz w:val="24"/>
          <w:szCs w:val="24"/>
        </w:rPr>
        <w:t xml:space="preserve"> in mysql</w:t>
      </w:r>
      <w:r w:rsidRPr="00FF4D03">
        <w:rPr>
          <w:rFonts w:eastAsia="Verdana"/>
          <w:sz w:val="24"/>
          <w:szCs w:val="24"/>
        </w:rPr>
        <w:t xml:space="preserve">. </w:t>
      </w:r>
    </w:p>
    <w:p w14:paraId="743D4282" w14:textId="33268A25" w:rsidR="0027692F" w:rsidRPr="00FF4D03" w:rsidRDefault="007F5D1E" w:rsidP="00A72939">
      <w:pPr>
        <w:adjustRightInd w:val="0"/>
        <w:ind w:right="438"/>
        <w:jc w:val="both"/>
        <w:rPr>
          <w:rFonts w:eastAsia="Verdana"/>
          <w:sz w:val="24"/>
          <w:szCs w:val="24"/>
        </w:rPr>
      </w:pPr>
      <w:r w:rsidRPr="00FF4D03">
        <w:rPr>
          <w:rFonts w:eastAsia="Verdana"/>
          <w:sz w:val="24"/>
          <w:szCs w:val="24"/>
        </w:rPr>
        <w:t>4</w:t>
      </w:r>
      <w:r w:rsidR="0027692F" w:rsidRPr="00FF4D03">
        <w:rPr>
          <w:rFonts w:eastAsia="Verdana"/>
          <w:sz w:val="24"/>
          <w:szCs w:val="24"/>
        </w:rPr>
        <w:t>. Create the swing component objects for entering the details into the database.</w:t>
      </w:r>
      <w:r w:rsidRPr="00FF4D03">
        <w:rPr>
          <w:rFonts w:eastAsia="Verdana"/>
          <w:sz w:val="24"/>
          <w:szCs w:val="24"/>
        </w:rPr>
        <w:t xml:space="preserve"> Add all these objects to the panel</w:t>
      </w:r>
    </w:p>
    <w:p w14:paraId="625276DE" w14:textId="272AC9DF" w:rsidR="00EC5F35" w:rsidRPr="00FF4D03" w:rsidRDefault="007F5D1E" w:rsidP="00A72939">
      <w:pPr>
        <w:adjustRightInd w:val="0"/>
        <w:ind w:right="438"/>
        <w:jc w:val="both"/>
        <w:rPr>
          <w:rFonts w:eastAsia="Verdana"/>
          <w:sz w:val="24"/>
          <w:szCs w:val="24"/>
        </w:rPr>
      </w:pPr>
      <w:r w:rsidRPr="00FF4D03">
        <w:rPr>
          <w:rFonts w:eastAsia="Verdana"/>
          <w:sz w:val="24"/>
          <w:szCs w:val="24"/>
        </w:rPr>
        <w:t xml:space="preserve">5. In order to connect your java program with MySQL database, you need to include MySQL JDBC driver which is a JAR file, namely mysql-connector-java.jar. </w:t>
      </w:r>
    </w:p>
    <w:p w14:paraId="2F8F280F" w14:textId="10D699A7" w:rsidR="00EC5F35" w:rsidRPr="00FF4D03" w:rsidRDefault="00EC5F35" w:rsidP="00A72939">
      <w:pPr>
        <w:adjustRightInd w:val="0"/>
        <w:ind w:right="438"/>
        <w:jc w:val="both"/>
        <w:rPr>
          <w:rFonts w:eastAsia="Verdana"/>
          <w:sz w:val="24"/>
          <w:szCs w:val="24"/>
        </w:rPr>
      </w:pPr>
      <w:r w:rsidRPr="00FF4D03">
        <w:rPr>
          <w:rFonts w:eastAsia="Verdana"/>
          <w:sz w:val="24"/>
          <w:szCs w:val="24"/>
        </w:rPr>
        <w:t>Right click on the project -&gt; right click-&gt;build path</w:t>
      </w:r>
    </w:p>
    <w:p w14:paraId="46572DCF" w14:textId="29C857D1" w:rsidR="00EC5F35" w:rsidRPr="00FF4D03" w:rsidRDefault="00EC5F35" w:rsidP="00A72939">
      <w:pPr>
        <w:adjustRightInd w:val="0"/>
        <w:ind w:right="438"/>
        <w:jc w:val="both"/>
        <w:rPr>
          <w:rFonts w:eastAsia="Verdana"/>
          <w:sz w:val="24"/>
          <w:szCs w:val="24"/>
        </w:rPr>
      </w:pPr>
      <w:r w:rsidRPr="00FF4D03">
        <w:rPr>
          <w:rFonts w:eastAsia="Verdana"/>
          <w:noProof/>
          <w:sz w:val="24"/>
          <w:szCs w:val="24"/>
          <w:lang w:val="en-IN" w:eastAsia="en-IN"/>
        </w:rPr>
        <w:drawing>
          <wp:inline distT="0" distB="0" distL="0" distR="0" wp14:anchorId="1C487552" wp14:editId="07D8F8AA">
            <wp:extent cx="5676900" cy="3409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424" cy="3419150"/>
                    </a:xfrm>
                    <a:prstGeom prst="rect">
                      <a:avLst/>
                    </a:prstGeom>
                    <a:noFill/>
                  </pic:spPr>
                </pic:pic>
              </a:graphicData>
            </a:graphic>
          </wp:inline>
        </w:drawing>
      </w:r>
    </w:p>
    <w:p w14:paraId="05DDC066" w14:textId="6BEE39A4" w:rsidR="00EC5F35" w:rsidRPr="00FF4D03" w:rsidRDefault="00EC5F35" w:rsidP="00A72939">
      <w:pPr>
        <w:adjustRightInd w:val="0"/>
        <w:ind w:right="438"/>
        <w:jc w:val="both"/>
        <w:rPr>
          <w:rFonts w:eastAsia="Verdana"/>
          <w:sz w:val="24"/>
          <w:szCs w:val="24"/>
        </w:rPr>
      </w:pPr>
      <w:r w:rsidRPr="00FF4D03">
        <w:rPr>
          <w:noProof/>
          <w:sz w:val="24"/>
          <w:szCs w:val="24"/>
          <w:lang w:val="en-IN" w:eastAsia="en-IN"/>
        </w:rPr>
        <w:lastRenderedPageBreak/>
        <w:drawing>
          <wp:inline distT="0" distB="0" distL="0" distR="0" wp14:anchorId="47E6B96A" wp14:editId="11422A71">
            <wp:extent cx="5137150" cy="3641139"/>
            <wp:effectExtent l="0" t="0" r="0" b="0"/>
            <wp:docPr id="2" name="Picture 2" descr="How to connect mysql database in java using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onnect mysql database in java using eclip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0580" cy="3650658"/>
                    </a:xfrm>
                    <a:prstGeom prst="rect">
                      <a:avLst/>
                    </a:prstGeom>
                    <a:noFill/>
                    <a:ln>
                      <a:noFill/>
                    </a:ln>
                  </pic:spPr>
                </pic:pic>
              </a:graphicData>
            </a:graphic>
          </wp:inline>
        </w:drawing>
      </w:r>
    </w:p>
    <w:p w14:paraId="2D264496" w14:textId="54662104" w:rsidR="00EC5F35" w:rsidRPr="00FF4D03" w:rsidRDefault="00EC5F35" w:rsidP="00A72939">
      <w:pPr>
        <w:adjustRightInd w:val="0"/>
        <w:ind w:right="438"/>
        <w:jc w:val="both"/>
        <w:rPr>
          <w:rFonts w:eastAsia="Verdana"/>
          <w:sz w:val="24"/>
          <w:szCs w:val="24"/>
        </w:rPr>
      </w:pPr>
      <w:r w:rsidRPr="00FF4D03">
        <w:rPr>
          <w:rFonts w:eastAsia="Verdana"/>
          <w:noProof/>
          <w:sz w:val="24"/>
          <w:szCs w:val="24"/>
          <w:lang w:val="en-IN" w:eastAsia="en-IN"/>
        </w:rPr>
        <w:drawing>
          <wp:inline distT="0" distB="0" distL="0" distR="0" wp14:anchorId="69F82524" wp14:editId="7D4C20E7">
            <wp:extent cx="5753100" cy="3455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1406" cy="3466592"/>
                    </a:xfrm>
                    <a:prstGeom prst="rect">
                      <a:avLst/>
                    </a:prstGeom>
                    <a:noFill/>
                  </pic:spPr>
                </pic:pic>
              </a:graphicData>
            </a:graphic>
          </wp:inline>
        </w:drawing>
      </w:r>
    </w:p>
    <w:p w14:paraId="6F2E87EF" w14:textId="5470F8F1" w:rsidR="007F5D1E" w:rsidRPr="00FF4D03" w:rsidRDefault="000844A4" w:rsidP="00A72939">
      <w:pPr>
        <w:adjustRightInd w:val="0"/>
        <w:ind w:right="438"/>
        <w:jc w:val="both"/>
        <w:rPr>
          <w:rFonts w:eastAsia="Verdana"/>
          <w:sz w:val="24"/>
          <w:szCs w:val="24"/>
        </w:rPr>
      </w:pPr>
      <w:r w:rsidRPr="00FF4D03">
        <w:rPr>
          <w:noProof/>
          <w:sz w:val="24"/>
          <w:szCs w:val="24"/>
          <w:lang w:val="en-IN" w:eastAsia="en-IN"/>
        </w:rPr>
        <mc:AlternateContent>
          <mc:Choice Requires="wps">
            <w:drawing>
              <wp:inline distT="0" distB="0" distL="0" distR="0" wp14:anchorId="3E0F8A4D" wp14:editId="0181323D">
                <wp:extent cx="304800" cy="304800"/>
                <wp:effectExtent l="0" t="0" r="0" b="0"/>
                <wp:docPr id="17" name="AutoShape 22" descr="How to connect mysql database in java using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3FC403E" id="AutoShape 22" o:spid="_x0000_s1026" alt="How to connect mysql database in java using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C5F35" w:rsidRPr="00FF4D03">
        <w:rPr>
          <w:rFonts w:eastAsia="Verdana"/>
          <w:sz w:val="24"/>
          <w:szCs w:val="24"/>
        </w:rPr>
        <w:t>6.</w:t>
      </w:r>
      <w:r w:rsidR="007F5D1E" w:rsidRPr="00FF4D03">
        <w:rPr>
          <w:rFonts w:eastAsia="Verdana"/>
          <w:sz w:val="24"/>
          <w:szCs w:val="24"/>
        </w:rPr>
        <w:t xml:space="preserve"> Add the code for connectivity and querying the databases</w:t>
      </w:r>
    </w:p>
    <w:p w14:paraId="2F9B1248" w14:textId="5018A5E9" w:rsidR="00EC5F35" w:rsidRPr="00FF4D03" w:rsidRDefault="00EC5F35" w:rsidP="00A72939">
      <w:pPr>
        <w:adjustRightInd w:val="0"/>
        <w:ind w:right="438"/>
        <w:rPr>
          <w:sz w:val="24"/>
          <w:szCs w:val="24"/>
        </w:rPr>
      </w:pPr>
      <w:r w:rsidRPr="00FF4D03">
        <w:rPr>
          <w:sz w:val="24"/>
          <w:szCs w:val="24"/>
        </w:rPr>
        <w:tab/>
        <w:t>Statement stmt;</w:t>
      </w:r>
    </w:p>
    <w:p w14:paraId="6B1910EC" w14:textId="475BCDE1" w:rsidR="00EC5F35" w:rsidRPr="00FF4D03" w:rsidRDefault="00EC5F35" w:rsidP="00A72939">
      <w:pPr>
        <w:adjustRightInd w:val="0"/>
        <w:ind w:right="438"/>
        <w:rPr>
          <w:sz w:val="24"/>
          <w:szCs w:val="24"/>
        </w:rPr>
      </w:pPr>
      <w:r w:rsidRPr="00FF4D03">
        <w:rPr>
          <w:sz w:val="24"/>
          <w:szCs w:val="24"/>
        </w:rPr>
        <w:tab/>
        <w:t>Class.</w:t>
      </w:r>
      <w:r w:rsidRPr="00FF4D03">
        <w:rPr>
          <w:i/>
          <w:iCs/>
          <w:sz w:val="24"/>
          <w:szCs w:val="24"/>
        </w:rPr>
        <w:t>forName</w:t>
      </w:r>
      <w:r w:rsidRPr="00FF4D03">
        <w:rPr>
          <w:sz w:val="24"/>
          <w:szCs w:val="24"/>
        </w:rPr>
        <w:t>("com.mysql.jdbc.Driver");</w:t>
      </w:r>
    </w:p>
    <w:p w14:paraId="3BAB137D" w14:textId="237418E9" w:rsidR="00EC5F35" w:rsidRPr="00FF4D03" w:rsidRDefault="00EC5F35" w:rsidP="00A72939">
      <w:pPr>
        <w:adjustRightInd w:val="0"/>
        <w:ind w:right="438"/>
        <w:rPr>
          <w:sz w:val="24"/>
          <w:szCs w:val="24"/>
        </w:rPr>
      </w:pPr>
      <w:r w:rsidRPr="00FF4D03">
        <w:rPr>
          <w:sz w:val="24"/>
          <w:szCs w:val="24"/>
        </w:rPr>
        <w:tab/>
        <w:t>Connection conn =    DriverManager.</w:t>
      </w:r>
      <w:r w:rsidRPr="00FF4D03">
        <w:rPr>
          <w:i/>
          <w:iCs/>
          <w:sz w:val="24"/>
          <w:szCs w:val="24"/>
        </w:rPr>
        <w:t>getConnection</w:t>
      </w:r>
      <w:r w:rsidRPr="00FF4D03">
        <w:rPr>
          <w:sz w:val="24"/>
          <w:szCs w:val="24"/>
        </w:rPr>
        <w:t>("jdbc:mysql://localhost:3306/datab", "root", "pass");</w:t>
      </w:r>
    </w:p>
    <w:p w14:paraId="5D767075" w14:textId="77777777" w:rsidR="00EC5F35" w:rsidRPr="00FF4D03" w:rsidRDefault="00EC5F35" w:rsidP="00A72939">
      <w:pPr>
        <w:adjustRightInd w:val="0"/>
        <w:ind w:right="438"/>
        <w:jc w:val="both"/>
        <w:rPr>
          <w:rFonts w:eastAsia="Verdana"/>
          <w:sz w:val="24"/>
          <w:szCs w:val="24"/>
        </w:rPr>
      </w:pPr>
    </w:p>
    <w:p w14:paraId="78C0DAC7" w14:textId="3318B50A" w:rsidR="007F5D1E" w:rsidRPr="00FF4D03" w:rsidRDefault="00EC5F35" w:rsidP="00A72939">
      <w:pPr>
        <w:adjustRightInd w:val="0"/>
        <w:ind w:right="438"/>
        <w:jc w:val="both"/>
        <w:rPr>
          <w:rFonts w:eastAsia="Verdana"/>
          <w:sz w:val="24"/>
          <w:szCs w:val="24"/>
        </w:rPr>
      </w:pPr>
      <w:r w:rsidRPr="00FF4D03">
        <w:rPr>
          <w:rFonts w:eastAsia="Verdana"/>
          <w:sz w:val="24"/>
          <w:szCs w:val="24"/>
        </w:rPr>
        <w:t>7. Execute the query</w:t>
      </w:r>
    </w:p>
    <w:p w14:paraId="780B2032" w14:textId="02033930" w:rsidR="00EC5F35" w:rsidRPr="00FF4D03" w:rsidRDefault="00FF4D03" w:rsidP="00A72939">
      <w:pPr>
        <w:adjustRightInd w:val="0"/>
        <w:ind w:right="438"/>
        <w:rPr>
          <w:sz w:val="24"/>
          <w:szCs w:val="24"/>
        </w:rPr>
      </w:pPr>
      <w:r w:rsidRPr="00FF4D03">
        <w:rPr>
          <w:sz w:val="24"/>
          <w:szCs w:val="24"/>
        </w:rPr>
        <w:t xml:space="preserve">a. </w:t>
      </w:r>
      <w:r w:rsidR="00EC5F35" w:rsidRPr="00FF4D03">
        <w:rPr>
          <w:sz w:val="24"/>
          <w:szCs w:val="24"/>
        </w:rPr>
        <w:t>stmt = (Statement) conn.createStatement();</w:t>
      </w:r>
    </w:p>
    <w:p w14:paraId="5DDF0A49" w14:textId="53EBA2DA" w:rsidR="00EC5F35" w:rsidRPr="00FF4D03" w:rsidRDefault="00EC5F35" w:rsidP="00A72939">
      <w:pPr>
        <w:adjustRightInd w:val="0"/>
        <w:ind w:right="438"/>
        <w:rPr>
          <w:sz w:val="24"/>
          <w:szCs w:val="24"/>
        </w:rPr>
      </w:pPr>
      <w:r w:rsidRPr="00FF4D03">
        <w:rPr>
          <w:sz w:val="24"/>
          <w:szCs w:val="24"/>
        </w:rPr>
        <w:t>System.</w:t>
      </w:r>
      <w:r w:rsidRPr="00FF4D03">
        <w:rPr>
          <w:i/>
          <w:iCs/>
          <w:sz w:val="24"/>
          <w:szCs w:val="24"/>
        </w:rPr>
        <w:t>out</w:t>
      </w:r>
      <w:r w:rsidRPr="00FF4D03">
        <w:rPr>
          <w:sz w:val="24"/>
          <w:szCs w:val="24"/>
        </w:rPr>
        <w:t>.println(Repno + Repname + state + commission);</w:t>
      </w:r>
    </w:p>
    <w:p w14:paraId="29F8DFF8" w14:textId="77777777" w:rsidR="00EC5F35" w:rsidRPr="00FF4D03" w:rsidRDefault="00EC5F35" w:rsidP="00A72939">
      <w:pPr>
        <w:adjustRightInd w:val="0"/>
        <w:ind w:right="438"/>
        <w:rPr>
          <w:sz w:val="24"/>
          <w:szCs w:val="24"/>
        </w:rPr>
      </w:pPr>
      <w:r w:rsidRPr="00FF4D03">
        <w:rPr>
          <w:sz w:val="24"/>
          <w:szCs w:val="24"/>
        </w:rPr>
        <w:lastRenderedPageBreak/>
        <w:t>String query1 = "insert into Representative values('"Repno + "','" + Repname + "','" + state+ "','" + commission + "','" + rate + "');";</w:t>
      </w:r>
    </w:p>
    <w:p w14:paraId="55E61D9E" w14:textId="09089997" w:rsidR="00EC5F35" w:rsidRPr="00FF4D03" w:rsidRDefault="00EC5F35" w:rsidP="00A72939">
      <w:pPr>
        <w:adjustRightInd w:val="0"/>
        <w:ind w:right="438"/>
        <w:rPr>
          <w:sz w:val="24"/>
          <w:szCs w:val="24"/>
        </w:rPr>
      </w:pPr>
      <w:r w:rsidRPr="00FF4D03">
        <w:rPr>
          <w:sz w:val="24"/>
          <w:szCs w:val="24"/>
        </w:rPr>
        <w:t>stmt.executeUpdate(query1);</w:t>
      </w:r>
    </w:p>
    <w:p w14:paraId="6E6429F2" w14:textId="77777777" w:rsidR="00FF4D03" w:rsidRPr="00FF4D03" w:rsidRDefault="00FF4D03" w:rsidP="00A72939">
      <w:pPr>
        <w:adjustRightInd w:val="0"/>
        <w:ind w:right="438"/>
        <w:rPr>
          <w:sz w:val="24"/>
          <w:szCs w:val="24"/>
        </w:rPr>
      </w:pPr>
      <w:r w:rsidRPr="00FF4D03">
        <w:rPr>
          <w:rFonts w:eastAsia="Verdana"/>
          <w:sz w:val="24"/>
          <w:szCs w:val="24"/>
        </w:rPr>
        <w:t xml:space="preserve">b. </w:t>
      </w:r>
      <w:r w:rsidRPr="00FF4D03">
        <w:rPr>
          <w:sz w:val="24"/>
          <w:szCs w:val="24"/>
        </w:rPr>
        <w:t>stmt2 = (Statement) conn.createStatement();</w:t>
      </w:r>
    </w:p>
    <w:p w14:paraId="13AA1171" w14:textId="4974B682" w:rsidR="00FF4D03" w:rsidRPr="00FF4D03" w:rsidRDefault="00FF4D03" w:rsidP="00A72939">
      <w:pPr>
        <w:adjustRightInd w:val="0"/>
        <w:ind w:right="438"/>
        <w:rPr>
          <w:sz w:val="24"/>
          <w:szCs w:val="24"/>
        </w:rPr>
      </w:pPr>
      <w:r w:rsidRPr="00FF4D03">
        <w:rPr>
          <w:sz w:val="24"/>
          <w:szCs w:val="24"/>
        </w:rPr>
        <w:t>System.</w:t>
      </w:r>
      <w:r w:rsidRPr="00FF4D03">
        <w:rPr>
          <w:i/>
          <w:iCs/>
          <w:sz w:val="24"/>
          <w:szCs w:val="24"/>
        </w:rPr>
        <w:t>out</w:t>
      </w:r>
      <w:r w:rsidRPr="00FF4D03">
        <w:rPr>
          <w:sz w:val="24"/>
          <w:szCs w:val="24"/>
        </w:rPr>
        <w:t>.println(Custno + CustName + state + cr + Rno);</w:t>
      </w:r>
    </w:p>
    <w:p w14:paraId="7E6BDE82" w14:textId="227A9842" w:rsidR="00FF4D03" w:rsidRPr="00FF4D03" w:rsidRDefault="00FF4D03" w:rsidP="00A72939">
      <w:pPr>
        <w:adjustRightInd w:val="0"/>
        <w:ind w:right="438"/>
        <w:rPr>
          <w:sz w:val="24"/>
          <w:szCs w:val="24"/>
        </w:rPr>
      </w:pPr>
      <w:r w:rsidRPr="00FF4D03">
        <w:rPr>
          <w:sz w:val="24"/>
          <w:szCs w:val="24"/>
        </w:rPr>
        <w:t>String query2 = "insert into Customer values('"+ Custno + "','" + CustName + "','" + state+ "','" + cr + "','" + Rno + "');";</w:t>
      </w:r>
    </w:p>
    <w:p w14:paraId="0B4425DA" w14:textId="08190DFA" w:rsidR="00FF4D03" w:rsidRPr="00FF4D03" w:rsidRDefault="00FF4D03" w:rsidP="00A72939">
      <w:pPr>
        <w:adjustRightInd w:val="0"/>
        <w:ind w:right="438"/>
        <w:rPr>
          <w:sz w:val="24"/>
          <w:szCs w:val="24"/>
        </w:rPr>
      </w:pPr>
      <w:r w:rsidRPr="00FF4D03">
        <w:rPr>
          <w:sz w:val="24"/>
          <w:szCs w:val="24"/>
        </w:rPr>
        <w:t>stmt2.executeUpdate(query2);</w:t>
      </w:r>
    </w:p>
    <w:p w14:paraId="276B8AF2" w14:textId="77777777" w:rsidR="00FF4D03" w:rsidRPr="00FF4D03" w:rsidRDefault="00FF4D03" w:rsidP="00A72939">
      <w:pPr>
        <w:adjustRightInd w:val="0"/>
        <w:ind w:right="438"/>
        <w:rPr>
          <w:sz w:val="24"/>
          <w:szCs w:val="24"/>
        </w:rPr>
      </w:pPr>
      <w:r w:rsidRPr="00FF4D03">
        <w:rPr>
          <w:sz w:val="24"/>
          <w:szCs w:val="24"/>
        </w:rPr>
        <w:t>c. stmt = (Statement) conn.createStatement();</w:t>
      </w:r>
    </w:p>
    <w:p w14:paraId="63BE39AF" w14:textId="232904DD" w:rsidR="00FF4D03" w:rsidRPr="00FF4D03" w:rsidRDefault="00FF4D03" w:rsidP="00A72939">
      <w:pPr>
        <w:adjustRightInd w:val="0"/>
        <w:ind w:right="438"/>
        <w:rPr>
          <w:sz w:val="24"/>
          <w:szCs w:val="24"/>
        </w:rPr>
      </w:pPr>
      <w:r w:rsidRPr="00FF4D03">
        <w:rPr>
          <w:sz w:val="24"/>
          <w:szCs w:val="24"/>
        </w:rPr>
        <w:t>String query3="SELECT * FROM Representative WHERE RepNo IN (SELECT RepNo FROM Customer WHERE Credit_Limit &gt; 15000 )";</w:t>
      </w:r>
    </w:p>
    <w:p w14:paraId="13B7CB43" w14:textId="23053257" w:rsidR="00FF4D03" w:rsidRPr="00FF4D03" w:rsidRDefault="00FF4D03" w:rsidP="00A72939">
      <w:pPr>
        <w:adjustRightInd w:val="0"/>
        <w:ind w:right="438"/>
        <w:rPr>
          <w:sz w:val="24"/>
          <w:szCs w:val="24"/>
        </w:rPr>
      </w:pPr>
      <w:r w:rsidRPr="00FF4D03">
        <w:rPr>
          <w:sz w:val="24"/>
          <w:szCs w:val="24"/>
        </w:rPr>
        <w:t>ResultSet rs = stmt.executeQuery(query3);</w:t>
      </w:r>
    </w:p>
    <w:p w14:paraId="1968FBB0" w14:textId="3A0B7581" w:rsidR="0065345F" w:rsidRDefault="00FF4D03" w:rsidP="00A72939">
      <w:pPr>
        <w:adjustRightInd w:val="0"/>
        <w:ind w:right="438"/>
        <w:rPr>
          <w:sz w:val="24"/>
          <w:szCs w:val="24"/>
        </w:rPr>
      </w:pPr>
      <w:r w:rsidRPr="00FF4D03">
        <w:rPr>
          <w:sz w:val="24"/>
          <w:szCs w:val="24"/>
        </w:rPr>
        <w:t>Display the resultset in a text area.</w:t>
      </w:r>
    </w:p>
    <w:p w14:paraId="64A7BA0A" w14:textId="77777777" w:rsidR="0065345F" w:rsidRDefault="0065345F">
      <w:pPr>
        <w:rPr>
          <w:sz w:val="24"/>
          <w:szCs w:val="24"/>
        </w:rPr>
      </w:pPr>
      <w:r>
        <w:rPr>
          <w:sz w:val="24"/>
          <w:szCs w:val="24"/>
        </w:rPr>
        <w:br w:type="page"/>
      </w:r>
    </w:p>
    <w:p w14:paraId="7127EBB2" w14:textId="238A0294" w:rsidR="00FF4D03" w:rsidRDefault="00FF4D03" w:rsidP="00A72939">
      <w:pPr>
        <w:adjustRightInd w:val="0"/>
        <w:ind w:right="438"/>
        <w:rPr>
          <w:sz w:val="24"/>
          <w:szCs w:val="24"/>
        </w:rPr>
      </w:pPr>
    </w:p>
    <w:p w14:paraId="550AB292" w14:textId="1D1038D4" w:rsidR="00FF4D03" w:rsidRDefault="00FF4D03" w:rsidP="00A72939">
      <w:pPr>
        <w:widowControl/>
        <w:tabs>
          <w:tab w:val="left" w:pos="0"/>
          <w:tab w:val="left" w:pos="900"/>
        </w:tabs>
        <w:adjustRightInd w:val="0"/>
        <w:spacing w:after="200" w:line="276" w:lineRule="auto"/>
        <w:ind w:right="438"/>
        <w:contextualSpacing/>
        <w:jc w:val="both"/>
        <w:rPr>
          <w:sz w:val="24"/>
          <w:szCs w:val="24"/>
        </w:rPr>
      </w:pPr>
      <w:r w:rsidRPr="00BC1E08">
        <w:rPr>
          <w:b/>
          <w:bCs/>
          <w:sz w:val="24"/>
          <w:szCs w:val="24"/>
        </w:rPr>
        <w:t>6. Create a Servlet to file IT returns that accepts personal information, salary information and Tax deduction details from the user and write the information into a file. Also accept the name of the person and display in on the page</w:t>
      </w:r>
      <w:r w:rsidRPr="00FF4D03">
        <w:rPr>
          <w:sz w:val="24"/>
          <w:szCs w:val="24"/>
        </w:rPr>
        <w:t>.</w:t>
      </w:r>
    </w:p>
    <w:p w14:paraId="1260E40D" w14:textId="77777777" w:rsidR="00F8398A" w:rsidRPr="00FF4D03" w:rsidRDefault="00F8398A" w:rsidP="00A72939">
      <w:pPr>
        <w:widowControl/>
        <w:tabs>
          <w:tab w:val="left" w:pos="0"/>
          <w:tab w:val="left" w:pos="900"/>
        </w:tabs>
        <w:adjustRightInd w:val="0"/>
        <w:spacing w:after="200" w:line="276" w:lineRule="auto"/>
        <w:ind w:right="438"/>
        <w:contextualSpacing/>
        <w:jc w:val="both"/>
        <w:rPr>
          <w:sz w:val="24"/>
          <w:szCs w:val="24"/>
          <w:lang w:val="en-IN"/>
        </w:rPr>
      </w:pPr>
    </w:p>
    <w:p w14:paraId="0091A570" w14:textId="5853AC92" w:rsidR="00FF4D03" w:rsidRPr="00F8398A" w:rsidRDefault="00F8398A" w:rsidP="00A72939">
      <w:pPr>
        <w:adjustRightInd w:val="0"/>
        <w:ind w:right="438"/>
        <w:rPr>
          <w:b/>
          <w:bCs/>
          <w:sz w:val="24"/>
          <w:szCs w:val="24"/>
        </w:rPr>
      </w:pPr>
      <w:r w:rsidRPr="00F8398A">
        <w:rPr>
          <w:b/>
          <w:bCs/>
          <w:sz w:val="24"/>
          <w:szCs w:val="24"/>
        </w:rPr>
        <w:t>Steps Involved</w:t>
      </w:r>
    </w:p>
    <w:p w14:paraId="033B1839" w14:textId="77777777" w:rsidR="00F8398A" w:rsidRDefault="00F8398A" w:rsidP="00A72939">
      <w:pPr>
        <w:adjustRightInd w:val="0"/>
        <w:ind w:right="438"/>
        <w:rPr>
          <w:sz w:val="24"/>
          <w:szCs w:val="24"/>
        </w:rPr>
      </w:pPr>
      <w:r>
        <w:rPr>
          <w:sz w:val="24"/>
          <w:szCs w:val="24"/>
        </w:rPr>
        <w:t xml:space="preserve">1. Create a project – Dynamic Web Project </w:t>
      </w:r>
    </w:p>
    <w:p w14:paraId="3036569E" w14:textId="30C7C133" w:rsidR="00F8398A" w:rsidRDefault="00F8398A" w:rsidP="00A72939">
      <w:pPr>
        <w:adjustRightInd w:val="0"/>
        <w:ind w:right="438"/>
        <w:rPr>
          <w:sz w:val="24"/>
          <w:szCs w:val="24"/>
        </w:rPr>
      </w:pPr>
      <w:r>
        <w:rPr>
          <w:noProof/>
          <w:lang w:val="en-IN" w:eastAsia="en-IN"/>
        </w:rPr>
        <w:drawing>
          <wp:inline distT="0" distB="0" distL="0" distR="0" wp14:anchorId="25CEEB78" wp14:editId="7A69329E">
            <wp:extent cx="6096000" cy="4641850"/>
            <wp:effectExtent l="0" t="0" r="0" b="0"/>
            <wp:docPr id="4" name="Picture 4"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Servlet in eclipse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641850"/>
                    </a:xfrm>
                    <a:prstGeom prst="rect">
                      <a:avLst/>
                    </a:prstGeom>
                    <a:noFill/>
                    <a:ln>
                      <a:noFill/>
                    </a:ln>
                  </pic:spPr>
                </pic:pic>
              </a:graphicData>
            </a:graphic>
          </wp:inline>
        </w:drawing>
      </w:r>
      <w:r>
        <w:rPr>
          <w:sz w:val="24"/>
          <w:szCs w:val="24"/>
        </w:rPr>
        <w:t xml:space="preserve"> </w:t>
      </w:r>
    </w:p>
    <w:p w14:paraId="19CA4B98" w14:textId="77777777" w:rsidR="00F8398A" w:rsidRDefault="00F8398A" w:rsidP="00A72939">
      <w:pPr>
        <w:adjustRightInd w:val="0"/>
        <w:ind w:right="438"/>
        <w:rPr>
          <w:sz w:val="24"/>
          <w:szCs w:val="24"/>
        </w:rPr>
      </w:pPr>
      <w:r>
        <w:rPr>
          <w:sz w:val="24"/>
          <w:szCs w:val="24"/>
        </w:rPr>
        <w:t xml:space="preserve">2. Create a </w:t>
      </w:r>
      <w:r>
        <w:rPr>
          <w:b/>
          <w:bCs/>
          <w:sz w:val="24"/>
          <w:szCs w:val="24"/>
        </w:rPr>
        <w:t xml:space="preserve">Servlet </w:t>
      </w:r>
      <w:r>
        <w:rPr>
          <w:sz w:val="24"/>
          <w:szCs w:val="24"/>
        </w:rPr>
        <w:t xml:space="preserve">within this project. </w:t>
      </w:r>
    </w:p>
    <w:p w14:paraId="3A7C557B" w14:textId="02267E5C" w:rsidR="00F8398A" w:rsidRDefault="00F8398A" w:rsidP="00A72939">
      <w:pPr>
        <w:adjustRightInd w:val="0"/>
        <w:ind w:right="438"/>
        <w:rPr>
          <w:sz w:val="24"/>
          <w:szCs w:val="24"/>
        </w:rPr>
      </w:pPr>
      <w:r w:rsidRPr="00F8398A">
        <w:rPr>
          <w:sz w:val="24"/>
          <w:szCs w:val="24"/>
        </w:rPr>
        <w:t>public class CalculateTax extends HttpServlet {</w:t>
      </w:r>
    </w:p>
    <w:p w14:paraId="4439DA3B" w14:textId="3721A493" w:rsidR="00FF4D03" w:rsidRDefault="00F8398A" w:rsidP="00A72939">
      <w:pPr>
        <w:adjustRightInd w:val="0"/>
        <w:ind w:right="438"/>
        <w:rPr>
          <w:sz w:val="24"/>
          <w:szCs w:val="24"/>
        </w:rPr>
      </w:pPr>
      <w:r>
        <w:rPr>
          <w:sz w:val="24"/>
          <w:szCs w:val="24"/>
        </w:rPr>
        <w:t>3. Import the following packages</w:t>
      </w:r>
    </w:p>
    <w:p w14:paraId="70C218F9" w14:textId="77777777" w:rsidR="00F8398A" w:rsidRPr="00564FD4" w:rsidRDefault="00F8398A" w:rsidP="00A72939">
      <w:pPr>
        <w:ind w:right="438"/>
        <w:jc w:val="both"/>
        <w:textAlignment w:val="baseline"/>
        <w:rPr>
          <w:sz w:val="24"/>
          <w:szCs w:val="24"/>
        </w:rPr>
      </w:pPr>
      <w:r w:rsidRPr="00564FD4">
        <w:rPr>
          <w:sz w:val="24"/>
          <w:szCs w:val="24"/>
        </w:rPr>
        <w:t>import javax.servlet.ServletException;</w:t>
      </w:r>
    </w:p>
    <w:p w14:paraId="6144F327" w14:textId="77777777" w:rsidR="00F8398A" w:rsidRPr="00564FD4" w:rsidRDefault="00F8398A" w:rsidP="00A72939">
      <w:pPr>
        <w:ind w:right="438"/>
        <w:jc w:val="both"/>
        <w:textAlignment w:val="baseline"/>
        <w:rPr>
          <w:sz w:val="24"/>
          <w:szCs w:val="24"/>
        </w:rPr>
      </w:pPr>
      <w:r w:rsidRPr="00564FD4">
        <w:rPr>
          <w:sz w:val="24"/>
          <w:szCs w:val="24"/>
        </w:rPr>
        <w:t>import javax.servlet.annotation.WebServlet;</w:t>
      </w:r>
    </w:p>
    <w:p w14:paraId="2D31122F" w14:textId="77777777" w:rsidR="00F8398A" w:rsidRPr="00564FD4" w:rsidRDefault="00F8398A" w:rsidP="00A72939">
      <w:pPr>
        <w:ind w:right="438"/>
        <w:jc w:val="both"/>
        <w:textAlignment w:val="baseline"/>
        <w:rPr>
          <w:sz w:val="24"/>
          <w:szCs w:val="24"/>
        </w:rPr>
      </w:pPr>
      <w:r w:rsidRPr="00564FD4">
        <w:rPr>
          <w:sz w:val="24"/>
          <w:szCs w:val="24"/>
        </w:rPr>
        <w:t>import javax.servlet.http.HttpServlet;</w:t>
      </w:r>
    </w:p>
    <w:p w14:paraId="4E9367F2" w14:textId="77777777" w:rsidR="00F8398A" w:rsidRPr="00564FD4" w:rsidRDefault="00F8398A" w:rsidP="00A72939">
      <w:pPr>
        <w:ind w:right="438"/>
        <w:jc w:val="both"/>
        <w:textAlignment w:val="baseline"/>
        <w:rPr>
          <w:sz w:val="24"/>
          <w:szCs w:val="24"/>
        </w:rPr>
      </w:pPr>
      <w:r w:rsidRPr="00564FD4">
        <w:rPr>
          <w:sz w:val="24"/>
          <w:szCs w:val="24"/>
        </w:rPr>
        <w:t>import javax.servlet.http.HttpServletRequest;</w:t>
      </w:r>
    </w:p>
    <w:p w14:paraId="080784B6" w14:textId="2A1981B1" w:rsidR="00F8398A" w:rsidRDefault="00F8398A" w:rsidP="00A72939">
      <w:pPr>
        <w:ind w:right="438"/>
        <w:jc w:val="both"/>
        <w:textAlignment w:val="baseline"/>
        <w:rPr>
          <w:sz w:val="24"/>
          <w:szCs w:val="24"/>
        </w:rPr>
      </w:pPr>
      <w:r w:rsidRPr="00564FD4">
        <w:rPr>
          <w:sz w:val="24"/>
          <w:szCs w:val="24"/>
        </w:rPr>
        <w:t>import javax.servlet.http.HttpServletResponse;</w:t>
      </w:r>
    </w:p>
    <w:p w14:paraId="2F913B45" w14:textId="2FD00ADF" w:rsidR="00F8398A" w:rsidRDefault="00F8398A" w:rsidP="00A72939">
      <w:pPr>
        <w:ind w:right="438"/>
        <w:jc w:val="both"/>
        <w:textAlignment w:val="baseline"/>
        <w:rPr>
          <w:sz w:val="24"/>
          <w:szCs w:val="24"/>
        </w:rPr>
      </w:pPr>
      <w:r>
        <w:rPr>
          <w:sz w:val="24"/>
          <w:szCs w:val="24"/>
        </w:rPr>
        <w:t>4. Define the toGet method</w:t>
      </w:r>
      <w:r w:rsidR="008135E3">
        <w:rPr>
          <w:sz w:val="24"/>
          <w:szCs w:val="24"/>
        </w:rPr>
        <w:t xml:space="preserve"> to read the parameters entered through the HTML form</w:t>
      </w:r>
    </w:p>
    <w:p w14:paraId="5B3DE62D" w14:textId="77777777" w:rsidR="008135E3" w:rsidRDefault="008135E3" w:rsidP="00A72939">
      <w:pPr>
        <w:ind w:right="438"/>
        <w:jc w:val="both"/>
        <w:textAlignment w:val="baseline"/>
        <w:rPr>
          <w:sz w:val="24"/>
          <w:szCs w:val="24"/>
        </w:rPr>
      </w:pPr>
    </w:p>
    <w:p w14:paraId="4B0A0706" w14:textId="77777777" w:rsidR="008135E3" w:rsidRDefault="00F8398A" w:rsidP="00A72939">
      <w:pPr>
        <w:ind w:right="438"/>
        <w:jc w:val="both"/>
        <w:textAlignment w:val="baseline"/>
        <w:rPr>
          <w:sz w:val="24"/>
          <w:szCs w:val="24"/>
        </w:rPr>
      </w:pPr>
      <w:r w:rsidRPr="00F8398A">
        <w:rPr>
          <w:sz w:val="24"/>
          <w:szCs w:val="24"/>
        </w:rPr>
        <w:t xml:space="preserve">protected void doGet(HttpServletRequest request, HttpServletResponse response) throws ServletException, IOException </w:t>
      </w:r>
    </w:p>
    <w:p w14:paraId="287E7578" w14:textId="70B42C07" w:rsidR="00F8398A" w:rsidRPr="00F8398A" w:rsidRDefault="00F8398A" w:rsidP="00A72939">
      <w:pPr>
        <w:ind w:right="438"/>
        <w:jc w:val="both"/>
        <w:textAlignment w:val="baseline"/>
        <w:rPr>
          <w:sz w:val="24"/>
          <w:szCs w:val="24"/>
        </w:rPr>
      </w:pPr>
      <w:r w:rsidRPr="00F8398A">
        <w:rPr>
          <w:sz w:val="24"/>
          <w:szCs w:val="24"/>
        </w:rPr>
        <w:t xml:space="preserve">{ </w:t>
      </w:r>
    </w:p>
    <w:p w14:paraId="5F76C118" w14:textId="5ABC3C08" w:rsidR="00F8398A" w:rsidRDefault="00F8398A" w:rsidP="00A72939">
      <w:pPr>
        <w:ind w:right="438"/>
        <w:jc w:val="both"/>
        <w:textAlignment w:val="baseline"/>
        <w:rPr>
          <w:sz w:val="24"/>
          <w:szCs w:val="24"/>
        </w:rPr>
      </w:pPr>
      <w:r w:rsidRPr="00F8398A">
        <w:rPr>
          <w:sz w:val="24"/>
          <w:szCs w:val="24"/>
        </w:rPr>
        <w:t>String name = request.getParameter("name"); String gender = request.getParameter("gender"); String salary = request.getParameter("salary");</w:t>
      </w:r>
      <w:r w:rsidR="008135E3">
        <w:rPr>
          <w:sz w:val="24"/>
          <w:szCs w:val="24"/>
        </w:rPr>
        <w:t xml:space="preserve"> </w:t>
      </w:r>
    </w:p>
    <w:p w14:paraId="0257EA5C" w14:textId="01C66AAC" w:rsidR="008135E3" w:rsidRDefault="008135E3" w:rsidP="00A72939">
      <w:pPr>
        <w:ind w:right="438"/>
        <w:jc w:val="both"/>
        <w:textAlignment w:val="baseline"/>
        <w:rPr>
          <w:sz w:val="24"/>
          <w:szCs w:val="24"/>
        </w:rPr>
      </w:pPr>
    </w:p>
    <w:p w14:paraId="33F6F226" w14:textId="16753008" w:rsidR="008135E3" w:rsidRDefault="008135E3" w:rsidP="00A72939">
      <w:pPr>
        <w:ind w:right="438"/>
        <w:jc w:val="both"/>
        <w:textAlignment w:val="baseline"/>
        <w:rPr>
          <w:sz w:val="24"/>
          <w:szCs w:val="24"/>
        </w:rPr>
      </w:pPr>
      <w:r>
        <w:rPr>
          <w:sz w:val="24"/>
          <w:szCs w:val="24"/>
        </w:rPr>
        <w:lastRenderedPageBreak/>
        <w:t>5. Use them to calculate the taxes and salary</w:t>
      </w:r>
    </w:p>
    <w:p w14:paraId="28C071BC" w14:textId="6CB87706" w:rsidR="008135E3" w:rsidRDefault="008135E3" w:rsidP="00A72939">
      <w:pPr>
        <w:ind w:right="438"/>
        <w:jc w:val="both"/>
        <w:textAlignment w:val="baseline"/>
        <w:rPr>
          <w:sz w:val="24"/>
          <w:szCs w:val="24"/>
        </w:rPr>
      </w:pPr>
      <w:r>
        <w:rPr>
          <w:sz w:val="24"/>
          <w:szCs w:val="24"/>
        </w:rPr>
        <w:t>6. Append this to be copied back using response</w:t>
      </w:r>
    </w:p>
    <w:p w14:paraId="7BBB1FE1" w14:textId="77777777" w:rsidR="008135E3" w:rsidRDefault="008135E3" w:rsidP="00A72939">
      <w:pPr>
        <w:ind w:right="438"/>
        <w:jc w:val="both"/>
        <w:textAlignment w:val="baseline"/>
        <w:rPr>
          <w:sz w:val="24"/>
          <w:szCs w:val="24"/>
        </w:rPr>
      </w:pPr>
    </w:p>
    <w:p w14:paraId="5AD50C23" w14:textId="54C300EF" w:rsidR="008135E3" w:rsidRDefault="008135E3" w:rsidP="00A72939">
      <w:pPr>
        <w:ind w:right="438"/>
        <w:jc w:val="both"/>
        <w:textAlignment w:val="baseline"/>
        <w:rPr>
          <w:sz w:val="24"/>
          <w:szCs w:val="24"/>
        </w:rPr>
      </w:pPr>
      <w:r w:rsidRPr="008135E3">
        <w:rPr>
          <w:sz w:val="24"/>
          <w:szCs w:val="24"/>
        </w:rPr>
        <w:t xml:space="preserve">response.getWriter().append("your name is" + name + "\n") .append("your gender is" + gender + "\n") .append("your salary is" + salary+ "\n" ) .append("your finaltax is" + finaltax+ "\n"); </w:t>
      </w:r>
    </w:p>
    <w:p w14:paraId="2358A2E1" w14:textId="77777777" w:rsidR="008135E3" w:rsidRDefault="008135E3" w:rsidP="00A72939">
      <w:pPr>
        <w:ind w:right="438"/>
        <w:jc w:val="both"/>
        <w:textAlignment w:val="baseline"/>
        <w:rPr>
          <w:sz w:val="24"/>
          <w:szCs w:val="24"/>
        </w:rPr>
      </w:pPr>
    </w:p>
    <w:p w14:paraId="5807B6F3" w14:textId="3EDC453A" w:rsidR="008135E3" w:rsidRPr="008135E3" w:rsidRDefault="008135E3" w:rsidP="00A72939">
      <w:pPr>
        <w:ind w:right="438"/>
        <w:jc w:val="both"/>
        <w:textAlignment w:val="baseline"/>
        <w:rPr>
          <w:sz w:val="24"/>
          <w:szCs w:val="24"/>
        </w:rPr>
      </w:pPr>
      <w:r>
        <w:rPr>
          <w:sz w:val="24"/>
          <w:szCs w:val="24"/>
        </w:rPr>
        <w:t>7. Using PrintWriter object copy this to a file</w:t>
      </w:r>
    </w:p>
    <w:p w14:paraId="4BCCF718" w14:textId="3A3F7681" w:rsidR="008135E3" w:rsidRPr="00564FD4" w:rsidRDefault="008135E3" w:rsidP="00A72939">
      <w:pPr>
        <w:ind w:right="438"/>
        <w:jc w:val="both"/>
        <w:textAlignment w:val="baseline"/>
        <w:rPr>
          <w:sz w:val="24"/>
          <w:szCs w:val="24"/>
        </w:rPr>
      </w:pPr>
      <w:r w:rsidRPr="008135E3">
        <w:rPr>
          <w:sz w:val="24"/>
          <w:szCs w:val="24"/>
        </w:rPr>
        <w:t>String newFile = new File("data.txt").getAbsolutePath(); System.out.println("your new file is "+newFile); PrintWriter pw = new PrintWriter("data.txt");</w:t>
      </w:r>
    </w:p>
    <w:p w14:paraId="61901D54" w14:textId="77777777" w:rsidR="00F8398A" w:rsidRPr="00564FD4" w:rsidRDefault="00F8398A" w:rsidP="00A72939">
      <w:pPr>
        <w:adjustRightInd w:val="0"/>
        <w:ind w:right="438"/>
        <w:rPr>
          <w:sz w:val="24"/>
          <w:szCs w:val="24"/>
        </w:rPr>
      </w:pPr>
    </w:p>
    <w:p w14:paraId="501F8F9C" w14:textId="77777777"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pw.println("your name is " + name); </w:t>
      </w:r>
    </w:p>
    <w:p w14:paraId="40E90D9D" w14:textId="77777777"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pw.println("your gender is " + gender); </w:t>
      </w:r>
    </w:p>
    <w:p w14:paraId="1384B738" w14:textId="77777777"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pw.println("your salary is " + salary); </w:t>
      </w:r>
    </w:p>
    <w:p w14:paraId="5B6D32F1" w14:textId="65758E19" w:rsidR="0027692F"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pw.println("your finaltax is " + finaltax);</w:t>
      </w:r>
    </w:p>
    <w:p w14:paraId="69D93C1B" w14:textId="4C77394C" w:rsidR="008135E3" w:rsidRDefault="008135E3" w:rsidP="00A72939">
      <w:pPr>
        <w:adjustRightInd w:val="0"/>
        <w:spacing w:after="200" w:line="276" w:lineRule="auto"/>
        <w:ind w:right="438"/>
        <w:jc w:val="both"/>
        <w:rPr>
          <w:rFonts w:eastAsia="Verdana"/>
          <w:sz w:val="24"/>
          <w:szCs w:val="24"/>
        </w:rPr>
      </w:pPr>
      <w:r>
        <w:rPr>
          <w:rFonts w:eastAsia="Verdana"/>
          <w:sz w:val="24"/>
          <w:szCs w:val="24"/>
        </w:rPr>
        <w:t>8. Write the HTML file</w:t>
      </w:r>
    </w:p>
    <w:p w14:paraId="209C0DF1" w14:textId="77777777"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&lt;!DOCTYPE html&gt; &lt;html&gt; </w:t>
      </w:r>
    </w:p>
    <w:p w14:paraId="42728C3A" w14:textId="77777777"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&lt;head&gt; &lt;meta charset="UTF-8"&gt; </w:t>
      </w:r>
    </w:p>
    <w:p w14:paraId="0ECBA523" w14:textId="1DCFA826" w:rsidR="008135E3" w:rsidRP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&lt;title&gt;Income Tax Form&lt;/title&gt; &lt;/head&gt; &lt;body&gt; </w:t>
      </w:r>
    </w:p>
    <w:p w14:paraId="358AE271" w14:textId="77777777" w:rsidR="008135E3" w:rsidRP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&lt;form action="CalculateTax" method="get"&gt; </w:t>
      </w:r>
    </w:p>
    <w:p w14:paraId="2C1DE1C4" w14:textId="77777777" w:rsidR="008135E3" w:rsidRP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&lt;h3&gt;Income Tax Form&lt;/h3&gt; </w:t>
      </w:r>
    </w:p>
    <w:p w14:paraId="54AB573F" w14:textId="77777777"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Name&lt;input type="text" name="name"&gt;</w:t>
      </w:r>
    </w:p>
    <w:p w14:paraId="116AF871" w14:textId="3F7A5F6B" w:rsidR="008135E3" w:rsidRP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&lt;br&gt; Gender: Male &lt;input type="radio" name="gender" value="Male"&gt; </w:t>
      </w:r>
    </w:p>
    <w:p w14:paraId="2832F1E0" w14:textId="77777777"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Female &lt;input type="radio" name="gender" value="Female"&gt;</w:t>
      </w:r>
    </w:p>
    <w:p w14:paraId="58AC3411" w14:textId="77777777"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&lt;br&gt; Salary: &lt;input type="number" min="0" name="salary"&gt;</w:t>
      </w:r>
    </w:p>
    <w:p w14:paraId="481CF935" w14:textId="77777777"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&lt;br&gt; Tax Deductions: &lt;input type="number" name="deduction"&gt;</w:t>
      </w:r>
    </w:p>
    <w:p w14:paraId="4FC9D187" w14:textId="6156558D" w:rsidR="008135E3" w:rsidRP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 xml:space="preserve">&lt;br&gt; &lt;input type="submit" value="Submit"/&gt; &lt;/form&gt; </w:t>
      </w:r>
    </w:p>
    <w:p w14:paraId="14DDFA9E" w14:textId="067B9D33" w:rsidR="008135E3" w:rsidRDefault="008135E3" w:rsidP="00A72939">
      <w:pPr>
        <w:adjustRightInd w:val="0"/>
        <w:spacing w:after="200" w:line="276" w:lineRule="auto"/>
        <w:ind w:right="438"/>
        <w:jc w:val="both"/>
        <w:rPr>
          <w:rFonts w:eastAsia="Verdana"/>
          <w:sz w:val="24"/>
          <w:szCs w:val="24"/>
        </w:rPr>
      </w:pPr>
      <w:r w:rsidRPr="008135E3">
        <w:rPr>
          <w:rFonts w:eastAsia="Verdana"/>
          <w:sz w:val="24"/>
          <w:szCs w:val="24"/>
        </w:rPr>
        <w:t>&lt;/body&gt; &lt;/html&gt;</w:t>
      </w:r>
    </w:p>
    <w:p w14:paraId="4F4A50D1" w14:textId="386B0DD7" w:rsidR="009D7118" w:rsidRDefault="009D7118" w:rsidP="00A72939">
      <w:pPr>
        <w:adjustRightInd w:val="0"/>
        <w:spacing w:after="200" w:line="276" w:lineRule="auto"/>
        <w:ind w:right="438"/>
        <w:jc w:val="both"/>
        <w:rPr>
          <w:rFonts w:eastAsia="Verdana"/>
          <w:sz w:val="24"/>
          <w:szCs w:val="24"/>
        </w:rPr>
      </w:pPr>
      <w:r>
        <w:rPr>
          <w:rFonts w:eastAsia="Verdana"/>
          <w:sz w:val="24"/>
          <w:szCs w:val="24"/>
        </w:rPr>
        <w:t xml:space="preserve">9. </w:t>
      </w:r>
      <w:r w:rsidRPr="009D7118">
        <w:rPr>
          <w:rFonts w:eastAsia="Verdana"/>
          <w:sz w:val="24"/>
          <w:szCs w:val="24"/>
        </w:rPr>
        <w:t>For adding a jar file, right click on your project -&gt; Build Path -&gt; Configure Build Path -&gt; click on Libraries tab in Java Build Path -&gt; click on Add External JARs button -&gt; select the servlet-api.jar file under tomcat/lib -&gt; ok.</w:t>
      </w:r>
    </w:p>
    <w:p w14:paraId="7DFEBA02" w14:textId="33A616E3" w:rsidR="009D7118" w:rsidRDefault="009D7118" w:rsidP="00A72939">
      <w:pPr>
        <w:adjustRightInd w:val="0"/>
        <w:spacing w:after="200" w:line="276" w:lineRule="auto"/>
        <w:ind w:right="438"/>
        <w:jc w:val="both"/>
        <w:rPr>
          <w:rFonts w:eastAsia="Verdana"/>
          <w:sz w:val="24"/>
          <w:szCs w:val="24"/>
        </w:rPr>
      </w:pPr>
      <w:r>
        <w:rPr>
          <w:rFonts w:eastAsia="Verdana"/>
          <w:sz w:val="24"/>
          <w:szCs w:val="24"/>
        </w:rPr>
        <w:t xml:space="preserve">10. </w:t>
      </w:r>
      <w:r w:rsidRPr="009D7118">
        <w:rPr>
          <w:rFonts w:eastAsia="Verdana"/>
          <w:sz w:val="24"/>
          <w:szCs w:val="24"/>
        </w:rPr>
        <w:t>Right click on your project -&gt; Run As -&gt; Run on Server -&gt; choose tomcat server -&gt; next -&gt; addAll -&gt; finish.</w:t>
      </w:r>
    </w:p>
    <w:p w14:paraId="05C8DD95" w14:textId="6D5311CD" w:rsidR="009D7118" w:rsidRDefault="009D7118" w:rsidP="00A72939">
      <w:pPr>
        <w:adjustRightInd w:val="0"/>
        <w:spacing w:after="200" w:line="276" w:lineRule="auto"/>
        <w:ind w:right="438"/>
        <w:jc w:val="both"/>
        <w:rPr>
          <w:rFonts w:eastAsia="Verdana"/>
          <w:sz w:val="24"/>
          <w:szCs w:val="24"/>
        </w:rPr>
      </w:pPr>
      <w:r>
        <w:rPr>
          <w:rFonts w:eastAsia="Verdana"/>
          <w:sz w:val="24"/>
          <w:szCs w:val="24"/>
        </w:rPr>
        <w:t xml:space="preserve">11. </w:t>
      </w:r>
      <w:r w:rsidRPr="009D7118">
        <w:rPr>
          <w:rFonts w:eastAsia="Verdana"/>
          <w:sz w:val="24"/>
          <w:szCs w:val="24"/>
        </w:rPr>
        <w:t xml:space="preserve">For configuring the tomcat server in eclipse IDE, click on servers tab at the bottom side of the IDE -&gt; </w:t>
      </w:r>
      <w:r w:rsidRPr="009D7118">
        <w:rPr>
          <w:rFonts w:eastAsia="Verdana"/>
          <w:sz w:val="24"/>
          <w:szCs w:val="24"/>
        </w:rPr>
        <w:lastRenderedPageBreak/>
        <w:t>right click on blank area -&gt; New -&gt; Servers -&gt; choose tomcat then its version -&gt; next -&gt; click on Browse button -&gt; select the apache tomcat root folder previous to bin -&gt; next -&gt; addAll -&gt; Finish.</w:t>
      </w:r>
    </w:p>
    <w:p w14:paraId="5097B662" w14:textId="791FC034" w:rsidR="0065345F" w:rsidRDefault="0065345F">
      <w:pPr>
        <w:rPr>
          <w:rFonts w:eastAsia="Verdana"/>
          <w:sz w:val="24"/>
          <w:szCs w:val="24"/>
        </w:rPr>
      </w:pPr>
      <w:r>
        <w:rPr>
          <w:rFonts w:eastAsia="Verdana"/>
          <w:sz w:val="24"/>
          <w:szCs w:val="24"/>
        </w:rPr>
        <w:br w:type="page"/>
      </w:r>
    </w:p>
    <w:p w14:paraId="2200FAC2" w14:textId="608779CF" w:rsidR="00542A8F" w:rsidRPr="00BC1E08" w:rsidRDefault="008135E3" w:rsidP="00A72939">
      <w:pPr>
        <w:adjustRightInd w:val="0"/>
        <w:spacing w:after="200" w:line="276" w:lineRule="auto"/>
        <w:ind w:right="438"/>
        <w:jc w:val="both"/>
        <w:rPr>
          <w:rFonts w:eastAsia="Verdana"/>
          <w:b/>
          <w:bCs/>
          <w:sz w:val="24"/>
          <w:szCs w:val="24"/>
        </w:rPr>
      </w:pPr>
      <w:r w:rsidRPr="00BC1E08">
        <w:rPr>
          <w:rFonts w:eastAsia="Verdana"/>
          <w:b/>
          <w:bCs/>
          <w:sz w:val="24"/>
          <w:szCs w:val="24"/>
        </w:rPr>
        <w:lastRenderedPageBreak/>
        <w:t xml:space="preserve">7. </w:t>
      </w:r>
      <w:r w:rsidR="009D7118" w:rsidRPr="00BC1E08">
        <w:rPr>
          <w:rFonts w:eastAsia="Verdana"/>
          <w:b/>
          <w:bCs/>
          <w:sz w:val="24"/>
          <w:szCs w:val="24"/>
        </w:rPr>
        <w:t>Create a servlet that accepts patient information in a hospital such as patient id, patient name, age, date of admission, cause of admission, doctor diagnosed, treatment proposed. Place the details into a database. Allow options to insert, update, view and delete the contents in the database.</w:t>
      </w:r>
    </w:p>
    <w:p w14:paraId="4858F395" w14:textId="2612AC0F" w:rsidR="009D7118" w:rsidRDefault="009D7118" w:rsidP="00A72939">
      <w:pPr>
        <w:adjustRightInd w:val="0"/>
        <w:spacing w:after="200" w:line="276" w:lineRule="auto"/>
        <w:ind w:right="438"/>
        <w:jc w:val="both"/>
        <w:rPr>
          <w:rFonts w:eastAsia="Verdana"/>
          <w:sz w:val="24"/>
          <w:szCs w:val="24"/>
        </w:rPr>
      </w:pPr>
      <w:r>
        <w:rPr>
          <w:rFonts w:eastAsia="Verdana"/>
          <w:sz w:val="24"/>
          <w:szCs w:val="24"/>
        </w:rPr>
        <w:t>1. After creating Dynamic Web Project and importing the necessary packages</w:t>
      </w:r>
    </w:p>
    <w:p w14:paraId="355F6F86" w14:textId="1D755144" w:rsidR="009D7118" w:rsidRDefault="0073420B" w:rsidP="00A72939">
      <w:pPr>
        <w:adjustRightInd w:val="0"/>
        <w:spacing w:after="200" w:line="276" w:lineRule="auto"/>
        <w:ind w:right="438"/>
        <w:jc w:val="both"/>
        <w:rPr>
          <w:rFonts w:eastAsia="Verdana"/>
          <w:sz w:val="24"/>
          <w:szCs w:val="24"/>
        </w:rPr>
      </w:pPr>
      <w:r>
        <w:rPr>
          <w:rFonts w:eastAsia="Verdana"/>
          <w:sz w:val="24"/>
          <w:szCs w:val="24"/>
        </w:rPr>
        <w:t>Define the doPost method to retrieve the parameters read through the web page</w:t>
      </w:r>
    </w:p>
    <w:p w14:paraId="2FAA31EA" w14:textId="77777777"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protected void doPost(HttpServletRequest request, HttpServletResponse response) throws ServletException, IOException { </w:t>
      </w:r>
    </w:p>
    <w:p w14:paraId="187035D6"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String name = request.getParameter("name"); </w:t>
      </w:r>
    </w:p>
    <w:p w14:paraId="33ABAEAE"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String age = request.getParameter("age"); </w:t>
      </w:r>
    </w:p>
    <w:p w14:paraId="5E66CC26"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String date = request.getParameter("date"); </w:t>
      </w:r>
    </w:p>
    <w:p w14:paraId="6BA1F669"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String cause = request.getParameter("cause"); </w:t>
      </w:r>
    </w:p>
    <w:p w14:paraId="52DC6C76"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String doctor = request.getParameter("doc"); </w:t>
      </w:r>
    </w:p>
    <w:p w14:paraId="38BB5D18" w14:textId="3F76FD33"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String treat = request.getParameter("treat");</w:t>
      </w:r>
    </w:p>
    <w:p w14:paraId="6A3E95A9" w14:textId="56CAB0F7" w:rsidR="0073420B" w:rsidRDefault="0073420B" w:rsidP="00A72939">
      <w:pPr>
        <w:adjustRightInd w:val="0"/>
        <w:spacing w:after="200" w:line="276" w:lineRule="auto"/>
        <w:ind w:right="438"/>
        <w:jc w:val="both"/>
        <w:rPr>
          <w:rFonts w:eastAsia="Verdana"/>
          <w:sz w:val="24"/>
          <w:szCs w:val="24"/>
        </w:rPr>
      </w:pPr>
      <w:r>
        <w:rPr>
          <w:rFonts w:eastAsia="Verdana"/>
          <w:sz w:val="24"/>
          <w:szCs w:val="24"/>
        </w:rPr>
        <w:t>2. Connect to the Patient databases and execute query to insert</w:t>
      </w:r>
    </w:p>
    <w:p w14:paraId="7EFE20FC" w14:textId="77777777"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try { </w:t>
      </w:r>
    </w:p>
    <w:p w14:paraId="57DB22A4"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Class.forName("com.mysql.jdbc.Driver"); </w:t>
      </w:r>
    </w:p>
    <w:p w14:paraId="7644573C" w14:textId="624DA5B6"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Connection con = DriverManager.getConnection("jdbc:mysql://localhost:3306/java", "root", "root"); </w:t>
      </w:r>
    </w:p>
    <w:p w14:paraId="36D38405" w14:textId="77777777"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String updateDB = "insert into PatientRecords values(?,?,?,?,?,?);"; </w:t>
      </w:r>
    </w:p>
    <w:p w14:paraId="26C628A6"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PreparedStatement ps = con.prepareStatement(updateDB); </w:t>
      </w:r>
    </w:p>
    <w:p w14:paraId="240233D3"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ps.setString(1, name); </w:t>
      </w:r>
    </w:p>
    <w:p w14:paraId="0586E150"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ps.setString(2, age); </w:t>
      </w:r>
    </w:p>
    <w:p w14:paraId="674E5807"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ps.setString(3, date); </w:t>
      </w:r>
    </w:p>
    <w:p w14:paraId="1CC11084"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ps.setString(4, cause); </w:t>
      </w:r>
    </w:p>
    <w:p w14:paraId="550A4733"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ps.setString(5, doctor); </w:t>
      </w:r>
    </w:p>
    <w:p w14:paraId="537ACD44"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ps.setString(6, treat);</w:t>
      </w:r>
    </w:p>
    <w:p w14:paraId="6B7C8AF5" w14:textId="065A5BA7"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 int i = ps.executeUpdate(); </w:t>
      </w:r>
    </w:p>
    <w:p w14:paraId="38F3E446" w14:textId="29217B01"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System.out.println("Rows inserted: "+i); s = name + "\n" + age + "\n" + date + "\n" + cause + "\n" + doctor + "\n" + treat + "\n" + i;</w:t>
      </w:r>
    </w:p>
    <w:p w14:paraId="28EE4CF4" w14:textId="77777777"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lastRenderedPageBreak/>
        <w:t xml:space="preserve">} catch(Exception e){ </w:t>
      </w:r>
    </w:p>
    <w:p w14:paraId="4009BF70"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System.out.println(e); } </w:t>
      </w:r>
    </w:p>
    <w:p w14:paraId="590B05BB" w14:textId="5B5DFEED"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request.setAttribute("data", s); </w:t>
      </w:r>
    </w:p>
    <w:p w14:paraId="5270422F" w14:textId="35C7B8C9" w:rsidR="0073420B" w:rsidRDefault="0073420B" w:rsidP="00A72939">
      <w:pPr>
        <w:adjustRightInd w:val="0"/>
        <w:spacing w:after="200" w:line="276" w:lineRule="auto"/>
        <w:ind w:right="438"/>
        <w:jc w:val="both"/>
        <w:rPr>
          <w:rFonts w:eastAsia="Verdana"/>
          <w:sz w:val="24"/>
          <w:szCs w:val="24"/>
        </w:rPr>
      </w:pPr>
      <w:r>
        <w:rPr>
          <w:rFonts w:eastAsia="Verdana"/>
          <w:sz w:val="24"/>
          <w:szCs w:val="24"/>
        </w:rPr>
        <w:t>3. Forward to the view.jsp file to view the data</w:t>
      </w:r>
    </w:p>
    <w:p w14:paraId="16E7AFA7" w14:textId="5101F065"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request.getRequestDispatcher("/view.jsp").forward(request,response); </w:t>
      </w:r>
    </w:p>
    <w:p w14:paraId="04788BEA" w14:textId="75816E1E" w:rsidR="0073420B" w:rsidRDefault="0073420B" w:rsidP="00A72939">
      <w:pPr>
        <w:adjustRightInd w:val="0"/>
        <w:spacing w:after="200" w:line="276" w:lineRule="auto"/>
        <w:ind w:right="438"/>
        <w:jc w:val="both"/>
        <w:rPr>
          <w:rFonts w:eastAsia="Verdana"/>
          <w:sz w:val="24"/>
          <w:szCs w:val="24"/>
        </w:rPr>
      </w:pPr>
      <w:r>
        <w:rPr>
          <w:rFonts w:eastAsia="Verdana"/>
          <w:sz w:val="24"/>
          <w:szCs w:val="24"/>
        </w:rPr>
        <w:t>4. Create Front Ends</w:t>
      </w:r>
    </w:p>
    <w:p w14:paraId="5FAEDBFA"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&lt;!DOCTYPE html&gt; &lt;html&gt; </w:t>
      </w:r>
    </w:p>
    <w:p w14:paraId="165F2D5B" w14:textId="77777777" w:rsid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&lt;head&gt; &lt;meta charset="ISO-8859-1"&gt;</w:t>
      </w:r>
    </w:p>
    <w:p w14:paraId="4D405D1F" w14:textId="523A01AD"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 &lt;title&gt;Insert Patient Details&lt;/title&gt; &lt;/head&gt; &lt;body&gt; </w:t>
      </w:r>
    </w:p>
    <w:p w14:paraId="39414A80" w14:textId="77777777"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&lt;div align='center'&gt; </w:t>
      </w:r>
    </w:p>
    <w:p w14:paraId="18D3DAFB" w14:textId="77777777"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&lt;form action='PatientServlet' method='post'&gt; </w:t>
      </w:r>
    </w:p>
    <w:p w14:paraId="44FC821B" w14:textId="77777777" w:rsidR="00CC7800"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Name: &lt;input type='text' name='name'/&gt;&lt;br&gt;</w:t>
      </w:r>
    </w:p>
    <w:p w14:paraId="082F41B6" w14:textId="77777777" w:rsidR="00CC7800"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&lt;br&gt; Age: &lt;input type='number' name='age'/&gt;</w:t>
      </w:r>
    </w:p>
    <w:p w14:paraId="369C380E" w14:textId="77777777" w:rsidR="00CC7800"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&lt;br&gt;&lt;br&gt; Date of Admission: &lt;input type='date' name='date'/&gt;</w:t>
      </w:r>
    </w:p>
    <w:p w14:paraId="25481ABF" w14:textId="77777777" w:rsidR="00CC7800"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&lt;br&gt;&lt;br&gt; Cause of Admission: &lt;input type='text' name='cause'/&gt;</w:t>
      </w:r>
    </w:p>
    <w:p w14:paraId="04CEA592" w14:textId="77777777" w:rsidR="00CC7800"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&lt;br&gt;&lt;br&gt; Doctor Diagnosed: &lt;input type='text' name='doc'/&gt;</w:t>
      </w:r>
    </w:p>
    <w:p w14:paraId="08405B92" w14:textId="77777777" w:rsidR="00CC7800"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&lt;br&gt;&lt;br&gt; Treatment Proposed: &lt;input type='text' name='treat'/&gt;</w:t>
      </w:r>
    </w:p>
    <w:p w14:paraId="7BB7EC9D" w14:textId="77777777" w:rsidR="00CC7800"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&lt;br&gt;&lt;br&gt; &lt;input type="submit" value='update'/&gt; &lt;/form&gt; &lt;br&gt;</w:t>
      </w:r>
    </w:p>
    <w:p w14:paraId="128497CB" w14:textId="2805A5D7"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&lt;br&gt;&lt;br&gt;&lt;br&gt; &lt;form action='GetServlet' method='post'&gt; </w:t>
      </w:r>
    </w:p>
    <w:p w14:paraId="03BFFA9A" w14:textId="77777777" w:rsidR="0073420B" w:rsidRPr="0073420B"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Get Current Database data: &lt;input type='submit' value='Get Data'/&gt; </w:t>
      </w:r>
    </w:p>
    <w:p w14:paraId="016A763B" w14:textId="0E617AE8" w:rsidR="0065345F" w:rsidRDefault="0073420B" w:rsidP="00A72939">
      <w:pPr>
        <w:adjustRightInd w:val="0"/>
        <w:spacing w:after="200" w:line="276" w:lineRule="auto"/>
        <w:ind w:right="438"/>
        <w:jc w:val="both"/>
        <w:rPr>
          <w:rFonts w:eastAsia="Verdana"/>
          <w:sz w:val="24"/>
          <w:szCs w:val="24"/>
        </w:rPr>
      </w:pPr>
      <w:r w:rsidRPr="0073420B">
        <w:rPr>
          <w:rFonts w:eastAsia="Verdana"/>
          <w:sz w:val="24"/>
          <w:szCs w:val="24"/>
        </w:rPr>
        <w:t xml:space="preserve">&lt;/form&gt; &lt;/div&gt; &lt;/body&gt; &lt;/html&gt; </w:t>
      </w:r>
    </w:p>
    <w:p w14:paraId="4CB4DB84" w14:textId="77777777" w:rsidR="0065345F" w:rsidRDefault="0065345F">
      <w:pPr>
        <w:rPr>
          <w:rFonts w:eastAsia="Verdana"/>
          <w:sz w:val="24"/>
          <w:szCs w:val="24"/>
        </w:rPr>
      </w:pPr>
      <w:r>
        <w:rPr>
          <w:rFonts w:eastAsia="Verdana"/>
          <w:sz w:val="24"/>
          <w:szCs w:val="24"/>
        </w:rPr>
        <w:br w:type="page"/>
      </w:r>
    </w:p>
    <w:p w14:paraId="77099A5B" w14:textId="2A344EFE"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lastRenderedPageBreak/>
        <w:t>8.</w:t>
      </w:r>
      <w:r w:rsidRPr="00BC1E08">
        <w:rPr>
          <w:rFonts w:eastAsia="Verdana"/>
          <w:b/>
          <w:bCs/>
          <w:sz w:val="24"/>
          <w:szCs w:val="24"/>
        </w:rPr>
        <w:tab/>
        <w:t>Write a JSP and Servlet Program to do the following to buy a T-Shirt online:</w:t>
      </w:r>
    </w:p>
    <w:p w14:paraId="46739DA7"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a.</w:t>
      </w:r>
      <w:r w:rsidRPr="00BC1E08">
        <w:rPr>
          <w:rFonts w:eastAsia="Verdana"/>
          <w:b/>
          <w:bCs/>
          <w:sz w:val="24"/>
          <w:szCs w:val="24"/>
        </w:rPr>
        <w:tab/>
        <w:t>A set of checkboxes to select your T-Shirt accessories such as ‘belt’, ‘cap’, ‘hair-band’ etc.</w:t>
      </w:r>
    </w:p>
    <w:p w14:paraId="5C73EE9A"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b.</w:t>
      </w:r>
      <w:r w:rsidRPr="00BC1E08">
        <w:rPr>
          <w:rFonts w:eastAsia="Verdana"/>
          <w:b/>
          <w:bCs/>
          <w:sz w:val="24"/>
          <w:szCs w:val="24"/>
        </w:rPr>
        <w:tab/>
        <w:t>A text area / text field to enter your T-Shirt tag-line</w:t>
      </w:r>
    </w:p>
    <w:p w14:paraId="6695691A"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c.</w:t>
      </w:r>
      <w:r w:rsidRPr="00BC1E08">
        <w:rPr>
          <w:rFonts w:eastAsia="Verdana"/>
          <w:b/>
          <w:bCs/>
          <w:sz w:val="24"/>
          <w:szCs w:val="24"/>
        </w:rPr>
        <w:tab/>
        <w:t>A Radio-button that allows the user to choose between T-Shirt with chest pocket and without.</w:t>
      </w:r>
    </w:p>
    <w:p w14:paraId="0CEDFE83"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d.</w:t>
      </w:r>
      <w:r w:rsidRPr="00BC1E08">
        <w:rPr>
          <w:rFonts w:eastAsia="Verdana"/>
          <w:b/>
          <w:bCs/>
          <w:sz w:val="24"/>
          <w:szCs w:val="24"/>
        </w:rPr>
        <w:tab/>
        <w:t>A Combo Box to choose your T-Shirt color</w:t>
      </w:r>
    </w:p>
    <w:p w14:paraId="2149A8EE"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e.</w:t>
      </w:r>
      <w:r w:rsidRPr="00BC1E08">
        <w:rPr>
          <w:rFonts w:eastAsia="Verdana"/>
          <w:b/>
          <w:bCs/>
          <w:sz w:val="24"/>
          <w:szCs w:val="24"/>
        </w:rPr>
        <w:tab/>
        <w:t>Appropriate labels for these GUI Components</w:t>
      </w:r>
    </w:p>
    <w:p w14:paraId="21E274ED"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f.</w:t>
      </w:r>
      <w:r w:rsidRPr="00BC1E08">
        <w:rPr>
          <w:rFonts w:eastAsia="Verdana"/>
          <w:b/>
          <w:bCs/>
          <w:sz w:val="24"/>
          <w:szCs w:val="24"/>
        </w:rPr>
        <w:tab/>
        <w:t xml:space="preserve">A Button called “Click Me” which when pressed will </w:t>
      </w:r>
    </w:p>
    <w:p w14:paraId="07AC5FFF"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g.</w:t>
      </w:r>
      <w:r w:rsidRPr="00BC1E08">
        <w:rPr>
          <w:rFonts w:eastAsia="Verdana"/>
          <w:b/>
          <w:bCs/>
          <w:sz w:val="24"/>
          <w:szCs w:val="24"/>
        </w:rPr>
        <w:tab/>
        <w:t xml:space="preserve">Insert the details entered into a table called ‘TShirts’. </w:t>
      </w:r>
    </w:p>
    <w:p w14:paraId="7AEB8071"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h.</w:t>
      </w:r>
      <w:r w:rsidRPr="00BC1E08">
        <w:rPr>
          <w:rFonts w:eastAsia="Verdana"/>
          <w:b/>
          <w:bCs/>
          <w:sz w:val="24"/>
          <w:szCs w:val="24"/>
        </w:rPr>
        <w:tab/>
        <w:t>An OrderNo is generated by adding ‘1’ to the existing ‘OrderNo’</w:t>
      </w:r>
    </w:p>
    <w:p w14:paraId="37AB61D7"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i.</w:t>
      </w:r>
      <w:r w:rsidRPr="00BC1E08">
        <w:rPr>
          <w:rFonts w:eastAsia="Verdana"/>
          <w:b/>
          <w:bCs/>
          <w:sz w:val="24"/>
          <w:szCs w:val="24"/>
        </w:rPr>
        <w:tab/>
        <w:t>If ‘TShirts’ table is empty the initial value of ‘OrderNo’ is 100.</w:t>
      </w:r>
    </w:p>
    <w:p w14:paraId="44D5596F"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j.</w:t>
      </w:r>
      <w:r w:rsidRPr="00BC1E08">
        <w:rPr>
          <w:rFonts w:eastAsia="Verdana"/>
          <w:b/>
          <w:bCs/>
          <w:sz w:val="24"/>
          <w:szCs w:val="24"/>
        </w:rPr>
        <w:tab/>
        <w:t xml:space="preserve">This ‘OrderNo’ is also inserted into the ‘TShirts’ table </w:t>
      </w:r>
    </w:p>
    <w:p w14:paraId="47D4D97B" w14:textId="77777777"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k.</w:t>
      </w:r>
      <w:r w:rsidRPr="00BC1E08">
        <w:rPr>
          <w:rFonts w:eastAsia="Verdana"/>
          <w:b/>
          <w:bCs/>
          <w:sz w:val="24"/>
          <w:szCs w:val="24"/>
        </w:rPr>
        <w:tab/>
        <w:t>Display all the records of the ‘TShirts’ table in tabular form</w:t>
      </w:r>
    </w:p>
    <w:p w14:paraId="12DE014A" w14:textId="4BA81B93" w:rsidR="00421E0D" w:rsidRPr="00BC1E08" w:rsidRDefault="00421E0D" w:rsidP="00A72939">
      <w:pPr>
        <w:adjustRightInd w:val="0"/>
        <w:spacing w:after="200" w:line="276" w:lineRule="auto"/>
        <w:ind w:right="438"/>
        <w:jc w:val="both"/>
        <w:rPr>
          <w:rFonts w:eastAsia="Verdana"/>
          <w:b/>
          <w:bCs/>
          <w:sz w:val="24"/>
          <w:szCs w:val="24"/>
        </w:rPr>
      </w:pPr>
      <w:r w:rsidRPr="00BC1E08">
        <w:rPr>
          <w:rFonts w:eastAsia="Verdana"/>
          <w:b/>
          <w:bCs/>
          <w:sz w:val="24"/>
          <w:szCs w:val="24"/>
        </w:rPr>
        <w:t>PS: Frontend display should be in JSP and the business logic should be written in Servlet Class.</w:t>
      </w:r>
    </w:p>
    <w:p w14:paraId="607A6815" w14:textId="181E2534" w:rsidR="009D7118" w:rsidRDefault="00BC1E08" w:rsidP="00A72939">
      <w:pPr>
        <w:adjustRightInd w:val="0"/>
        <w:spacing w:after="200" w:line="276" w:lineRule="auto"/>
        <w:ind w:right="438"/>
        <w:jc w:val="both"/>
        <w:rPr>
          <w:rFonts w:eastAsia="Verdana"/>
          <w:b/>
          <w:bCs/>
          <w:sz w:val="24"/>
          <w:szCs w:val="24"/>
        </w:rPr>
      </w:pPr>
      <w:r w:rsidRPr="00BC1E08">
        <w:rPr>
          <w:rFonts w:eastAsia="Verdana"/>
          <w:b/>
          <w:bCs/>
          <w:sz w:val="24"/>
          <w:szCs w:val="24"/>
        </w:rPr>
        <w:t>Steps Involved</w:t>
      </w:r>
    </w:p>
    <w:p w14:paraId="1862A4DD" w14:textId="77777777" w:rsidR="00F441ED" w:rsidRPr="00564FD4" w:rsidRDefault="00AF6F6C" w:rsidP="00A72939">
      <w:pPr>
        <w:ind w:right="438" w:firstLine="720"/>
        <w:jc w:val="both"/>
        <w:textAlignment w:val="baseline"/>
        <w:rPr>
          <w:sz w:val="24"/>
          <w:szCs w:val="24"/>
        </w:rPr>
      </w:pPr>
      <w:r>
        <w:rPr>
          <w:rFonts w:eastAsia="Verdana"/>
          <w:sz w:val="24"/>
          <w:szCs w:val="24"/>
        </w:rPr>
        <w:t xml:space="preserve">1. Write the servlet program to access the parameters </w:t>
      </w:r>
      <w:r w:rsidR="00F441ED">
        <w:rPr>
          <w:rFonts w:eastAsia="Verdana"/>
          <w:sz w:val="24"/>
          <w:szCs w:val="24"/>
        </w:rPr>
        <w:t xml:space="preserve">. </w:t>
      </w:r>
      <w:r w:rsidR="00F441ED" w:rsidRPr="00564FD4">
        <w:rPr>
          <w:sz w:val="24"/>
          <w:szCs w:val="24"/>
        </w:rPr>
        <w:t>@WebServlet("/tcon")</w:t>
      </w:r>
    </w:p>
    <w:p w14:paraId="426CD348" w14:textId="77777777" w:rsidR="00AF6F6C" w:rsidRPr="00AF6F6C" w:rsidRDefault="00AF6F6C" w:rsidP="00A72939">
      <w:pPr>
        <w:adjustRightInd w:val="0"/>
        <w:ind w:right="438"/>
        <w:jc w:val="both"/>
        <w:rPr>
          <w:rFonts w:eastAsia="Verdana"/>
          <w:sz w:val="24"/>
          <w:szCs w:val="24"/>
        </w:rPr>
      </w:pPr>
      <w:r w:rsidRPr="00AF6F6C">
        <w:rPr>
          <w:rFonts w:eastAsia="Verdana"/>
          <w:sz w:val="24"/>
          <w:szCs w:val="24"/>
        </w:rPr>
        <w:t xml:space="preserve">protected void doPost(HttpServletRequest req, HttpServletResponse resp) throws ServletException, IOException { </w:t>
      </w:r>
    </w:p>
    <w:p w14:paraId="083707E6" w14:textId="77777777" w:rsidR="00AF6F6C" w:rsidRDefault="00AF6F6C" w:rsidP="00A72939">
      <w:pPr>
        <w:adjustRightInd w:val="0"/>
        <w:ind w:right="438"/>
        <w:jc w:val="both"/>
        <w:rPr>
          <w:rFonts w:eastAsia="Verdana"/>
          <w:sz w:val="24"/>
          <w:szCs w:val="24"/>
        </w:rPr>
      </w:pPr>
      <w:r w:rsidRPr="00AF6F6C">
        <w:rPr>
          <w:rFonts w:eastAsia="Verdana"/>
          <w:sz w:val="24"/>
          <w:szCs w:val="24"/>
        </w:rPr>
        <w:t xml:space="preserve">String acc[]=req.getParameterValues("acc"); </w:t>
      </w:r>
    </w:p>
    <w:p w14:paraId="5E9EC80D" w14:textId="390ECF64" w:rsidR="00AF6F6C" w:rsidRPr="00AF6F6C" w:rsidRDefault="00AF6F6C" w:rsidP="00A72939">
      <w:pPr>
        <w:adjustRightInd w:val="0"/>
        <w:ind w:right="438"/>
        <w:jc w:val="both"/>
        <w:rPr>
          <w:rFonts w:eastAsia="Verdana"/>
          <w:sz w:val="24"/>
          <w:szCs w:val="24"/>
        </w:rPr>
      </w:pPr>
      <w:r w:rsidRPr="00AF6F6C">
        <w:rPr>
          <w:rFonts w:eastAsia="Verdana"/>
          <w:sz w:val="24"/>
          <w:szCs w:val="24"/>
        </w:rPr>
        <w:t xml:space="preserve">String accList=""; for(String s:acc) </w:t>
      </w:r>
    </w:p>
    <w:p w14:paraId="4637767F" w14:textId="77777777" w:rsidR="00AF6F6C" w:rsidRDefault="00AF6F6C" w:rsidP="00A72939">
      <w:pPr>
        <w:adjustRightInd w:val="0"/>
        <w:ind w:right="438"/>
        <w:jc w:val="both"/>
        <w:rPr>
          <w:rFonts w:eastAsia="Verdana"/>
          <w:sz w:val="24"/>
          <w:szCs w:val="24"/>
        </w:rPr>
      </w:pPr>
      <w:r w:rsidRPr="00AF6F6C">
        <w:rPr>
          <w:rFonts w:eastAsia="Verdana"/>
          <w:sz w:val="24"/>
          <w:szCs w:val="24"/>
        </w:rPr>
        <w:t xml:space="preserve">accList=accList+s+"/"; </w:t>
      </w:r>
    </w:p>
    <w:p w14:paraId="4C24CA88" w14:textId="77777777" w:rsidR="00AF6F6C" w:rsidRDefault="00AF6F6C" w:rsidP="00A72939">
      <w:pPr>
        <w:adjustRightInd w:val="0"/>
        <w:ind w:right="438"/>
        <w:jc w:val="both"/>
        <w:rPr>
          <w:rFonts w:eastAsia="Verdana"/>
          <w:sz w:val="24"/>
          <w:szCs w:val="24"/>
        </w:rPr>
      </w:pPr>
      <w:r w:rsidRPr="00AF6F6C">
        <w:rPr>
          <w:rFonts w:eastAsia="Verdana"/>
          <w:sz w:val="24"/>
          <w:szCs w:val="24"/>
        </w:rPr>
        <w:t xml:space="preserve">String tagline=req.getParameter("tag"); </w:t>
      </w:r>
    </w:p>
    <w:p w14:paraId="0B9C1AD3" w14:textId="77777777" w:rsidR="00AF6F6C" w:rsidRDefault="00AF6F6C" w:rsidP="00A72939">
      <w:pPr>
        <w:adjustRightInd w:val="0"/>
        <w:ind w:right="438"/>
        <w:jc w:val="both"/>
        <w:rPr>
          <w:rFonts w:eastAsia="Verdana"/>
          <w:sz w:val="24"/>
          <w:szCs w:val="24"/>
        </w:rPr>
      </w:pPr>
      <w:r w:rsidRPr="00AF6F6C">
        <w:rPr>
          <w:rFonts w:eastAsia="Verdana"/>
          <w:sz w:val="24"/>
          <w:szCs w:val="24"/>
        </w:rPr>
        <w:t xml:space="preserve">String pocket=req.getParameter("opt"); </w:t>
      </w:r>
    </w:p>
    <w:p w14:paraId="0C6D8F3D" w14:textId="3A7A9468" w:rsidR="00AF6F6C" w:rsidRPr="00AF6F6C" w:rsidRDefault="00AF6F6C" w:rsidP="00A72939">
      <w:pPr>
        <w:adjustRightInd w:val="0"/>
        <w:ind w:right="438"/>
        <w:jc w:val="both"/>
        <w:rPr>
          <w:rFonts w:eastAsia="Verdana"/>
          <w:sz w:val="24"/>
          <w:szCs w:val="24"/>
        </w:rPr>
      </w:pPr>
      <w:r w:rsidRPr="00AF6F6C">
        <w:rPr>
          <w:rFonts w:eastAsia="Verdana"/>
          <w:sz w:val="24"/>
          <w:szCs w:val="24"/>
        </w:rPr>
        <w:t xml:space="preserve">String color=req.getParameter("col"); </w:t>
      </w:r>
    </w:p>
    <w:p w14:paraId="621CDBF1" w14:textId="77777777" w:rsidR="00AF6F6C" w:rsidRPr="00AF6F6C" w:rsidRDefault="00AF6F6C" w:rsidP="00A72939">
      <w:pPr>
        <w:adjustRightInd w:val="0"/>
        <w:ind w:right="438"/>
        <w:jc w:val="both"/>
        <w:rPr>
          <w:rFonts w:eastAsia="Verdana"/>
          <w:sz w:val="24"/>
          <w:szCs w:val="24"/>
        </w:rPr>
      </w:pPr>
      <w:r w:rsidRPr="00AF6F6C">
        <w:rPr>
          <w:rFonts w:eastAsia="Verdana"/>
          <w:sz w:val="24"/>
          <w:szCs w:val="24"/>
        </w:rPr>
        <w:t xml:space="preserve">System.out.println(tagline+ " " + pocket); </w:t>
      </w:r>
    </w:p>
    <w:p w14:paraId="4F2B8DE7" w14:textId="77777777" w:rsidR="00AF6F6C" w:rsidRDefault="00AF6F6C" w:rsidP="00A72939">
      <w:pPr>
        <w:adjustRightInd w:val="0"/>
        <w:ind w:right="438"/>
        <w:jc w:val="both"/>
        <w:rPr>
          <w:rFonts w:eastAsia="Verdana"/>
          <w:sz w:val="24"/>
          <w:szCs w:val="24"/>
        </w:rPr>
      </w:pPr>
      <w:r w:rsidRPr="00AF6F6C">
        <w:rPr>
          <w:rFonts w:eastAsia="Verdana"/>
          <w:sz w:val="24"/>
          <w:szCs w:val="24"/>
        </w:rPr>
        <w:t xml:space="preserve">resp.setContentType("text/html"); </w:t>
      </w:r>
    </w:p>
    <w:p w14:paraId="364F6EC9" w14:textId="6956D868" w:rsidR="00AF6F6C" w:rsidRDefault="00AF6F6C" w:rsidP="00A72939">
      <w:pPr>
        <w:adjustRightInd w:val="0"/>
        <w:ind w:right="438"/>
        <w:jc w:val="both"/>
        <w:rPr>
          <w:rFonts w:eastAsia="Verdana"/>
          <w:sz w:val="24"/>
          <w:szCs w:val="24"/>
        </w:rPr>
      </w:pPr>
      <w:r w:rsidRPr="00AF6F6C">
        <w:rPr>
          <w:rFonts w:eastAsia="Verdana"/>
          <w:sz w:val="24"/>
          <w:szCs w:val="24"/>
        </w:rPr>
        <w:t>PrintWriter out=resp.getWriter();</w:t>
      </w:r>
    </w:p>
    <w:p w14:paraId="43B8F6C2" w14:textId="29DF3650" w:rsidR="00AF6F6C" w:rsidRDefault="00AF6F6C" w:rsidP="00A72939">
      <w:pPr>
        <w:adjustRightInd w:val="0"/>
        <w:ind w:right="438"/>
        <w:jc w:val="both"/>
        <w:rPr>
          <w:rFonts w:eastAsia="Verdana"/>
          <w:sz w:val="24"/>
          <w:szCs w:val="24"/>
        </w:rPr>
      </w:pPr>
    </w:p>
    <w:p w14:paraId="6A686D38" w14:textId="53210F14" w:rsidR="00AF6F6C" w:rsidRDefault="00AF6F6C" w:rsidP="00A72939">
      <w:pPr>
        <w:adjustRightInd w:val="0"/>
        <w:ind w:right="438"/>
        <w:jc w:val="both"/>
        <w:rPr>
          <w:rFonts w:eastAsia="Verdana"/>
          <w:sz w:val="24"/>
          <w:szCs w:val="24"/>
        </w:rPr>
      </w:pPr>
      <w:r>
        <w:rPr>
          <w:rFonts w:eastAsia="Verdana"/>
          <w:sz w:val="24"/>
          <w:szCs w:val="24"/>
        </w:rPr>
        <w:t xml:space="preserve">2. Establish database connectivity and insert into TShirts table </w:t>
      </w:r>
    </w:p>
    <w:p w14:paraId="680541F7" w14:textId="0CC13059" w:rsidR="00AF6F6C" w:rsidRDefault="00AF6F6C" w:rsidP="00A72939">
      <w:pPr>
        <w:adjustRightInd w:val="0"/>
        <w:ind w:right="438"/>
        <w:jc w:val="both"/>
        <w:rPr>
          <w:rFonts w:eastAsia="Verdana"/>
          <w:sz w:val="24"/>
          <w:szCs w:val="24"/>
        </w:rPr>
      </w:pPr>
      <w:r w:rsidRPr="00AF6F6C">
        <w:rPr>
          <w:rFonts w:eastAsia="Verdana"/>
          <w:sz w:val="24"/>
          <w:szCs w:val="24"/>
        </w:rPr>
        <w:t>Class.forName("com.mysql.jdbc.Driver");</w:t>
      </w:r>
    </w:p>
    <w:p w14:paraId="5CCC8DE3" w14:textId="571ECE44" w:rsidR="00AF6F6C" w:rsidRPr="00AF6F6C" w:rsidRDefault="00AF6F6C" w:rsidP="00A72939">
      <w:pPr>
        <w:adjustRightInd w:val="0"/>
        <w:ind w:right="438"/>
        <w:jc w:val="both"/>
        <w:rPr>
          <w:rFonts w:eastAsia="Verdana"/>
          <w:sz w:val="24"/>
          <w:szCs w:val="24"/>
        </w:rPr>
      </w:pPr>
      <w:r w:rsidRPr="00AF6F6C">
        <w:rPr>
          <w:rFonts w:eastAsia="Verdana"/>
          <w:sz w:val="24"/>
          <w:szCs w:val="24"/>
        </w:rPr>
        <w:t xml:space="preserve"> Connection conn=DriverManager.getConnection("jdbc:mysql://localhost:3306/</w:t>
      </w:r>
      <w:r w:rsidR="00F441ED">
        <w:rPr>
          <w:rFonts w:eastAsia="Verdana"/>
          <w:sz w:val="24"/>
          <w:szCs w:val="24"/>
        </w:rPr>
        <w:t>TShirts</w:t>
      </w:r>
      <w:r w:rsidRPr="00AF6F6C">
        <w:rPr>
          <w:rFonts w:eastAsia="Verdana"/>
          <w:sz w:val="24"/>
          <w:szCs w:val="24"/>
        </w:rPr>
        <w:t xml:space="preserve">", "root", "root"); </w:t>
      </w:r>
    </w:p>
    <w:p w14:paraId="2E6C338E" w14:textId="77777777" w:rsidR="00AF6F6C" w:rsidRPr="00AF6F6C" w:rsidRDefault="00AF6F6C" w:rsidP="00A72939">
      <w:pPr>
        <w:adjustRightInd w:val="0"/>
        <w:ind w:right="438"/>
        <w:jc w:val="both"/>
        <w:rPr>
          <w:rFonts w:eastAsia="Verdana"/>
          <w:sz w:val="24"/>
          <w:szCs w:val="24"/>
        </w:rPr>
      </w:pPr>
      <w:r w:rsidRPr="00AF6F6C">
        <w:rPr>
          <w:rFonts w:eastAsia="Verdana"/>
          <w:sz w:val="24"/>
          <w:szCs w:val="24"/>
        </w:rPr>
        <w:t xml:space="preserve">Statement stmt=conn.createStatement(); </w:t>
      </w:r>
    </w:p>
    <w:p w14:paraId="733359A0" w14:textId="75E8595D" w:rsidR="00AF6F6C" w:rsidRDefault="00AF6F6C" w:rsidP="00A72939">
      <w:pPr>
        <w:adjustRightInd w:val="0"/>
        <w:ind w:right="438"/>
        <w:jc w:val="both"/>
        <w:rPr>
          <w:rFonts w:eastAsia="Verdana"/>
          <w:sz w:val="24"/>
          <w:szCs w:val="24"/>
        </w:rPr>
      </w:pPr>
      <w:r w:rsidRPr="00AF6F6C">
        <w:rPr>
          <w:rFonts w:eastAsia="Verdana"/>
          <w:sz w:val="24"/>
          <w:szCs w:val="24"/>
        </w:rPr>
        <w:t>stmt.executeUpdate("insert</w:t>
      </w:r>
      <w:r>
        <w:rPr>
          <w:rFonts w:eastAsia="Verdana"/>
          <w:sz w:val="24"/>
          <w:szCs w:val="24"/>
        </w:rPr>
        <w:t xml:space="preserve"> </w:t>
      </w:r>
      <w:r w:rsidRPr="00AF6F6C">
        <w:rPr>
          <w:rFonts w:eastAsia="Verdana"/>
          <w:sz w:val="24"/>
          <w:szCs w:val="24"/>
        </w:rPr>
        <w:t>into TShirts values ("+i+",'"+accList.substring(0,10)+"','"+tagline+"','"+pocket+"','"+color+"');");</w:t>
      </w:r>
    </w:p>
    <w:p w14:paraId="6DB92CDC" w14:textId="73FAD94C" w:rsidR="00730E92" w:rsidRDefault="00730E92" w:rsidP="00A72939">
      <w:pPr>
        <w:adjustRightInd w:val="0"/>
        <w:ind w:right="438"/>
        <w:jc w:val="both"/>
        <w:rPr>
          <w:rFonts w:eastAsia="Verdana"/>
          <w:sz w:val="24"/>
          <w:szCs w:val="24"/>
        </w:rPr>
      </w:pPr>
    </w:p>
    <w:p w14:paraId="796F2FAB" w14:textId="79E12153" w:rsidR="00730E92" w:rsidRDefault="00730E92" w:rsidP="00A72939">
      <w:pPr>
        <w:adjustRightInd w:val="0"/>
        <w:ind w:right="438"/>
        <w:jc w:val="both"/>
        <w:rPr>
          <w:rFonts w:eastAsia="Verdana"/>
          <w:sz w:val="24"/>
          <w:szCs w:val="24"/>
        </w:rPr>
      </w:pPr>
      <w:r>
        <w:rPr>
          <w:rFonts w:eastAsia="Verdana"/>
          <w:sz w:val="24"/>
          <w:szCs w:val="24"/>
        </w:rPr>
        <w:t>3. Create a JSP file in WebContent folders</w:t>
      </w:r>
    </w:p>
    <w:p w14:paraId="5E93E56D" w14:textId="77777777" w:rsidR="00730E92" w:rsidRPr="00564FD4" w:rsidRDefault="00730E92" w:rsidP="00A72939">
      <w:pPr>
        <w:ind w:right="438" w:firstLine="720"/>
        <w:jc w:val="both"/>
        <w:textAlignment w:val="baseline"/>
        <w:rPr>
          <w:sz w:val="24"/>
          <w:szCs w:val="24"/>
        </w:rPr>
      </w:pPr>
      <w:r w:rsidRPr="00564FD4">
        <w:rPr>
          <w:sz w:val="24"/>
          <w:szCs w:val="24"/>
        </w:rPr>
        <w:t>&lt;form action="tcon" method="post"&gt;</w:t>
      </w:r>
    </w:p>
    <w:p w14:paraId="6AD56F0C" w14:textId="77777777" w:rsidR="00730E92" w:rsidRPr="00564FD4" w:rsidRDefault="00730E92" w:rsidP="00A72939">
      <w:pPr>
        <w:ind w:right="438" w:firstLine="720"/>
        <w:jc w:val="both"/>
        <w:textAlignment w:val="baseline"/>
        <w:rPr>
          <w:sz w:val="24"/>
          <w:szCs w:val="24"/>
        </w:rPr>
      </w:pPr>
      <w:r w:rsidRPr="00564FD4">
        <w:rPr>
          <w:sz w:val="24"/>
          <w:szCs w:val="24"/>
        </w:rPr>
        <w:t>T-Shirt Accessories&lt;input type="checkbox" name="access"  value="Belt"/&gt;Belt</w:t>
      </w:r>
    </w:p>
    <w:p w14:paraId="19120125" w14:textId="77777777" w:rsidR="00730E92" w:rsidRPr="00564FD4" w:rsidRDefault="00730E92" w:rsidP="00A72939">
      <w:pPr>
        <w:ind w:right="438" w:firstLine="720"/>
        <w:jc w:val="both"/>
        <w:textAlignment w:val="baseline"/>
        <w:rPr>
          <w:sz w:val="24"/>
          <w:szCs w:val="24"/>
        </w:rPr>
      </w:pPr>
      <w:r w:rsidRPr="00564FD4">
        <w:rPr>
          <w:sz w:val="24"/>
          <w:szCs w:val="24"/>
        </w:rPr>
        <w:t>&lt;input type="checkbox" name="access" value="Cap"/&gt;Cap</w:t>
      </w:r>
    </w:p>
    <w:p w14:paraId="62C29D90" w14:textId="77777777" w:rsidR="00730E92" w:rsidRPr="00564FD4" w:rsidRDefault="00730E92" w:rsidP="00A72939">
      <w:pPr>
        <w:ind w:right="438" w:firstLine="720"/>
        <w:jc w:val="both"/>
        <w:textAlignment w:val="baseline"/>
        <w:rPr>
          <w:sz w:val="24"/>
          <w:szCs w:val="24"/>
        </w:rPr>
      </w:pPr>
      <w:r w:rsidRPr="00564FD4">
        <w:rPr>
          <w:sz w:val="24"/>
          <w:szCs w:val="24"/>
        </w:rPr>
        <w:lastRenderedPageBreak/>
        <w:t>&lt;input type="checkbox" name="access" value="Hair-Band"/&gt;Hair-Band&lt;br&gt;</w:t>
      </w:r>
    </w:p>
    <w:p w14:paraId="5F239532" w14:textId="77777777" w:rsidR="00730E92" w:rsidRPr="00564FD4" w:rsidRDefault="00730E92" w:rsidP="00A72939">
      <w:pPr>
        <w:ind w:right="438" w:firstLine="720"/>
        <w:jc w:val="both"/>
        <w:textAlignment w:val="baseline"/>
        <w:rPr>
          <w:sz w:val="24"/>
          <w:szCs w:val="24"/>
        </w:rPr>
      </w:pPr>
      <w:r w:rsidRPr="00564FD4">
        <w:rPr>
          <w:sz w:val="24"/>
          <w:szCs w:val="24"/>
        </w:rPr>
        <w:t>Tag-Line&lt;input type="text" name="tagline" size="50"/&gt;&lt;br&gt;</w:t>
      </w:r>
    </w:p>
    <w:p w14:paraId="731F90FA" w14:textId="77777777" w:rsidR="00730E92" w:rsidRPr="00564FD4" w:rsidRDefault="00730E92" w:rsidP="00A72939">
      <w:pPr>
        <w:ind w:right="438" w:firstLine="720"/>
        <w:jc w:val="both"/>
        <w:textAlignment w:val="baseline"/>
        <w:rPr>
          <w:sz w:val="24"/>
          <w:szCs w:val="24"/>
        </w:rPr>
      </w:pPr>
      <w:r w:rsidRPr="00564FD4">
        <w:rPr>
          <w:sz w:val="24"/>
          <w:szCs w:val="24"/>
        </w:rPr>
        <w:t>T-Shirt Feature:&lt;input type="radio" name="pocket" value="ChestPocket"/&gt;Chest Pocket</w:t>
      </w:r>
    </w:p>
    <w:p w14:paraId="1D09C3A7" w14:textId="77777777" w:rsidR="00730E92" w:rsidRPr="00564FD4" w:rsidRDefault="00730E92" w:rsidP="00A72939">
      <w:pPr>
        <w:ind w:right="438" w:firstLine="720"/>
        <w:jc w:val="both"/>
        <w:textAlignment w:val="baseline"/>
        <w:rPr>
          <w:sz w:val="24"/>
          <w:szCs w:val="24"/>
        </w:rPr>
      </w:pPr>
      <w:r w:rsidRPr="00564FD4">
        <w:rPr>
          <w:sz w:val="24"/>
          <w:szCs w:val="24"/>
        </w:rPr>
        <w:t>&lt;input type="radio" name="pocket" value="NoChestPocket"/&gt;No Chest Pocket&lt;br&gt;</w:t>
      </w:r>
    </w:p>
    <w:p w14:paraId="1AA3A8D3" w14:textId="77777777" w:rsidR="00730E92" w:rsidRPr="00564FD4" w:rsidRDefault="00730E92" w:rsidP="00A72939">
      <w:pPr>
        <w:ind w:right="438" w:firstLine="720"/>
        <w:jc w:val="both"/>
        <w:textAlignment w:val="baseline"/>
        <w:rPr>
          <w:sz w:val="24"/>
          <w:szCs w:val="24"/>
        </w:rPr>
      </w:pPr>
      <w:r w:rsidRPr="00564FD4">
        <w:rPr>
          <w:sz w:val="24"/>
          <w:szCs w:val="24"/>
        </w:rPr>
        <w:t>T-Shirt Color:&lt;select name="Tshirtcolor"&gt;</w:t>
      </w:r>
    </w:p>
    <w:p w14:paraId="13906140" w14:textId="77777777" w:rsidR="00730E92" w:rsidRPr="00564FD4" w:rsidRDefault="00730E92" w:rsidP="00A72939">
      <w:pPr>
        <w:ind w:right="438" w:firstLine="720"/>
        <w:jc w:val="both"/>
        <w:textAlignment w:val="baseline"/>
        <w:rPr>
          <w:sz w:val="24"/>
          <w:szCs w:val="24"/>
        </w:rPr>
      </w:pPr>
      <w:r w:rsidRPr="00564FD4">
        <w:rPr>
          <w:sz w:val="24"/>
          <w:szCs w:val="24"/>
        </w:rPr>
        <w:t>&lt;option&gt;Blue&lt;/option&gt;</w:t>
      </w:r>
    </w:p>
    <w:p w14:paraId="24EF8960" w14:textId="77777777" w:rsidR="00730E92" w:rsidRPr="00564FD4" w:rsidRDefault="00730E92" w:rsidP="00A72939">
      <w:pPr>
        <w:ind w:right="438" w:firstLine="720"/>
        <w:jc w:val="both"/>
        <w:textAlignment w:val="baseline"/>
        <w:rPr>
          <w:sz w:val="24"/>
          <w:szCs w:val="24"/>
        </w:rPr>
      </w:pPr>
      <w:r w:rsidRPr="00564FD4">
        <w:rPr>
          <w:sz w:val="24"/>
          <w:szCs w:val="24"/>
        </w:rPr>
        <w:t>&lt;option&gt;Red&lt;/option&gt;</w:t>
      </w:r>
    </w:p>
    <w:p w14:paraId="1475F966" w14:textId="77777777" w:rsidR="00730E92" w:rsidRPr="00564FD4" w:rsidRDefault="00730E92" w:rsidP="00A72939">
      <w:pPr>
        <w:ind w:right="438" w:firstLine="720"/>
        <w:jc w:val="both"/>
        <w:textAlignment w:val="baseline"/>
        <w:rPr>
          <w:sz w:val="24"/>
          <w:szCs w:val="24"/>
        </w:rPr>
      </w:pPr>
      <w:r w:rsidRPr="00564FD4">
        <w:rPr>
          <w:sz w:val="24"/>
          <w:szCs w:val="24"/>
        </w:rPr>
        <w:t>&lt;option&gt;Green&lt;/option&gt;</w:t>
      </w:r>
    </w:p>
    <w:p w14:paraId="0CED8983" w14:textId="77777777" w:rsidR="00730E92" w:rsidRPr="00564FD4" w:rsidRDefault="00730E92" w:rsidP="00A72939">
      <w:pPr>
        <w:ind w:right="438" w:firstLine="720"/>
        <w:jc w:val="both"/>
        <w:textAlignment w:val="baseline"/>
        <w:rPr>
          <w:sz w:val="24"/>
          <w:szCs w:val="24"/>
        </w:rPr>
      </w:pPr>
      <w:r w:rsidRPr="00564FD4">
        <w:rPr>
          <w:sz w:val="24"/>
          <w:szCs w:val="24"/>
        </w:rPr>
        <w:t>&lt;/select&gt;&lt;br&gt;</w:t>
      </w:r>
    </w:p>
    <w:p w14:paraId="4CC85CDF" w14:textId="020D4A74" w:rsidR="00730E92" w:rsidRDefault="00730E92" w:rsidP="00A72939">
      <w:pPr>
        <w:adjustRightInd w:val="0"/>
        <w:ind w:right="438"/>
        <w:jc w:val="both"/>
        <w:rPr>
          <w:sz w:val="24"/>
          <w:szCs w:val="24"/>
        </w:rPr>
      </w:pPr>
      <w:r w:rsidRPr="00564FD4">
        <w:rPr>
          <w:sz w:val="24"/>
          <w:szCs w:val="24"/>
        </w:rPr>
        <w:t>&lt;input type="submit" value="Place Orders"/&gt;</w:t>
      </w:r>
    </w:p>
    <w:p w14:paraId="52EDF06C" w14:textId="0D2D467E" w:rsidR="00013645" w:rsidRDefault="00013645" w:rsidP="00A72939">
      <w:pPr>
        <w:adjustRightInd w:val="0"/>
        <w:ind w:right="438"/>
        <w:jc w:val="both"/>
        <w:rPr>
          <w:sz w:val="24"/>
          <w:szCs w:val="24"/>
        </w:rPr>
      </w:pPr>
      <w:r>
        <w:rPr>
          <w:noProof/>
          <w:lang w:val="en-IN" w:eastAsia="en-IN"/>
        </w:rPr>
        <w:drawing>
          <wp:inline distT="0" distB="0" distL="0" distR="0" wp14:anchorId="1CF5FF6E" wp14:editId="2454E685">
            <wp:extent cx="5003800" cy="5283200"/>
            <wp:effectExtent l="0" t="0" r="0" b="0"/>
            <wp:docPr id="5" name="Picture 5" descr="New JS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 JSP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3800" cy="5283200"/>
                    </a:xfrm>
                    <a:prstGeom prst="rect">
                      <a:avLst/>
                    </a:prstGeom>
                    <a:noFill/>
                    <a:ln>
                      <a:noFill/>
                    </a:ln>
                  </pic:spPr>
                </pic:pic>
              </a:graphicData>
            </a:graphic>
          </wp:inline>
        </w:drawing>
      </w:r>
    </w:p>
    <w:p w14:paraId="35E2FEED" w14:textId="090AB486" w:rsidR="00F441ED" w:rsidRDefault="00F441ED" w:rsidP="00A72939">
      <w:pPr>
        <w:adjustRightInd w:val="0"/>
        <w:ind w:right="438"/>
        <w:jc w:val="both"/>
        <w:rPr>
          <w:sz w:val="24"/>
          <w:szCs w:val="24"/>
        </w:rPr>
      </w:pPr>
      <w:r>
        <w:rPr>
          <w:sz w:val="24"/>
          <w:szCs w:val="24"/>
        </w:rPr>
        <w:t xml:space="preserve">4. Write code to create a table in Servlet </w:t>
      </w:r>
      <w:r w:rsidR="00D94B2A">
        <w:rPr>
          <w:sz w:val="24"/>
          <w:szCs w:val="24"/>
        </w:rPr>
        <w:t xml:space="preserve">program </w:t>
      </w:r>
      <w:r>
        <w:rPr>
          <w:sz w:val="24"/>
          <w:szCs w:val="24"/>
        </w:rPr>
        <w:t>for displaying the result based on the result set rs.</w:t>
      </w:r>
    </w:p>
    <w:p w14:paraId="6C1684B2" w14:textId="77777777" w:rsidR="00F441ED" w:rsidRPr="00F441ED" w:rsidRDefault="00F441ED" w:rsidP="00A72939">
      <w:pPr>
        <w:adjustRightInd w:val="0"/>
        <w:ind w:left="720" w:right="438" w:firstLine="720"/>
        <w:jc w:val="both"/>
        <w:rPr>
          <w:sz w:val="24"/>
          <w:szCs w:val="24"/>
        </w:rPr>
      </w:pPr>
      <w:r w:rsidRPr="00F441ED">
        <w:rPr>
          <w:sz w:val="24"/>
          <w:szCs w:val="24"/>
        </w:rPr>
        <w:t>out.print("&lt;td&gt;OrderNo&lt;/td&gt;");</w:t>
      </w:r>
    </w:p>
    <w:p w14:paraId="36ED8DE9"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out.print("&lt;td&gt;T-shirt Accessories&lt;/td&gt;");</w:t>
      </w:r>
    </w:p>
    <w:p w14:paraId="5269F730"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out.print("&lt;td&gt;T-shirt tag-line&lt;/td&gt;");</w:t>
      </w:r>
    </w:p>
    <w:p w14:paraId="463CDA95"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out.print("&lt;td&gt;T-shirt type&lt;/td&gt;");</w:t>
      </w:r>
    </w:p>
    <w:p w14:paraId="279A606B"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out.print("&lt;td&gt;T-shirt color&lt;/td&gt;");</w:t>
      </w:r>
    </w:p>
    <w:p w14:paraId="6871BDFD"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out.println("&lt;/tr&gt;");</w:t>
      </w:r>
    </w:p>
    <w:p w14:paraId="6E9279EF"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if(!rs.isBeforeFirst()){</w:t>
      </w:r>
    </w:p>
    <w:p w14:paraId="045CBCAA"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r>
      <w:r w:rsidRPr="00F441ED">
        <w:rPr>
          <w:sz w:val="24"/>
          <w:szCs w:val="24"/>
        </w:rPr>
        <w:tab/>
        <w:t>out.print("&lt;tr&gt;");</w:t>
      </w:r>
    </w:p>
    <w:p w14:paraId="74BE7C87" w14:textId="77777777" w:rsidR="00F441ED" w:rsidRPr="00F441ED" w:rsidRDefault="00F441ED" w:rsidP="00A72939">
      <w:pPr>
        <w:adjustRightInd w:val="0"/>
        <w:ind w:right="438"/>
        <w:jc w:val="both"/>
        <w:rPr>
          <w:sz w:val="24"/>
          <w:szCs w:val="24"/>
        </w:rPr>
      </w:pPr>
      <w:r w:rsidRPr="00F441ED">
        <w:rPr>
          <w:sz w:val="24"/>
          <w:szCs w:val="24"/>
        </w:rPr>
        <w:tab/>
      </w:r>
      <w:r w:rsidRPr="00F441ED">
        <w:rPr>
          <w:sz w:val="24"/>
          <w:szCs w:val="24"/>
        </w:rPr>
        <w:tab/>
      </w:r>
      <w:r w:rsidRPr="00F441ED">
        <w:rPr>
          <w:sz w:val="24"/>
          <w:szCs w:val="24"/>
        </w:rPr>
        <w:tab/>
      </w:r>
      <w:r w:rsidRPr="00F441ED">
        <w:rPr>
          <w:sz w:val="24"/>
          <w:szCs w:val="24"/>
        </w:rPr>
        <w:tab/>
      </w:r>
      <w:r w:rsidRPr="00F441ED">
        <w:rPr>
          <w:sz w:val="24"/>
          <w:szCs w:val="24"/>
        </w:rPr>
        <w:tab/>
        <w:t>out.print("&lt;td&gt;100&lt;/td&gt;");</w:t>
      </w:r>
    </w:p>
    <w:p w14:paraId="4ABC3EC7" w14:textId="77777777" w:rsidR="00F441ED" w:rsidRPr="00F441ED" w:rsidRDefault="00F441ED" w:rsidP="00A72939">
      <w:pPr>
        <w:adjustRightInd w:val="0"/>
        <w:ind w:right="438"/>
        <w:jc w:val="both"/>
        <w:rPr>
          <w:sz w:val="24"/>
          <w:szCs w:val="24"/>
        </w:rPr>
      </w:pPr>
      <w:r w:rsidRPr="00F441ED">
        <w:rPr>
          <w:sz w:val="24"/>
          <w:szCs w:val="24"/>
        </w:rPr>
        <w:lastRenderedPageBreak/>
        <w:tab/>
      </w:r>
      <w:r w:rsidRPr="00F441ED">
        <w:rPr>
          <w:sz w:val="24"/>
          <w:szCs w:val="24"/>
        </w:rPr>
        <w:tab/>
      </w:r>
      <w:r w:rsidRPr="00F441ED">
        <w:rPr>
          <w:sz w:val="24"/>
          <w:szCs w:val="24"/>
        </w:rPr>
        <w:tab/>
      </w:r>
      <w:r w:rsidRPr="00F441ED">
        <w:rPr>
          <w:sz w:val="24"/>
          <w:szCs w:val="24"/>
        </w:rPr>
        <w:tab/>
      </w:r>
      <w:r w:rsidRPr="00F441ED">
        <w:rPr>
          <w:sz w:val="24"/>
          <w:szCs w:val="24"/>
        </w:rPr>
        <w:tab/>
        <w:t>out.print("&lt;td&gt;NULL&lt;/td&gt;");</w:t>
      </w:r>
    </w:p>
    <w:p w14:paraId="32C13C53" w14:textId="77777777" w:rsidR="00F441ED" w:rsidRPr="00F441ED" w:rsidRDefault="00F441ED" w:rsidP="00A72939">
      <w:pPr>
        <w:adjustRightInd w:val="0"/>
        <w:ind w:right="438"/>
        <w:jc w:val="both"/>
        <w:rPr>
          <w:sz w:val="24"/>
          <w:szCs w:val="24"/>
        </w:rPr>
      </w:pPr>
      <w:r w:rsidRPr="00F441ED">
        <w:rPr>
          <w:sz w:val="24"/>
          <w:szCs w:val="24"/>
        </w:rPr>
        <w:tab/>
      </w:r>
      <w:r w:rsidRPr="00F441ED">
        <w:rPr>
          <w:sz w:val="24"/>
          <w:szCs w:val="24"/>
        </w:rPr>
        <w:tab/>
      </w:r>
      <w:r w:rsidRPr="00F441ED">
        <w:rPr>
          <w:sz w:val="24"/>
          <w:szCs w:val="24"/>
        </w:rPr>
        <w:tab/>
      </w:r>
      <w:r w:rsidRPr="00F441ED">
        <w:rPr>
          <w:sz w:val="24"/>
          <w:szCs w:val="24"/>
        </w:rPr>
        <w:tab/>
      </w:r>
      <w:r w:rsidRPr="00F441ED">
        <w:rPr>
          <w:sz w:val="24"/>
          <w:szCs w:val="24"/>
        </w:rPr>
        <w:tab/>
        <w:t>out.print("&lt;td&gt;NULL&lt;/td&gt;");</w:t>
      </w:r>
    </w:p>
    <w:p w14:paraId="3A340270" w14:textId="77777777" w:rsidR="00F441ED" w:rsidRPr="00F441ED" w:rsidRDefault="00F441ED" w:rsidP="00A72939">
      <w:pPr>
        <w:adjustRightInd w:val="0"/>
        <w:ind w:right="438"/>
        <w:jc w:val="both"/>
        <w:rPr>
          <w:sz w:val="24"/>
          <w:szCs w:val="24"/>
        </w:rPr>
      </w:pPr>
      <w:r w:rsidRPr="00F441ED">
        <w:rPr>
          <w:sz w:val="24"/>
          <w:szCs w:val="24"/>
        </w:rPr>
        <w:tab/>
      </w:r>
      <w:r w:rsidRPr="00F441ED">
        <w:rPr>
          <w:sz w:val="24"/>
          <w:szCs w:val="24"/>
        </w:rPr>
        <w:tab/>
      </w:r>
      <w:r w:rsidRPr="00F441ED">
        <w:rPr>
          <w:sz w:val="24"/>
          <w:szCs w:val="24"/>
        </w:rPr>
        <w:tab/>
      </w:r>
      <w:r w:rsidRPr="00F441ED">
        <w:rPr>
          <w:sz w:val="24"/>
          <w:szCs w:val="24"/>
        </w:rPr>
        <w:tab/>
      </w:r>
      <w:r w:rsidRPr="00F441ED">
        <w:rPr>
          <w:sz w:val="24"/>
          <w:szCs w:val="24"/>
        </w:rPr>
        <w:tab/>
        <w:t>out.print("&lt;td&gt;NULL&lt;/td&gt;");</w:t>
      </w:r>
    </w:p>
    <w:p w14:paraId="784E44B2" w14:textId="77777777" w:rsidR="00F441ED" w:rsidRPr="00F441ED" w:rsidRDefault="00F441ED" w:rsidP="00A72939">
      <w:pPr>
        <w:adjustRightInd w:val="0"/>
        <w:ind w:right="438"/>
        <w:jc w:val="both"/>
        <w:rPr>
          <w:sz w:val="24"/>
          <w:szCs w:val="24"/>
        </w:rPr>
      </w:pPr>
      <w:r w:rsidRPr="00F441ED">
        <w:rPr>
          <w:sz w:val="24"/>
          <w:szCs w:val="24"/>
        </w:rPr>
        <w:tab/>
      </w:r>
      <w:r w:rsidRPr="00F441ED">
        <w:rPr>
          <w:sz w:val="24"/>
          <w:szCs w:val="24"/>
        </w:rPr>
        <w:tab/>
      </w:r>
      <w:r w:rsidRPr="00F441ED">
        <w:rPr>
          <w:sz w:val="24"/>
          <w:szCs w:val="24"/>
        </w:rPr>
        <w:tab/>
      </w:r>
      <w:r w:rsidRPr="00F441ED">
        <w:rPr>
          <w:sz w:val="24"/>
          <w:szCs w:val="24"/>
        </w:rPr>
        <w:tab/>
      </w:r>
      <w:r w:rsidRPr="00F441ED">
        <w:rPr>
          <w:sz w:val="24"/>
          <w:szCs w:val="24"/>
        </w:rPr>
        <w:tab/>
        <w:t>out.print("&lt;td&gt;NULL&lt;/td&gt;");</w:t>
      </w:r>
    </w:p>
    <w:p w14:paraId="6DAE61D7" w14:textId="77777777" w:rsidR="00F441ED" w:rsidRPr="00F441ED" w:rsidRDefault="00F441ED" w:rsidP="00A72939">
      <w:pPr>
        <w:adjustRightInd w:val="0"/>
        <w:ind w:right="438"/>
        <w:jc w:val="both"/>
        <w:rPr>
          <w:sz w:val="24"/>
          <w:szCs w:val="24"/>
        </w:rPr>
      </w:pPr>
      <w:r w:rsidRPr="00F441ED">
        <w:rPr>
          <w:sz w:val="24"/>
          <w:szCs w:val="24"/>
        </w:rPr>
        <w:tab/>
      </w:r>
      <w:r w:rsidRPr="00F441ED">
        <w:rPr>
          <w:sz w:val="24"/>
          <w:szCs w:val="24"/>
        </w:rPr>
        <w:tab/>
      </w:r>
      <w:r w:rsidRPr="00F441ED">
        <w:rPr>
          <w:sz w:val="24"/>
          <w:szCs w:val="24"/>
        </w:rPr>
        <w:tab/>
      </w:r>
      <w:r w:rsidRPr="00F441ED">
        <w:rPr>
          <w:sz w:val="24"/>
          <w:szCs w:val="24"/>
        </w:rPr>
        <w:tab/>
      </w:r>
      <w:r w:rsidRPr="00F441ED">
        <w:rPr>
          <w:sz w:val="24"/>
          <w:szCs w:val="24"/>
        </w:rPr>
        <w:tab/>
        <w:t>out.print("&lt;td&gt;NULL&lt;/td&gt;");</w:t>
      </w:r>
    </w:p>
    <w:p w14:paraId="55EC54A3" w14:textId="77777777" w:rsidR="00F441ED" w:rsidRPr="00F441ED" w:rsidRDefault="00F441ED" w:rsidP="00A72939">
      <w:pPr>
        <w:adjustRightInd w:val="0"/>
        <w:ind w:right="438"/>
        <w:jc w:val="both"/>
        <w:rPr>
          <w:sz w:val="24"/>
          <w:szCs w:val="24"/>
        </w:rPr>
      </w:pPr>
      <w:r w:rsidRPr="00F441ED">
        <w:rPr>
          <w:sz w:val="24"/>
          <w:szCs w:val="24"/>
        </w:rPr>
        <w:tab/>
      </w:r>
      <w:r w:rsidRPr="00F441ED">
        <w:rPr>
          <w:sz w:val="24"/>
          <w:szCs w:val="24"/>
        </w:rPr>
        <w:tab/>
      </w:r>
      <w:r w:rsidRPr="00F441ED">
        <w:rPr>
          <w:sz w:val="24"/>
          <w:szCs w:val="24"/>
        </w:rPr>
        <w:tab/>
      </w:r>
      <w:r w:rsidRPr="00F441ED">
        <w:rPr>
          <w:sz w:val="24"/>
          <w:szCs w:val="24"/>
        </w:rPr>
        <w:tab/>
      </w:r>
      <w:r w:rsidRPr="00F441ED">
        <w:rPr>
          <w:sz w:val="24"/>
          <w:szCs w:val="24"/>
        </w:rPr>
        <w:tab/>
        <w:t>out.println("&lt;/tr&gt;");</w:t>
      </w:r>
    </w:p>
    <w:p w14:paraId="6677E1D4"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w:t>
      </w:r>
    </w:p>
    <w:p w14:paraId="201F8272"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while(rs.next()){</w:t>
      </w:r>
    </w:p>
    <w:p w14:paraId="73DC0FA0"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out.println("&lt;tr&gt;");</w:t>
      </w:r>
    </w:p>
    <w:p w14:paraId="5C506083"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out.print("&lt;td&gt;"+(Integer.parseInt(rs.getString("OrderNo"))+100)+"&lt;/td&gt;");</w:t>
      </w:r>
    </w:p>
    <w:p w14:paraId="1293774E"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out.print("&lt;td&gt;"+rs.getString("tshritAccessories")+"&lt;/td&gt;");</w:t>
      </w:r>
    </w:p>
    <w:p w14:paraId="3E54AC86"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out.print("&lt;td&gt;"+rs.getString("tshritTagLine")+"&lt;/td&gt;");</w:t>
      </w:r>
    </w:p>
    <w:p w14:paraId="516B6B91"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out.print("&lt;td&gt;"+rs.getString("tcolor")+"&lt;/td&gt;");</w:t>
      </w:r>
    </w:p>
    <w:p w14:paraId="210A802E"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out.print("&lt;td&gt;"+rs.getString("tshritOption")+"&lt;/td&gt;");</w:t>
      </w:r>
    </w:p>
    <w:p w14:paraId="2AE42AC5"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out.println("&lt;/tr&gt;");</w:t>
      </w:r>
    </w:p>
    <w:p w14:paraId="0E499B0A"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w:t>
      </w:r>
    </w:p>
    <w:p w14:paraId="38CD8F72" w14:textId="77777777" w:rsidR="00F441ED" w:rsidRPr="00F441ED"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out.println("&lt;/table&gt;");</w:t>
      </w:r>
    </w:p>
    <w:p w14:paraId="3431D2D1" w14:textId="7CE7719E" w:rsidR="0065345F" w:rsidRDefault="00F441ED" w:rsidP="00A72939">
      <w:pPr>
        <w:adjustRightInd w:val="0"/>
        <w:ind w:right="438"/>
        <w:jc w:val="both"/>
        <w:rPr>
          <w:sz w:val="24"/>
          <w:szCs w:val="24"/>
        </w:rPr>
      </w:pPr>
      <w:r w:rsidRPr="00F441ED">
        <w:rPr>
          <w:sz w:val="24"/>
          <w:szCs w:val="24"/>
        </w:rPr>
        <w:t xml:space="preserve">        </w:t>
      </w:r>
      <w:r w:rsidRPr="00F441ED">
        <w:rPr>
          <w:sz w:val="24"/>
          <w:szCs w:val="24"/>
        </w:rPr>
        <w:tab/>
      </w:r>
      <w:r w:rsidRPr="00F441ED">
        <w:rPr>
          <w:sz w:val="24"/>
          <w:szCs w:val="24"/>
        </w:rPr>
        <w:tab/>
        <w:t>out.println("&lt;a href=\"tsh</w:t>
      </w:r>
      <w:r w:rsidR="00D94B2A">
        <w:rPr>
          <w:sz w:val="24"/>
          <w:szCs w:val="24"/>
        </w:rPr>
        <w:t>irt</w:t>
      </w:r>
      <w:r w:rsidRPr="00F441ED">
        <w:rPr>
          <w:sz w:val="24"/>
          <w:szCs w:val="24"/>
        </w:rPr>
        <w:t>.jsp\"&gt;click here&lt;/a&gt;");</w:t>
      </w:r>
    </w:p>
    <w:p w14:paraId="55FEA8B1" w14:textId="77777777" w:rsidR="0065345F" w:rsidRDefault="0065345F">
      <w:pPr>
        <w:rPr>
          <w:sz w:val="24"/>
          <w:szCs w:val="24"/>
        </w:rPr>
      </w:pPr>
      <w:r>
        <w:rPr>
          <w:sz w:val="24"/>
          <w:szCs w:val="24"/>
        </w:rPr>
        <w:br w:type="page"/>
      </w:r>
    </w:p>
    <w:p w14:paraId="12CF44F3" w14:textId="5EE3FBB9" w:rsidR="00F441ED" w:rsidRDefault="00F441ED" w:rsidP="00A72939">
      <w:pPr>
        <w:adjustRightInd w:val="0"/>
        <w:ind w:right="438"/>
        <w:jc w:val="both"/>
        <w:rPr>
          <w:rFonts w:eastAsia="Verdana"/>
          <w:sz w:val="24"/>
          <w:szCs w:val="24"/>
        </w:rPr>
      </w:pPr>
    </w:p>
    <w:p w14:paraId="2F67F7C1" w14:textId="77777777" w:rsidR="00D94B2A" w:rsidRPr="00D94B2A" w:rsidRDefault="00D94B2A" w:rsidP="00A72939">
      <w:pPr>
        <w:pStyle w:val="Heading1"/>
        <w:ind w:right="438"/>
        <w:jc w:val="both"/>
        <w:rPr>
          <w:sz w:val="24"/>
          <w:szCs w:val="24"/>
        </w:rPr>
      </w:pPr>
      <w:r>
        <w:rPr>
          <w:rFonts w:eastAsia="Verdana"/>
          <w:sz w:val="24"/>
          <w:szCs w:val="24"/>
        </w:rPr>
        <w:t xml:space="preserve">9. </w:t>
      </w:r>
      <w:r w:rsidRPr="00D94B2A">
        <w:rPr>
          <w:sz w:val="24"/>
          <w:szCs w:val="24"/>
        </w:rPr>
        <w:t>Write a Java Program that creates two threads object of Thread class. Where one thread asks the user to enter a number not less than four digits. Split the digits of the number and display in words the value of the number. Ex: 1 – One. Second thread finding the number of vowels in a word. Ex: JAVA – Vowel - A, Count – 2.</w:t>
      </w:r>
    </w:p>
    <w:p w14:paraId="6B3CC484" w14:textId="083FB06F" w:rsidR="00D94B2A" w:rsidRDefault="00D94B2A" w:rsidP="00A72939">
      <w:pPr>
        <w:adjustRightInd w:val="0"/>
        <w:ind w:right="438"/>
        <w:jc w:val="both"/>
        <w:rPr>
          <w:rFonts w:eastAsia="Verdana"/>
          <w:b/>
          <w:bCs/>
          <w:sz w:val="24"/>
          <w:szCs w:val="24"/>
        </w:rPr>
      </w:pPr>
    </w:p>
    <w:p w14:paraId="0E6056D0" w14:textId="2C02039F" w:rsidR="00D94B2A" w:rsidRDefault="00D94B2A" w:rsidP="00A72939">
      <w:pPr>
        <w:adjustRightInd w:val="0"/>
        <w:ind w:right="438"/>
        <w:jc w:val="both"/>
        <w:rPr>
          <w:rFonts w:eastAsia="Verdana"/>
          <w:b/>
          <w:bCs/>
          <w:sz w:val="24"/>
          <w:szCs w:val="24"/>
        </w:rPr>
      </w:pPr>
      <w:r>
        <w:rPr>
          <w:rFonts w:eastAsia="Verdana"/>
          <w:b/>
          <w:bCs/>
          <w:sz w:val="24"/>
          <w:szCs w:val="24"/>
        </w:rPr>
        <w:t>Steps Involved</w:t>
      </w:r>
    </w:p>
    <w:p w14:paraId="6451B53D" w14:textId="5A40CFD9" w:rsidR="00D94B2A" w:rsidRPr="00C32158" w:rsidRDefault="00D94B2A" w:rsidP="00A72939">
      <w:pPr>
        <w:adjustRightInd w:val="0"/>
        <w:ind w:right="438"/>
        <w:jc w:val="both"/>
        <w:rPr>
          <w:rFonts w:eastAsia="Verdana"/>
          <w:sz w:val="24"/>
          <w:szCs w:val="24"/>
        </w:rPr>
      </w:pPr>
      <w:r w:rsidRPr="00C32158">
        <w:rPr>
          <w:rFonts w:eastAsia="Verdana"/>
          <w:sz w:val="24"/>
          <w:szCs w:val="24"/>
        </w:rPr>
        <w:t xml:space="preserve">1. Create a NumberThread class implementing Runnable class </w:t>
      </w:r>
      <w:r w:rsidR="00675CC5" w:rsidRPr="00C32158">
        <w:rPr>
          <w:rFonts w:eastAsia="Verdana"/>
          <w:sz w:val="24"/>
          <w:szCs w:val="24"/>
        </w:rPr>
        <w:t xml:space="preserve">. In this class create a hashmap of numbers from 0 to 9. </w:t>
      </w:r>
    </w:p>
    <w:p w14:paraId="7785F694"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class NumberThread implements Runnable { </w:t>
      </w:r>
    </w:p>
    <w:p w14:paraId="69519209"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private HashMap&lt;Integer,String&gt; numberMap = new HashMap&lt;&gt;(); </w:t>
      </w:r>
    </w:p>
    <w:p w14:paraId="795C5049"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public NumberThread() { </w:t>
      </w:r>
    </w:p>
    <w:p w14:paraId="3F2240CC"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numberMap.put(1, "One"); </w:t>
      </w:r>
    </w:p>
    <w:p w14:paraId="0684A062"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numberMap.put(2, "Two"); </w:t>
      </w:r>
    </w:p>
    <w:p w14:paraId="6FD646D4"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numberMap.put(3, "Three"); </w:t>
      </w:r>
    </w:p>
    <w:p w14:paraId="57909EF9"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numberMap.put(4, "Four"); </w:t>
      </w:r>
    </w:p>
    <w:p w14:paraId="578E5075"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numberMap.put(5, "Five"); </w:t>
      </w:r>
    </w:p>
    <w:p w14:paraId="7B78DDBA"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numberMap.put(6, "Six"); </w:t>
      </w:r>
    </w:p>
    <w:p w14:paraId="19546F4E"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numberMap.put(7, "Seven"); </w:t>
      </w:r>
    </w:p>
    <w:p w14:paraId="1C3A3843"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numberMap.put(8, "Eight"); </w:t>
      </w:r>
    </w:p>
    <w:p w14:paraId="42848254" w14:textId="77777777"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numberMap.put(9, "Nine"); </w:t>
      </w:r>
    </w:p>
    <w:p w14:paraId="0372AD40" w14:textId="008D29AD" w:rsidR="00675CC5" w:rsidRPr="00C32158" w:rsidRDefault="00675CC5" w:rsidP="00A72939">
      <w:pPr>
        <w:adjustRightInd w:val="0"/>
        <w:ind w:right="438"/>
        <w:jc w:val="both"/>
        <w:rPr>
          <w:rFonts w:eastAsia="Verdana"/>
          <w:sz w:val="24"/>
          <w:szCs w:val="24"/>
        </w:rPr>
      </w:pPr>
      <w:r w:rsidRPr="00C32158">
        <w:rPr>
          <w:rFonts w:eastAsia="Verdana"/>
          <w:sz w:val="24"/>
          <w:szCs w:val="24"/>
        </w:rPr>
        <w:t>numberMap.put(0, "Zero"); }</w:t>
      </w:r>
    </w:p>
    <w:p w14:paraId="0177A050" w14:textId="2F577CE6" w:rsidR="00675CC5" w:rsidRPr="00C32158" w:rsidRDefault="00675CC5" w:rsidP="00A72939">
      <w:pPr>
        <w:adjustRightInd w:val="0"/>
        <w:ind w:right="438"/>
        <w:jc w:val="both"/>
        <w:rPr>
          <w:rFonts w:eastAsia="Verdana"/>
          <w:sz w:val="24"/>
          <w:szCs w:val="24"/>
        </w:rPr>
      </w:pPr>
      <w:r w:rsidRPr="00C32158">
        <w:rPr>
          <w:rFonts w:eastAsia="Verdana"/>
          <w:sz w:val="24"/>
          <w:szCs w:val="24"/>
        </w:rPr>
        <w:t xml:space="preserve">2. Override run() method to identify digits </w:t>
      </w:r>
      <w:r w:rsidR="001E015B" w:rsidRPr="00C32158">
        <w:rPr>
          <w:rFonts w:eastAsia="Verdana"/>
          <w:sz w:val="24"/>
          <w:szCs w:val="24"/>
        </w:rPr>
        <w:t>by using charAt() function.- int digit = Integer.parseInt("" + number.charAt(i));</w:t>
      </w:r>
    </w:p>
    <w:p w14:paraId="595DEEB4" w14:textId="5F84C46C" w:rsidR="001E015B" w:rsidRPr="00C32158" w:rsidRDefault="001E015B" w:rsidP="00A72939">
      <w:pPr>
        <w:adjustRightInd w:val="0"/>
        <w:ind w:right="438"/>
        <w:jc w:val="both"/>
        <w:rPr>
          <w:rFonts w:eastAsia="Verdana"/>
          <w:sz w:val="24"/>
          <w:szCs w:val="24"/>
        </w:rPr>
      </w:pPr>
      <w:r w:rsidRPr="00C32158">
        <w:rPr>
          <w:rFonts w:eastAsia="Verdana"/>
          <w:sz w:val="24"/>
          <w:szCs w:val="24"/>
        </w:rPr>
        <w:t xml:space="preserve">Identify the digit - numberMap.get(digit) </w:t>
      </w:r>
    </w:p>
    <w:p w14:paraId="03704C70" w14:textId="32453E23" w:rsidR="001E015B" w:rsidRPr="00C32158" w:rsidRDefault="001E015B" w:rsidP="00A72939">
      <w:pPr>
        <w:adjustRightInd w:val="0"/>
        <w:ind w:right="438"/>
        <w:jc w:val="both"/>
        <w:rPr>
          <w:rFonts w:eastAsia="Verdana"/>
          <w:sz w:val="24"/>
          <w:szCs w:val="24"/>
        </w:rPr>
      </w:pPr>
      <w:r w:rsidRPr="00C32158">
        <w:rPr>
          <w:rFonts w:eastAsia="Verdana"/>
          <w:sz w:val="24"/>
          <w:szCs w:val="24"/>
        </w:rPr>
        <w:t>Repeat for each digit</w:t>
      </w:r>
    </w:p>
    <w:p w14:paraId="256D83E2" w14:textId="77777777" w:rsidR="001E015B" w:rsidRPr="00C32158" w:rsidRDefault="001E015B" w:rsidP="00A72939">
      <w:pPr>
        <w:adjustRightInd w:val="0"/>
        <w:ind w:right="438"/>
        <w:jc w:val="both"/>
        <w:rPr>
          <w:rFonts w:eastAsia="Verdana"/>
          <w:sz w:val="24"/>
          <w:szCs w:val="24"/>
        </w:rPr>
      </w:pPr>
    </w:p>
    <w:p w14:paraId="24C30AEE" w14:textId="77777777" w:rsidR="00C32158" w:rsidRPr="00C32158" w:rsidRDefault="00D94B2A" w:rsidP="00A72939">
      <w:pPr>
        <w:adjustRightInd w:val="0"/>
        <w:ind w:right="438"/>
        <w:jc w:val="both"/>
        <w:rPr>
          <w:rFonts w:eastAsia="Verdana"/>
          <w:sz w:val="24"/>
          <w:szCs w:val="24"/>
        </w:rPr>
      </w:pPr>
      <w:r w:rsidRPr="00C32158">
        <w:rPr>
          <w:rFonts w:eastAsia="Verdana"/>
          <w:sz w:val="24"/>
          <w:szCs w:val="24"/>
        </w:rPr>
        <w:t xml:space="preserve"> </w:t>
      </w:r>
      <w:r w:rsidR="001E015B" w:rsidRPr="00C32158">
        <w:rPr>
          <w:rFonts w:eastAsia="Verdana"/>
          <w:sz w:val="24"/>
          <w:szCs w:val="24"/>
        </w:rPr>
        <w:t xml:space="preserve">3. Similarly </w:t>
      </w:r>
      <w:r w:rsidR="00C32158" w:rsidRPr="00C32158">
        <w:rPr>
          <w:rFonts w:eastAsia="Verdana"/>
          <w:sz w:val="24"/>
          <w:szCs w:val="24"/>
        </w:rPr>
        <w:t xml:space="preserve">VowelsThread class that implements Runnable </w:t>
      </w:r>
    </w:p>
    <w:p w14:paraId="276E006B" w14:textId="77777777" w:rsidR="00C32158" w:rsidRPr="00C32158" w:rsidRDefault="00C32158" w:rsidP="00A72939">
      <w:pPr>
        <w:adjustRightInd w:val="0"/>
        <w:ind w:right="438"/>
        <w:jc w:val="both"/>
        <w:rPr>
          <w:rFonts w:eastAsia="Verdana"/>
          <w:sz w:val="24"/>
          <w:szCs w:val="24"/>
        </w:rPr>
      </w:pPr>
      <w:r w:rsidRPr="00C32158">
        <w:rPr>
          <w:rFonts w:eastAsia="Verdana"/>
          <w:sz w:val="24"/>
          <w:szCs w:val="24"/>
        </w:rPr>
        <w:t>4. Create and arraylist of Vowels</w:t>
      </w:r>
    </w:p>
    <w:p w14:paraId="299AB3A6" w14:textId="65D7EB62" w:rsidR="00D94B2A" w:rsidRPr="00C32158" w:rsidRDefault="001E015B" w:rsidP="00A72939">
      <w:pPr>
        <w:adjustRightInd w:val="0"/>
        <w:ind w:right="438"/>
        <w:jc w:val="both"/>
        <w:rPr>
          <w:sz w:val="24"/>
          <w:szCs w:val="24"/>
        </w:rPr>
      </w:pPr>
      <w:r w:rsidRPr="00C32158">
        <w:rPr>
          <w:rFonts w:eastAsia="Verdana"/>
          <w:sz w:val="24"/>
          <w:szCs w:val="24"/>
        </w:rPr>
        <w:t xml:space="preserve"> </w:t>
      </w:r>
    </w:p>
    <w:p w14:paraId="2EEAB35C" w14:textId="77777777" w:rsidR="00D94B2A" w:rsidRPr="00C32158" w:rsidRDefault="00D94B2A" w:rsidP="00A72939">
      <w:pPr>
        <w:pStyle w:val="NormalWeb"/>
        <w:spacing w:before="0" w:beforeAutospacing="0" w:after="0" w:afterAutospacing="0"/>
        <w:ind w:left="432" w:right="438"/>
      </w:pPr>
      <w:r w:rsidRPr="00C32158">
        <w:rPr>
          <w:color w:val="000000"/>
        </w:rPr>
        <w:t>class VowelsThread implements Runnable { </w:t>
      </w:r>
    </w:p>
    <w:p w14:paraId="7CEF91E8" w14:textId="77777777" w:rsidR="00D94B2A" w:rsidRPr="00C32158" w:rsidRDefault="00D94B2A" w:rsidP="00A72939">
      <w:pPr>
        <w:pStyle w:val="NormalWeb"/>
        <w:spacing w:before="67" w:beforeAutospacing="0" w:after="0" w:afterAutospacing="0"/>
        <w:ind w:left="619" w:right="438"/>
      </w:pPr>
      <w:r w:rsidRPr="00C32158">
        <w:rPr>
          <w:color w:val="000000"/>
        </w:rPr>
        <w:t>private ArrayList&lt;Character&gt; vowels = new ArrayList&lt;&gt;(); </w:t>
      </w:r>
    </w:p>
    <w:p w14:paraId="0DBD680C" w14:textId="77777777" w:rsidR="00D94B2A" w:rsidRPr="00C32158" w:rsidRDefault="00D94B2A" w:rsidP="00A72939">
      <w:pPr>
        <w:pStyle w:val="NormalWeb"/>
        <w:spacing w:before="336" w:beforeAutospacing="0" w:after="0" w:afterAutospacing="0"/>
        <w:ind w:left="619" w:right="438"/>
      </w:pPr>
      <w:r w:rsidRPr="00C32158">
        <w:rPr>
          <w:color w:val="000000"/>
        </w:rPr>
        <w:t>public VowelsThread() { </w:t>
      </w:r>
    </w:p>
    <w:p w14:paraId="690ED79B" w14:textId="77777777" w:rsidR="00C32158" w:rsidRPr="00C32158" w:rsidRDefault="00D94B2A" w:rsidP="00A72939">
      <w:pPr>
        <w:pStyle w:val="NormalWeb"/>
        <w:spacing w:before="67" w:beforeAutospacing="0" w:after="0" w:afterAutospacing="0"/>
        <w:ind w:left="619" w:right="438"/>
        <w:rPr>
          <w:color w:val="000000"/>
        </w:rPr>
      </w:pPr>
      <w:r w:rsidRPr="00C32158">
        <w:rPr>
          <w:color w:val="000000"/>
        </w:rPr>
        <w:t xml:space="preserve">vowels.add('a'); vowels.add('e'); vowels.add('i'); vowels.add('o'); vowels.add('u'); } </w:t>
      </w:r>
    </w:p>
    <w:p w14:paraId="58D090A2" w14:textId="77777777" w:rsidR="00C32158" w:rsidRPr="00C32158" w:rsidRDefault="00C32158" w:rsidP="00A72939">
      <w:pPr>
        <w:pStyle w:val="NormalWeb"/>
        <w:spacing w:before="67" w:beforeAutospacing="0" w:after="0" w:afterAutospacing="0"/>
        <w:ind w:right="438"/>
        <w:rPr>
          <w:color w:val="000000"/>
        </w:rPr>
      </w:pPr>
      <w:r w:rsidRPr="00C32158">
        <w:rPr>
          <w:color w:val="000000"/>
        </w:rPr>
        <w:t>5. Override run method to Read the word</w:t>
      </w:r>
      <w:r w:rsidR="00D94B2A" w:rsidRPr="00C32158">
        <w:rPr>
          <w:color w:val="000000"/>
        </w:rPr>
        <w:t xml:space="preserve"> </w:t>
      </w:r>
      <w:r w:rsidRPr="00C32158">
        <w:rPr>
          <w:color w:val="000000"/>
        </w:rPr>
        <w:t xml:space="preserve">. Convert to lowercase. </w:t>
      </w:r>
    </w:p>
    <w:p w14:paraId="6278DE33" w14:textId="1D121FA8" w:rsidR="00C32158" w:rsidRDefault="00C32158" w:rsidP="00A72939">
      <w:pPr>
        <w:pStyle w:val="NormalWeb"/>
        <w:spacing w:before="67" w:beforeAutospacing="0" w:after="0" w:afterAutospacing="0"/>
        <w:ind w:right="438"/>
        <w:rPr>
          <w:color w:val="000000"/>
        </w:rPr>
      </w:pPr>
      <w:r w:rsidRPr="00C32158">
        <w:rPr>
          <w:color w:val="000000"/>
        </w:rPr>
        <w:t>6. Read character by character</w:t>
      </w:r>
      <w:r>
        <w:rPr>
          <w:color w:val="000000"/>
        </w:rPr>
        <w:t xml:space="preserve">. Check with vowels in arraylist and classify them as vowels. Else </w:t>
      </w:r>
      <w:r w:rsidR="00013645">
        <w:rPr>
          <w:color w:val="000000"/>
        </w:rPr>
        <w:t>consonants</w:t>
      </w:r>
    </w:p>
    <w:p w14:paraId="5B553D5B" w14:textId="08FC7AE5" w:rsidR="00013645" w:rsidRDefault="00013645" w:rsidP="00A72939">
      <w:pPr>
        <w:pStyle w:val="NormalWeb"/>
        <w:spacing w:before="67" w:beforeAutospacing="0" w:after="0" w:afterAutospacing="0"/>
        <w:ind w:right="438"/>
        <w:rPr>
          <w:color w:val="000000"/>
        </w:rPr>
      </w:pPr>
      <w:r>
        <w:rPr>
          <w:color w:val="000000"/>
        </w:rPr>
        <w:t>7. Write a main program to create objects of NumberThread and VowelsThread class and called the start() method.</w:t>
      </w:r>
    </w:p>
    <w:p w14:paraId="13DD646D" w14:textId="77777777" w:rsidR="00D94B2A" w:rsidRPr="00013645" w:rsidRDefault="00D94B2A" w:rsidP="00A72939">
      <w:pPr>
        <w:pStyle w:val="NormalWeb"/>
        <w:spacing w:before="336" w:beforeAutospacing="0" w:after="0" w:afterAutospacing="0"/>
        <w:ind w:right="438"/>
      </w:pPr>
      <w:r w:rsidRPr="00013645">
        <w:rPr>
          <w:color w:val="000000"/>
        </w:rPr>
        <w:t>public static void main(String[] args) { </w:t>
      </w:r>
    </w:p>
    <w:p w14:paraId="2F6255CF" w14:textId="77777777" w:rsidR="00D94B2A" w:rsidRPr="00013645" w:rsidRDefault="00D94B2A" w:rsidP="00A72939">
      <w:pPr>
        <w:pStyle w:val="NormalWeb"/>
        <w:spacing w:before="67" w:beforeAutospacing="0" w:after="0" w:afterAutospacing="0"/>
        <w:ind w:left="806" w:right="438"/>
      </w:pPr>
      <w:r w:rsidRPr="00013645">
        <w:rPr>
          <w:color w:val="000000"/>
        </w:rPr>
        <w:t>NumberThread thread1 = new NumberThread(); VowelsThread thread2 = new VowelsThread(); </w:t>
      </w:r>
    </w:p>
    <w:p w14:paraId="6A82A01E" w14:textId="77777777" w:rsidR="00D94B2A" w:rsidRPr="00013645" w:rsidRDefault="00D94B2A" w:rsidP="00A72939">
      <w:pPr>
        <w:pStyle w:val="NormalWeb"/>
        <w:spacing w:before="336" w:beforeAutospacing="0" w:after="0" w:afterAutospacing="0"/>
        <w:ind w:left="619" w:right="438"/>
      </w:pPr>
      <w:r w:rsidRPr="00013645">
        <w:rPr>
          <w:color w:val="000000"/>
        </w:rPr>
        <w:t>Thread t1 = new Thread(thread1); Thread t2 = new Thread(thread2); t1.start(); t2.start(); } </w:t>
      </w:r>
    </w:p>
    <w:p w14:paraId="30458866" w14:textId="77777777" w:rsidR="00D94B2A" w:rsidRPr="00013645" w:rsidRDefault="00D94B2A" w:rsidP="00A72939">
      <w:pPr>
        <w:pStyle w:val="NormalWeb"/>
        <w:spacing w:before="341" w:beforeAutospacing="0" w:after="0" w:afterAutospacing="0"/>
        <w:ind w:left="432" w:right="438"/>
      </w:pPr>
      <w:r w:rsidRPr="00013645">
        <w:rPr>
          <w:color w:val="000000"/>
        </w:rPr>
        <w:t xml:space="preserve">} </w:t>
      </w:r>
    </w:p>
    <w:p w14:paraId="39474C75" w14:textId="77777777" w:rsidR="00D94B2A" w:rsidRPr="00013645" w:rsidRDefault="00D94B2A" w:rsidP="00A72939">
      <w:pPr>
        <w:adjustRightInd w:val="0"/>
        <w:ind w:right="438"/>
        <w:jc w:val="both"/>
        <w:rPr>
          <w:rFonts w:eastAsia="Verdana"/>
          <w:sz w:val="24"/>
          <w:szCs w:val="24"/>
        </w:rPr>
      </w:pPr>
    </w:p>
    <w:p w14:paraId="294F8B21" w14:textId="622410B9" w:rsidR="00AF6F6C" w:rsidRDefault="00013645" w:rsidP="00A72939">
      <w:pPr>
        <w:adjustRightInd w:val="0"/>
        <w:ind w:right="438"/>
        <w:jc w:val="both"/>
        <w:rPr>
          <w:b/>
          <w:bCs/>
          <w:sz w:val="24"/>
          <w:szCs w:val="24"/>
        </w:rPr>
      </w:pPr>
      <w:r>
        <w:rPr>
          <w:rFonts w:eastAsia="Verdana"/>
          <w:sz w:val="24"/>
          <w:szCs w:val="24"/>
        </w:rPr>
        <w:t xml:space="preserve">10. </w:t>
      </w:r>
      <w:r w:rsidR="00AF6F6C">
        <w:rPr>
          <w:rFonts w:eastAsia="Verdana"/>
          <w:sz w:val="24"/>
          <w:szCs w:val="24"/>
        </w:rPr>
        <w:t xml:space="preserve"> </w:t>
      </w:r>
      <w:r w:rsidRPr="00BD1E2A">
        <w:rPr>
          <w:b/>
          <w:bCs/>
          <w:sz w:val="24"/>
          <w:szCs w:val="24"/>
        </w:rPr>
        <w:t>Create a Customer Application with Spring framework. The Customer class should include attributes: name, id, Items purchased . Class Item has the following attributes: name, id, price, tax, manufacture date. Create objects and calculate the total price of the items purchased by the customer.</w:t>
      </w:r>
    </w:p>
    <w:p w14:paraId="264B74C9" w14:textId="77777777" w:rsidR="002A0C48" w:rsidRPr="002A0C48" w:rsidRDefault="002A0C48" w:rsidP="00A72939">
      <w:pPr>
        <w:adjustRightInd w:val="0"/>
        <w:ind w:right="438"/>
        <w:jc w:val="both"/>
        <w:rPr>
          <w:rFonts w:eastAsia="Verdana"/>
          <w:sz w:val="24"/>
          <w:szCs w:val="24"/>
        </w:rPr>
      </w:pPr>
    </w:p>
    <w:p w14:paraId="37CC1C69"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1. Create Database</w:t>
      </w:r>
    </w:p>
    <w:p w14:paraId="1CA26239" w14:textId="1AAA1A5C" w:rsidR="002A0C48" w:rsidRDefault="002A0C48" w:rsidP="00A72939">
      <w:pPr>
        <w:adjustRightInd w:val="0"/>
        <w:ind w:right="438"/>
        <w:jc w:val="both"/>
        <w:rPr>
          <w:rFonts w:eastAsia="Verdana"/>
          <w:sz w:val="24"/>
          <w:szCs w:val="24"/>
        </w:rPr>
      </w:pPr>
      <w:r>
        <w:rPr>
          <w:rFonts w:eastAsia="Verdana"/>
          <w:sz w:val="24"/>
          <w:szCs w:val="24"/>
        </w:rPr>
        <w:t>U</w:t>
      </w:r>
      <w:r w:rsidRPr="002A0C48">
        <w:rPr>
          <w:rFonts w:eastAsia="Verdana"/>
          <w:sz w:val="24"/>
          <w:szCs w:val="24"/>
        </w:rPr>
        <w:t>se MySQL database. The application will manage data in a table named customer. The table customer has 4 fields: id, name, email and address</w:t>
      </w:r>
    </w:p>
    <w:p w14:paraId="478FBA47" w14:textId="77777777" w:rsidR="002A0C48" w:rsidRPr="002A0C48" w:rsidRDefault="002A0C48" w:rsidP="00A72939">
      <w:pPr>
        <w:adjustRightInd w:val="0"/>
        <w:ind w:right="438"/>
        <w:jc w:val="both"/>
        <w:rPr>
          <w:rFonts w:eastAsia="Verdana"/>
          <w:sz w:val="24"/>
          <w:szCs w:val="24"/>
        </w:rPr>
      </w:pPr>
      <w:r>
        <w:rPr>
          <w:rFonts w:eastAsia="Verdana"/>
          <w:sz w:val="24"/>
          <w:szCs w:val="24"/>
        </w:rPr>
        <w:t xml:space="preserve">2. </w:t>
      </w:r>
      <w:r w:rsidRPr="002A0C48">
        <w:rPr>
          <w:rFonts w:eastAsia="Verdana"/>
          <w:sz w:val="24"/>
          <w:szCs w:val="24"/>
        </w:rPr>
        <w:t>Create a Dynamic Web Project in Eclipse, and convert it to Maven project: right-click on the project, select Configure &gt; Convert to Maven Project. The Create new POM dialog appears. Enter the following information:</w:t>
      </w:r>
    </w:p>
    <w:p w14:paraId="6FE9FF5F"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Group Id: net.codejava</w:t>
      </w:r>
    </w:p>
    <w:p w14:paraId="7EF6C795" w14:textId="77777777" w:rsidR="002A0C48" w:rsidRPr="002A0C48" w:rsidRDefault="002A0C48" w:rsidP="00A72939">
      <w:pPr>
        <w:adjustRightInd w:val="0"/>
        <w:ind w:right="438"/>
        <w:jc w:val="both"/>
        <w:rPr>
          <w:rFonts w:eastAsia="Verdana"/>
          <w:sz w:val="24"/>
          <w:szCs w:val="24"/>
        </w:rPr>
      </w:pPr>
    </w:p>
    <w:p w14:paraId="5C53AADE"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Artifact Id: CustomerManager</w:t>
      </w:r>
    </w:p>
    <w:p w14:paraId="10CEFDB6" w14:textId="77777777" w:rsidR="002A0C48" w:rsidRPr="002A0C48" w:rsidRDefault="002A0C48" w:rsidP="00A72939">
      <w:pPr>
        <w:adjustRightInd w:val="0"/>
        <w:ind w:right="438"/>
        <w:jc w:val="both"/>
        <w:rPr>
          <w:rFonts w:eastAsia="Verdana"/>
          <w:sz w:val="24"/>
          <w:szCs w:val="24"/>
        </w:rPr>
      </w:pPr>
    </w:p>
    <w:p w14:paraId="6FE7FAA4"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Make sure that the JRE version for the project is Java 8 or newer.</w:t>
      </w:r>
    </w:p>
    <w:p w14:paraId="31876961"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Next, open the Maven's project file pom.xml to configure the dependencies for the project. Declare properties for the version of Spring and Hibernate frameworks:</w:t>
      </w:r>
    </w:p>
    <w:p w14:paraId="3631720A"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&lt;properties&gt;</w:t>
      </w:r>
    </w:p>
    <w:p w14:paraId="21F0C319"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&lt;spring.version&gt;5.1.5.RELEASE&lt;/spring.version&gt;</w:t>
      </w:r>
    </w:p>
    <w:p w14:paraId="2C796B47"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&lt;hibernate.version&gt;5.4.1.Final&lt;/hibernate.version&gt;</w:t>
      </w:r>
    </w:p>
    <w:p w14:paraId="49154A6D"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&lt;/properties&gt;</w:t>
      </w:r>
    </w:p>
    <w:p w14:paraId="50D503F3" w14:textId="4D5ADDE1" w:rsidR="002A0C48" w:rsidRPr="002A0C48" w:rsidRDefault="002A0C48" w:rsidP="00A72939">
      <w:pPr>
        <w:adjustRightInd w:val="0"/>
        <w:ind w:right="438"/>
        <w:jc w:val="both"/>
        <w:rPr>
          <w:rFonts w:eastAsia="Verdana"/>
          <w:b/>
          <w:bCs/>
          <w:sz w:val="24"/>
          <w:szCs w:val="24"/>
        </w:rPr>
      </w:pPr>
      <w:r w:rsidRPr="002A0C48">
        <w:rPr>
          <w:rFonts w:eastAsia="Verdana"/>
          <w:b/>
          <w:bCs/>
          <w:sz w:val="24"/>
          <w:szCs w:val="24"/>
        </w:rPr>
        <w:t>dependency for the core of Spring framework:</w:t>
      </w:r>
    </w:p>
    <w:p w14:paraId="7365A061"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1CC69570"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&lt;groupId&gt;org.springframework&lt;/groupId&gt;</w:t>
      </w:r>
    </w:p>
    <w:p w14:paraId="095FA842"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&lt;artifactId&gt;spring-context&lt;/artifactId&gt;</w:t>
      </w:r>
    </w:p>
    <w:p w14:paraId="35C692CA"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&lt;version&gt;${spring.version}&lt;/version&gt;</w:t>
      </w:r>
    </w:p>
    <w:p w14:paraId="1DFA2CAC"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21907B6F" w14:textId="77777777" w:rsidR="002A0C48" w:rsidRPr="002A0C48" w:rsidRDefault="002A0C48" w:rsidP="00A72939">
      <w:pPr>
        <w:adjustRightInd w:val="0"/>
        <w:ind w:right="438"/>
        <w:jc w:val="both"/>
        <w:rPr>
          <w:rFonts w:eastAsia="Verdana"/>
          <w:b/>
          <w:bCs/>
          <w:sz w:val="24"/>
          <w:szCs w:val="24"/>
        </w:rPr>
      </w:pPr>
      <w:r w:rsidRPr="002A0C48">
        <w:rPr>
          <w:rFonts w:eastAsia="Verdana"/>
          <w:b/>
          <w:bCs/>
          <w:sz w:val="24"/>
          <w:szCs w:val="24"/>
        </w:rPr>
        <w:t>For web development with Spring MVC:</w:t>
      </w:r>
    </w:p>
    <w:p w14:paraId="3C7F388B"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77A913F8"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&lt;groupId&gt;org.springframework&lt;/groupId&gt;</w:t>
      </w:r>
    </w:p>
    <w:p w14:paraId="2C700B61"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&lt;artifactId&gt;spring-webmvc&lt;/artifactId&gt;</w:t>
      </w:r>
    </w:p>
    <w:p w14:paraId="61714C7F"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&lt;version&gt;${spring.version}&lt;/version&gt;</w:t>
      </w:r>
    </w:p>
    <w:p w14:paraId="5290902F"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0EF83212" w14:textId="2B49E820" w:rsidR="002A0C48" w:rsidRPr="002A0C48" w:rsidRDefault="002A0C48" w:rsidP="00A72939">
      <w:pPr>
        <w:adjustRightInd w:val="0"/>
        <w:ind w:right="438"/>
        <w:jc w:val="both"/>
        <w:rPr>
          <w:rFonts w:eastAsia="Verdana"/>
          <w:sz w:val="24"/>
          <w:szCs w:val="24"/>
        </w:rPr>
      </w:pPr>
      <w:r w:rsidRPr="002A0C48">
        <w:rPr>
          <w:rFonts w:eastAsia="Verdana"/>
          <w:sz w:val="24"/>
          <w:szCs w:val="24"/>
        </w:rPr>
        <w:t>To use Spring Data JPA, specify the following dependencies:</w:t>
      </w:r>
    </w:p>
    <w:p w14:paraId="44A8AF69"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165E3127"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&lt;groupId&gt;org.springframework&lt;/groupId&gt;</w:t>
      </w:r>
    </w:p>
    <w:p w14:paraId="36906F20"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&lt;artifactId&gt;spring-orm&lt;/artifactId&gt;</w:t>
      </w:r>
    </w:p>
    <w:p w14:paraId="5E03DCD0"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&lt;version&gt;${spring.version}&lt;/version&gt;</w:t>
      </w:r>
    </w:p>
    <w:p w14:paraId="553B0E9F"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55ACDBA7"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6373731A"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&lt;groupId&gt;org.springframework.data&lt;/groupId&gt;</w:t>
      </w:r>
    </w:p>
    <w:p w14:paraId="5F1399B0"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&lt;artifactId&gt;spring-data-jpa&lt;/artifactId&gt;</w:t>
      </w:r>
    </w:p>
    <w:p w14:paraId="0DFBEEB3"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&lt;version&gt;2.1.5.RELEASE&lt;/version&gt;</w:t>
      </w:r>
    </w:p>
    <w:p w14:paraId="150102E0"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62D8078A" w14:textId="5FB48472" w:rsidR="002A0C48" w:rsidRPr="002A0C48" w:rsidRDefault="002A0C48" w:rsidP="00A72939">
      <w:pPr>
        <w:adjustRightInd w:val="0"/>
        <w:ind w:right="438"/>
        <w:jc w:val="both"/>
        <w:rPr>
          <w:rFonts w:eastAsia="Verdana"/>
          <w:b/>
          <w:bCs/>
          <w:sz w:val="24"/>
          <w:szCs w:val="24"/>
        </w:rPr>
      </w:pPr>
      <w:r w:rsidRPr="002A0C48">
        <w:rPr>
          <w:rFonts w:eastAsia="Verdana"/>
          <w:b/>
          <w:bCs/>
          <w:sz w:val="24"/>
          <w:szCs w:val="24"/>
        </w:rPr>
        <w:t>use Hibernate as a provider of JPA, so add the following dependency:</w:t>
      </w:r>
    </w:p>
    <w:p w14:paraId="36A51D9A"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776D761B"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&lt;groupId&gt;org.hibernate&lt;/groupId&gt;</w:t>
      </w:r>
    </w:p>
    <w:p w14:paraId="3D58EFDB"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&lt;artifactId&gt;hibernate-core&lt;/artifactId&gt;</w:t>
      </w:r>
    </w:p>
    <w:p w14:paraId="17F67CC1"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lastRenderedPageBreak/>
        <w:t xml:space="preserve">    &lt;version&gt;${hibernate.version}&lt;/version&gt;</w:t>
      </w:r>
    </w:p>
    <w:p w14:paraId="661CA392"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73BBFF5D" w14:textId="0C7AD7C6" w:rsidR="002A0C48" w:rsidRPr="002A0C48" w:rsidRDefault="002A0C48" w:rsidP="00A72939">
      <w:pPr>
        <w:adjustRightInd w:val="0"/>
        <w:ind w:right="438"/>
        <w:jc w:val="both"/>
        <w:rPr>
          <w:rFonts w:eastAsia="Verdana"/>
          <w:b/>
          <w:bCs/>
          <w:sz w:val="24"/>
          <w:szCs w:val="24"/>
        </w:rPr>
      </w:pPr>
      <w:r w:rsidRPr="002A0C48">
        <w:rPr>
          <w:rFonts w:eastAsia="Verdana"/>
          <w:b/>
          <w:bCs/>
          <w:sz w:val="24"/>
          <w:szCs w:val="24"/>
        </w:rPr>
        <w:t>dependency for MySQL JDBC driver:</w:t>
      </w:r>
    </w:p>
    <w:p w14:paraId="29518FE9"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390AAEB8"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&lt;groupId&gt;mysql&lt;/groupId&gt;</w:t>
      </w:r>
    </w:p>
    <w:p w14:paraId="69DD90D9"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&lt;artifactId&gt;mysql-connector-java&lt;/artifactId&gt;</w:t>
      </w:r>
    </w:p>
    <w:p w14:paraId="740AC406"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&lt;version&gt;8.0.14&lt;/version&gt;</w:t>
      </w:r>
    </w:p>
    <w:p w14:paraId="5C0F094C"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&lt;scope&gt;runtime&lt;/scope&gt;</w:t>
      </w:r>
    </w:p>
    <w:p w14:paraId="47E490D6"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26952E9F" w14:textId="77777777" w:rsidR="002A0C48" w:rsidRPr="002A0C48" w:rsidRDefault="002A0C48" w:rsidP="00A72939">
      <w:pPr>
        <w:adjustRightInd w:val="0"/>
        <w:ind w:right="438"/>
        <w:jc w:val="both"/>
        <w:rPr>
          <w:rFonts w:eastAsia="Verdana"/>
          <w:b/>
          <w:bCs/>
          <w:sz w:val="24"/>
          <w:szCs w:val="24"/>
        </w:rPr>
      </w:pPr>
      <w:r w:rsidRPr="002A0C48">
        <w:rPr>
          <w:rFonts w:eastAsia="Verdana"/>
          <w:b/>
          <w:bCs/>
          <w:sz w:val="24"/>
          <w:szCs w:val="24"/>
        </w:rPr>
        <w:t>And for Java Servlet, JSP and JSTL:</w:t>
      </w:r>
    </w:p>
    <w:p w14:paraId="2B996AF7"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37A9548E"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&lt;groupId&gt;javax.servlet&lt;/groupId&gt;</w:t>
      </w:r>
    </w:p>
    <w:p w14:paraId="761DA8B8"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&lt;artifactId&gt;javax.servlet-api&lt;/artifactId&gt;</w:t>
      </w:r>
    </w:p>
    <w:p w14:paraId="6ADE9294"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&lt;version&gt;3.1.0&lt;/version&gt;</w:t>
      </w:r>
    </w:p>
    <w:p w14:paraId="77AA1BCB"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&lt;scope&gt;provided&lt;/scope&gt;</w:t>
      </w:r>
    </w:p>
    <w:p w14:paraId="53F92777"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186BEFA7"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7FD590F6"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&lt;groupId&gt;javax.servlet.jsp&lt;/groupId&gt;</w:t>
      </w:r>
    </w:p>
    <w:p w14:paraId="3F272F85"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&lt;artifactId&gt;javax.servlet.jsp-api&lt;/artifactId&gt;</w:t>
      </w:r>
    </w:p>
    <w:p w14:paraId="5D56C86C"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&lt;version&gt;2.3.1&lt;/version&gt;</w:t>
      </w:r>
    </w:p>
    <w:p w14:paraId="6553BF88"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&lt;scope&gt;provided&lt;/scope&gt;</w:t>
      </w:r>
    </w:p>
    <w:p w14:paraId="58E7BE9D"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4D8870B0"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0658001C"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&lt;groupId&gt;jstl&lt;/groupId&gt;</w:t>
      </w:r>
    </w:p>
    <w:p w14:paraId="7908E26C"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&lt;artifactId&gt;jstl&lt;/artifactId&gt;</w:t>
      </w:r>
    </w:p>
    <w:p w14:paraId="64E34889"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xml:space="preserve">    &lt;version&gt;1.2&lt;/version&gt;</w:t>
      </w:r>
    </w:p>
    <w:p w14:paraId="7E62A0FC"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&lt;/dependency&gt;</w:t>
      </w:r>
    </w:p>
    <w:p w14:paraId="28C6CEFF"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You can see the complete code of the pom.xml file in the sample project attached along this tutorial.</w:t>
      </w:r>
    </w:p>
    <w:p w14:paraId="6DFFD264"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Create two Java packages under the source folder:</w:t>
      </w:r>
    </w:p>
    <w:p w14:paraId="0A374AA8" w14:textId="77777777" w:rsidR="002A0C48" w:rsidRPr="002A0C48" w:rsidRDefault="002A0C48" w:rsidP="00A72939">
      <w:pPr>
        <w:adjustRightInd w:val="0"/>
        <w:ind w:right="438"/>
        <w:jc w:val="both"/>
        <w:rPr>
          <w:rFonts w:eastAsia="Verdana"/>
          <w:sz w:val="24"/>
          <w:szCs w:val="24"/>
        </w:rPr>
      </w:pPr>
      <w:r w:rsidRPr="002A0C48">
        <w:rPr>
          <w:rFonts w:eastAsia="Verdana"/>
          <w:sz w:val="24"/>
          <w:szCs w:val="24"/>
        </w:rPr>
        <w:t>- net.codejava.config: for configuration classes.</w:t>
      </w:r>
    </w:p>
    <w:p w14:paraId="0637BA1E" w14:textId="77777777" w:rsidR="002A0C48" w:rsidRPr="002A0C48" w:rsidRDefault="002A0C48" w:rsidP="00A72939">
      <w:pPr>
        <w:adjustRightInd w:val="0"/>
        <w:ind w:right="438"/>
        <w:jc w:val="both"/>
        <w:rPr>
          <w:rFonts w:eastAsia="Verdana"/>
          <w:sz w:val="24"/>
          <w:szCs w:val="24"/>
        </w:rPr>
      </w:pPr>
    </w:p>
    <w:p w14:paraId="5DE60C9A" w14:textId="58683906" w:rsidR="002A0C48" w:rsidRDefault="002A0C48" w:rsidP="00A72939">
      <w:pPr>
        <w:adjustRightInd w:val="0"/>
        <w:ind w:right="438"/>
        <w:jc w:val="both"/>
        <w:rPr>
          <w:rFonts w:eastAsia="Verdana"/>
          <w:sz w:val="24"/>
          <w:szCs w:val="24"/>
        </w:rPr>
      </w:pPr>
      <w:r w:rsidRPr="002A0C48">
        <w:rPr>
          <w:rFonts w:eastAsia="Verdana"/>
          <w:sz w:val="24"/>
          <w:szCs w:val="24"/>
        </w:rPr>
        <w:t>- net.codejava.customer: for application-specific classes.</w:t>
      </w:r>
    </w:p>
    <w:p w14:paraId="68A9EF87" w14:textId="77777777" w:rsidR="006836C8" w:rsidRPr="006836C8" w:rsidRDefault="006836C8" w:rsidP="00A72939">
      <w:pPr>
        <w:adjustRightInd w:val="0"/>
        <w:ind w:right="438"/>
        <w:jc w:val="both"/>
        <w:rPr>
          <w:rFonts w:eastAsia="Verdana"/>
          <w:sz w:val="24"/>
          <w:szCs w:val="24"/>
        </w:rPr>
      </w:pPr>
    </w:p>
    <w:p w14:paraId="5A56F1C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3. Create JPA Configuration File</w:t>
      </w:r>
    </w:p>
    <w:p w14:paraId="548609B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Since JPA is used, we need to specify database connection properties in the persistence.xml file instead of hibernate.cfg.xml file. Create a new directory named META-INF in the source folder to put the persistence.xml file as follows:</w:t>
      </w:r>
    </w:p>
    <w:p w14:paraId="352F10E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persistence xml file</w:t>
      </w:r>
    </w:p>
    <w:p w14:paraId="69A7ADC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And write XML code for the persistence.xml file like this:</w:t>
      </w:r>
    </w:p>
    <w:p w14:paraId="7C60AE5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&lt;?xml version="1.0" encoding="UTF-8"?&gt;</w:t>
      </w:r>
    </w:p>
    <w:p w14:paraId="240D777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&lt;persistence xmlns="http://xmlns.jcp.org/xml/ns/persistence"</w:t>
      </w:r>
    </w:p>
    <w:p w14:paraId="33AD79E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xmlns:xsi="http://www.w3.org/2001/XMLSchema-instance"</w:t>
      </w:r>
    </w:p>
    <w:p w14:paraId="212B8DE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xsi:schemaLocation="http://xmlns.jcp.org/xml/ns/persistence</w:t>
      </w:r>
    </w:p>
    <w:p w14:paraId="1EEFCD1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http://xmlns.jcp.org/xml/ns/persistence/persistence_2_1.xsd"</w:t>
      </w:r>
    </w:p>
    <w:p w14:paraId="709B634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version="2.1"&gt;</w:t>
      </w:r>
    </w:p>
    <w:p w14:paraId="143BE9D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5987AC1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&lt;persistence-unit name="SalesDB"&gt;</w:t>
      </w:r>
    </w:p>
    <w:p w14:paraId="44E28C6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&lt;properties&gt;</w:t>
      </w:r>
    </w:p>
    <w:p w14:paraId="4232452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&lt;property name="javax.persistence.jdbc.url" value="jdbc:mysql://localhost:3306/sales" /&gt;</w:t>
      </w:r>
    </w:p>
    <w:p w14:paraId="1D92F5C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&lt;property name="javax.persistence.jdbc.user" value="root" /&gt;</w:t>
      </w:r>
    </w:p>
    <w:p w14:paraId="29EBB7A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lastRenderedPageBreak/>
        <w:t xml:space="preserve">            &lt;property name="javax.persistence.jdbc.password" value="password" /&gt;</w:t>
      </w:r>
    </w:p>
    <w:p w14:paraId="52F030E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&lt;property name="javax.persistence.jdbc.driver" value="com.mysql.jdbc.Driver" /&gt;</w:t>
      </w:r>
    </w:p>
    <w:p w14:paraId="63917F4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&lt;property name="hibernate.show_sql" value="true" /&gt;</w:t>
      </w:r>
    </w:p>
    <w:p w14:paraId="5FCC09A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&lt;property name="hibernate.format_sql" value="true" /&gt;</w:t>
      </w:r>
    </w:p>
    <w:p w14:paraId="319B1D1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&lt;/properties&gt;</w:t>
      </w:r>
    </w:p>
    <w:p w14:paraId="26B8CC6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&lt;/persistence-unit&gt;</w:t>
      </w:r>
    </w:p>
    <w:p w14:paraId="1A85A63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445706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&lt;/persistence&gt;</w:t>
      </w:r>
    </w:p>
    <w:p w14:paraId="46F7028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As you can see, we specify database connection properties such as URL, user, password and JDBC driver class. Note that the persistence unit name SalesDB will be used in the configuration code.</w:t>
      </w:r>
    </w:p>
    <w:p w14:paraId="0D27E0D7" w14:textId="77777777" w:rsidR="006836C8" w:rsidRPr="006836C8" w:rsidRDefault="006836C8" w:rsidP="00A72939">
      <w:pPr>
        <w:adjustRightInd w:val="0"/>
        <w:ind w:right="438"/>
        <w:jc w:val="both"/>
        <w:rPr>
          <w:rFonts w:eastAsia="Verdana"/>
          <w:sz w:val="24"/>
          <w:szCs w:val="24"/>
        </w:rPr>
      </w:pPr>
    </w:p>
    <w:p w14:paraId="4DE940A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4. Code Model Class</w:t>
      </w:r>
    </w:p>
    <w:p w14:paraId="0861B7B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Create the domain class Customer to map with the table customer in the database as following:</w:t>
      </w:r>
    </w:p>
    <w:p w14:paraId="087FB0F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package net.codejava.customer;</w:t>
      </w:r>
    </w:p>
    <w:p w14:paraId="25B562E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3AA009F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javax.persistence.Entity;</w:t>
      </w:r>
    </w:p>
    <w:p w14:paraId="28AB1E9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javax.persistence.GeneratedValue;</w:t>
      </w:r>
    </w:p>
    <w:p w14:paraId="47C1B39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javax.persistence.GenerationType;</w:t>
      </w:r>
    </w:p>
    <w:p w14:paraId="6D128F4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javax.persistence.Id;</w:t>
      </w:r>
    </w:p>
    <w:p w14:paraId="7C105DB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AE7AF6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@Entity</w:t>
      </w:r>
    </w:p>
    <w:p w14:paraId="4541341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public class Customer {</w:t>
      </w:r>
    </w:p>
    <w:p w14:paraId="71778A1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@Id</w:t>
      </w:r>
    </w:p>
    <w:p w14:paraId="11F8FE8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@GeneratedValue(strategy = GenerationType.IDENTITY)</w:t>
      </w:r>
    </w:p>
    <w:p w14:paraId="184A469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private Long id;</w:t>
      </w:r>
    </w:p>
    <w:p w14:paraId="74838AE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75750E5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private String name;</w:t>
      </w:r>
    </w:p>
    <w:p w14:paraId="26B42FF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private String email;</w:t>
      </w:r>
    </w:p>
    <w:p w14:paraId="69A1FE0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private String address;</w:t>
      </w:r>
    </w:p>
    <w:p w14:paraId="069A91A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72D2A85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protected Customer() {</w:t>
      </w:r>
    </w:p>
    <w:p w14:paraId="1690979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4414B6C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69B5B7B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protected Customer(String name, String email, String address) {</w:t>
      </w:r>
    </w:p>
    <w:p w14:paraId="7B5651E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this.name = name;</w:t>
      </w:r>
    </w:p>
    <w:p w14:paraId="3991FED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this.email = email;</w:t>
      </w:r>
    </w:p>
    <w:p w14:paraId="30EB313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this.address = address;</w:t>
      </w:r>
    </w:p>
    <w:p w14:paraId="49CCB98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4DF6CEC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0688F5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 getters and setters are not shown for brevity</w:t>
      </w:r>
    </w:p>
    <w:p w14:paraId="1650335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DCF04B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w:t>
      </w:r>
    </w:p>
    <w:p w14:paraId="29F4FEC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As you can see, we use the annotation @Entity to map this class to the table customer (the class has same name as the table). All the class' field names are also identical to the table's ones. The field id is annotated with @Id and @GeneratedValue annotations to indicate that this field is primary key and its value is auto generated. </w:t>
      </w:r>
    </w:p>
    <w:p w14:paraId="36DFF742" w14:textId="77777777" w:rsidR="006836C8" w:rsidRPr="006836C8" w:rsidRDefault="006836C8" w:rsidP="00A72939">
      <w:pPr>
        <w:adjustRightInd w:val="0"/>
        <w:ind w:right="438"/>
        <w:jc w:val="both"/>
        <w:rPr>
          <w:rFonts w:eastAsia="Verdana"/>
          <w:sz w:val="24"/>
          <w:szCs w:val="24"/>
        </w:rPr>
      </w:pPr>
    </w:p>
    <w:p w14:paraId="491D715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5. Code Configuration Classes</w:t>
      </w:r>
    </w:p>
    <w:p w14:paraId="0991488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Next, let's write some Java code to configure Spring MVC and Spring Data JPA. We use Java-based configuration as it's simpler than XML.</w:t>
      </w:r>
    </w:p>
    <w:p w14:paraId="259858E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lastRenderedPageBreak/>
        <w:t>Configure Spring Dispatcher Servlet:</w:t>
      </w:r>
    </w:p>
    <w:p w14:paraId="60978B6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To use Spring MVC for our Java web application, we need to register the Spring Dispatcher Servlet upon application's startup by coding the following class:</w:t>
      </w:r>
    </w:p>
    <w:p w14:paraId="793ED5F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package net.codejava.config;</w:t>
      </w:r>
    </w:p>
    <w:p w14:paraId="7AA3465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64CF2B5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javax.servlet.ServletContext;</w:t>
      </w:r>
    </w:p>
    <w:p w14:paraId="7ABE5C1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javax.servlet.ServletException;</w:t>
      </w:r>
    </w:p>
    <w:p w14:paraId="73DF634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javax.servlet.ServletRegistration;</w:t>
      </w:r>
    </w:p>
    <w:p w14:paraId="5BF15A8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552A2FD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org.springframework.web.WebApplicationInitializer;</w:t>
      </w:r>
    </w:p>
    <w:p w14:paraId="4E79A27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org.springframework.web.context.support.AnnotationConfigWebApplicationContext;</w:t>
      </w:r>
    </w:p>
    <w:p w14:paraId="2B5BAAB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org.springframework.web.servlet.DispatcherServlet;</w:t>
      </w:r>
    </w:p>
    <w:p w14:paraId="76B2153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28E5935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public class WebAppInitializer implements WebApplicationInitializer {</w:t>
      </w:r>
    </w:p>
    <w:p w14:paraId="0A5128E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@Override</w:t>
      </w:r>
    </w:p>
    <w:p w14:paraId="669BBCC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public void onStartup(ServletContext servletContext) throws ServletException {</w:t>
      </w:r>
    </w:p>
    <w:p w14:paraId="7FA6E0D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AnnotationConfigWebApplicationContext appContext = new AnnotationConfigWebApplicationContext();</w:t>
      </w:r>
    </w:p>
    <w:p w14:paraId="400D305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appContext.register(WebMvcConfig.class);</w:t>
      </w:r>
    </w:p>
    <w:p w14:paraId="550439F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E30BA0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ServletRegistration.Dynamic dispatcher = servletContext.addServlet(</w:t>
      </w:r>
    </w:p>
    <w:p w14:paraId="4E5E988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"SpringDispatcher", new DispatcherServlet(appContext));</w:t>
      </w:r>
    </w:p>
    <w:p w14:paraId="1E0F67E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dispatcher.setLoadOnStartup(1);</w:t>
      </w:r>
    </w:p>
    <w:p w14:paraId="5011434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dispatcher.addMapping("/");</w:t>
      </w:r>
    </w:p>
    <w:p w14:paraId="4150115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37B699D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733989E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w:t>
      </w:r>
    </w:p>
    <w:p w14:paraId="016C3BD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The onStartup() method of this class will be automatically invoked by the servlet container when the application is being loaded. The Spring Dispatcher Servlet handles all the requests via the URL mapping "/" and it looks for configuration in the WebMvcConfig class, which is described below.</w:t>
      </w:r>
    </w:p>
    <w:p w14:paraId="304131C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501F646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Configure Spring MVC:</w:t>
      </w:r>
    </w:p>
    <w:p w14:paraId="5F5AAE5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Create the WebMvcConfig class under the net.codejava.config package with the following code:</w:t>
      </w:r>
    </w:p>
    <w:p w14:paraId="5E41F74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package net.codejava.config;</w:t>
      </w:r>
    </w:p>
    <w:p w14:paraId="23B7E16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604F870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org.springframework.context.annotation.Bean;</w:t>
      </w:r>
    </w:p>
    <w:p w14:paraId="65FD255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org.springframework.context.annotation.ComponentScan;</w:t>
      </w:r>
    </w:p>
    <w:p w14:paraId="3B8E3AB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org.springframework.context.annotation.Configuration;</w:t>
      </w:r>
    </w:p>
    <w:p w14:paraId="5A70777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org.springframework.web.servlet.view.InternalResourceViewResolver;</w:t>
      </w:r>
    </w:p>
    <w:p w14:paraId="27A323E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38A47C4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@Configuration</w:t>
      </w:r>
    </w:p>
    <w:p w14:paraId="19408E3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@ComponentScan("net.codejava ")</w:t>
      </w:r>
    </w:p>
    <w:p w14:paraId="5C9C35A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public class WebMvcConfig {</w:t>
      </w:r>
    </w:p>
    <w:p w14:paraId="6FC2726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@Bean(name = "viewResolver")</w:t>
      </w:r>
    </w:p>
    <w:p w14:paraId="11AB982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public InternalResourceViewResolver getViewResolver() {</w:t>
      </w:r>
    </w:p>
    <w:p w14:paraId="7EF82B8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InternalResourceViewResolver viewResolver = new InternalResourceViewResolver();</w:t>
      </w:r>
    </w:p>
    <w:p w14:paraId="11AB292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viewResolver.setPrefix("/WEB-INF/views/");</w:t>
      </w:r>
    </w:p>
    <w:p w14:paraId="6E564C6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viewResolver.setSuffix(".jsp");</w:t>
      </w:r>
    </w:p>
    <w:p w14:paraId="7FBCFA3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return viewResolver;</w:t>
      </w:r>
    </w:p>
    <w:p w14:paraId="0FD79C7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5D9B748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lastRenderedPageBreak/>
        <w:t>}</w:t>
      </w:r>
    </w:p>
    <w:p w14:paraId="2FD12D7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This class is annotated with the @Configuration  annotation to tell Spring framework that this is a configuration class. The @ComponentScan annotation tells Spring to scan for configuration classes in the net.codejava package.</w:t>
      </w:r>
    </w:p>
    <w:p w14:paraId="06C9F55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In this class, we simply create a view resolver bean that specifies the prefix and suffix for view files. So create the directory views under WebContent/WEB-INF directory to store JSP files.</w:t>
      </w:r>
    </w:p>
    <w:p w14:paraId="0CD5CC8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You can add more Spring MVC configurations here.</w:t>
      </w:r>
    </w:p>
    <w:p w14:paraId="0114C45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4BD214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Configure Spring Data JPA:</w:t>
      </w:r>
    </w:p>
    <w:p w14:paraId="36B1D12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To enable Spring Data JPA, we need to create two beans: EntityManagerFactory and JpaTransactionManager. So create another configuration class named JpaConfig with the following code:</w:t>
      </w:r>
    </w:p>
    <w:p w14:paraId="270932A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package net.codejava.config;</w:t>
      </w:r>
    </w:p>
    <w:p w14:paraId="26E9E8A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768FCF7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javax.persistence.EntityManagerFactory;</w:t>
      </w:r>
    </w:p>
    <w:p w14:paraId="061634C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CF2E97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org.springframework.context.annotation.Bean;</w:t>
      </w:r>
    </w:p>
    <w:p w14:paraId="2DF459A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org.springframework.context.annotation.Configuration;</w:t>
      </w:r>
    </w:p>
    <w:p w14:paraId="121FE4B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org.springframework.data.jpa.repository.config.EnableJpaRepositories;</w:t>
      </w:r>
    </w:p>
    <w:p w14:paraId="6C96D94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org.springframework.orm.jpa.JpaTransactionManager;</w:t>
      </w:r>
    </w:p>
    <w:p w14:paraId="721BA3C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org.springframework.orm.jpa.LocalEntityManagerFactoryBean;</w:t>
      </w:r>
    </w:p>
    <w:p w14:paraId="29681CA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org.springframework.transaction.annotation.EnableTransactionManagement;</w:t>
      </w:r>
    </w:p>
    <w:p w14:paraId="1A1F440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3C8082F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@Configuration</w:t>
      </w:r>
    </w:p>
    <w:p w14:paraId="292D758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@EnableJpaRepositories(basePackages = {"net.codejava.customer"})</w:t>
      </w:r>
    </w:p>
    <w:p w14:paraId="5002AB8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@EnableTransactionManagement</w:t>
      </w:r>
    </w:p>
    <w:p w14:paraId="117B8B6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public class JpaConfig {</w:t>
      </w:r>
    </w:p>
    <w:p w14:paraId="4B9F9FB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@Bean</w:t>
      </w:r>
    </w:p>
    <w:p w14:paraId="45BF439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public LocalEntityManagerFactoryBean entityManagerFactory() {</w:t>
      </w:r>
    </w:p>
    <w:p w14:paraId="5591BBD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LocalEntityManagerFactoryBean factoryBean = new LocalEntityManagerFactoryBean();</w:t>
      </w:r>
    </w:p>
    <w:p w14:paraId="52E0373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factoryBean.setPersistenceUnitName("SalesDB");</w:t>
      </w:r>
    </w:p>
    <w:p w14:paraId="7EB237F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6196DB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return factoryBean;</w:t>
      </w:r>
    </w:p>
    <w:p w14:paraId="6893233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6FBA694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5D662F3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@Bean</w:t>
      </w:r>
    </w:p>
    <w:p w14:paraId="342D7FF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public JpaTransactionManager transactionManager(EntityManagerFactory entityManagerFactory) {</w:t>
      </w:r>
    </w:p>
    <w:p w14:paraId="5093B2D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JpaTransactionManager transactionManager = new JpaTransactionManager();</w:t>
      </w:r>
    </w:p>
    <w:p w14:paraId="4D401F0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transactionManager.setEntityManagerFactory(entityManagerFactory);</w:t>
      </w:r>
    </w:p>
    <w:p w14:paraId="2FF3D36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3801A0D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return transactionManager;</w:t>
      </w:r>
    </w:p>
    <w:p w14:paraId="3183EEB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 </w:t>
      </w:r>
    </w:p>
    <w:p w14:paraId="2D6A769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w:t>
      </w:r>
    </w:p>
    <w:p w14:paraId="685465F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Here, two important annotations are used:</w:t>
      </w:r>
    </w:p>
    <w:p w14:paraId="08D83F7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@EnableJpaRepositories: this tells Spring Data JPA to look for repository classes in the specified package (net.codejava) in order to inject relevant code at runtime.</w:t>
      </w:r>
    </w:p>
    <w:p w14:paraId="6B06D147" w14:textId="77777777" w:rsidR="006836C8" w:rsidRPr="006836C8" w:rsidRDefault="006836C8" w:rsidP="00A72939">
      <w:pPr>
        <w:adjustRightInd w:val="0"/>
        <w:ind w:right="438"/>
        <w:jc w:val="both"/>
        <w:rPr>
          <w:rFonts w:eastAsia="Verdana"/>
          <w:sz w:val="24"/>
          <w:szCs w:val="24"/>
        </w:rPr>
      </w:pPr>
    </w:p>
    <w:p w14:paraId="7F977AF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@EnableTransactionManagement: this tells Spring Data JPA to generate code for transaction management at runtime.</w:t>
      </w:r>
    </w:p>
    <w:p w14:paraId="71553E67" w14:textId="77777777" w:rsidR="006836C8" w:rsidRPr="006836C8" w:rsidRDefault="006836C8" w:rsidP="00A72939">
      <w:pPr>
        <w:adjustRightInd w:val="0"/>
        <w:ind w:right="438"/>
        <w:jc w:val="both"/>
        <w:rPr>
          <w:rFonts w:eastAsia="Verdana"/>
          <w:sz w:val="24"/>
          <w:szCs w:val="24"/>
        </w:rPr>
      </w:pPr>
    </w:p>
    <w:p w14:paraId="6E47EC2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In this class, the first method creates an instance of EntityManagerFactory to manage the persistence unit </w:t>
      </w:r>
      <w:r w:rsidRPr="006836C8">
        <w:rPr>
          <w:rFonts w:eastAsia="Verdana"/>
          <w:sz w:val="24"/>
          <w:szCs w:val="24"/>
        </w:rPr>
        <w:lastRenderedPageBreak/>
        <w:t>SalesDB (this name is specified in the persistence.xml file above).</w:t>
      </w:r>
    </w:p>
    <w:p w14:paraId="583C76C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And the last method creates an instance of JpaTransactionManagerfor the EntityManagerFactory created by the first method.</w:t>
      </w:r>
    </w:p>
    <w:p w14:paraId="22A68B7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That's the minimum required configuration for using Spring Data JPA.</w:t>
      </w:r>
    </w:p>
    <w:p w14:paraId="6A400FEB" w14:textId="77777777" w:rsidR="006836C8" w:rsidRPr="006836C8" w:rsidRDefault="006836C8" w:rsidP="00A72939">
      <w:pPr>
        <w:adjustRightInd w:val="0"/>
        <w:ind w:right="438"/>
        <w:jc w:val="both"/>
        <w:rPr>
          <w:rFonts w:eastAsia="Verdana"/>
          <w:sz w:val="24"/>
          <w:szCs w:val="24"/>
        </w:rPr>
      </w:pPr>
    </w:p>
    <w:p w14:paraId="36AF881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6. Code Respository Interface</w:t>
      </w:r>
    </w:p>
    <w:p w14:paraId="0705569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Next, create the CustomerRepository interface that extends the CrudRepository interface defined by Spring Data JPA with the following code:</w:t>
      </w:r>
    </w:p>
    <w:p w14:paraId="0A8B766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package net.codejava.customer;</w:t>
      </w:r>
    </w:p>
    <w:p w14:paraId="234AB12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0379F2B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java.util.List;</w:t>
      </w:r>
    </w:p>
    <w:p w14:paraId="7860308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D3204F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org.springframework.data.repository.CrudRepository;</w:t>
      </w:r>
    </w:p>
    <w:p w14:paraId="22F5E08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org.springframework.data.repository.query.Param;</w:t>
      </w:r>
    </w:p>
    <w:p w14:paraId="4DB3A8F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006599E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public interface CustomerRepository extends CrudRepository&lt;Customer, Long&gt; {</w:t>
      </w:r>
    </w:p>
    <w:p w14:paraId="54CDA65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7072D0F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w:t>
      </w:r>
    </w:p>
    <w:p w14:paraId="7FC6690A" w14:textId="23A579BC" w:rsidR="006836C8" w:rsidRPr="006836C8" w:rsidRDefault="006836C8" w:rsidP="00A72939">
      <w:pPr>
        <w:adjustRightInd w:val="0"/>
        <w:ind w:right="438"/>
        <w:jc w:val="both"/>
        <w:rPr>
          <w:rFonts w:eastAsia="Verdana"/>
          <w:sz w:val="24"/>
          <w:szCs w:val="24"/>
        </w:rPr>
      </w:pPr>
      <w:r>
        <w:rPr>
          <w:rFonts w:eastAsia="Verdana"/>
          <w:sz w:val="24"/>
          <w:szCs w:val="24"/>
        </w:rPr>
        <w:t>D</w:t>
      </w:r>
      <w:r w:rsidRPr="006836C8">
        <w:rPr>
          <w:rFonts w:eastAsia="Verdana"/>
          <w:sz w:val="24"/>
          <w:szCs w:val="24"/>
        </w:rPr>
        <w:t>eclare an interface that extends the CrudRepository interface, which defines CRUD methods like save(), findAll(), findById(),deleteById(), etc. At runtime, Spring Data JPA automatically generates the implementation code.</w:t>
      </w:r>
    </w:p>
    <w:p w14:paraId="79B8AD8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Note that we must specify the type of the model class and type of the primary key field when extending the CrudRepository interface: CrudRepository&lt;Customer, Long&gt;</w:t>
      </w:r>
    </w:p>
    <w:p w14:paraId="3CE5E87D" w14:textId="77777777" w:rsidR="006836C8" w:rsidRPr="006836C8" w:rsidRDefault="006836C8" w:rsidP="00A72939">
      <w:pPr>
        <w:adjustRightInd w:val="0"/>
        <w:ind w:right="438"/>
        <w:jc w:val="both"/>
        <w:rPr>
          <w:rFonts w:eastAsia="Verdana"/>
          <w:sz w:val="24"/>
          <w:szCs w:val="24"/>
        </w:rPr>
      </w:pPr>
    </w:p>
    <w:p w14:paraId="5B14D22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7. Code Service Class</w:t>
      </w:r>
    </w:p>
    <w:p w14:paraId="48CF451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Next, code the CustomerService class in the business/service layer with the following code:</w:t>
      </w:r>
    </w:p>
    <w:p w14:paraId="0B45039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package net.codejava.customer;</w:t>
      </w:r>
    </w:p>
    <w:p w14:paraId="71A82F9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5C35BAD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java.util.List;</w:t>
      </w:r>
    </w:p>
    <w:p w14:paraId="144DE35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0B171F2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org.springframework.beans.factory.annotation.Autowired;</w:t>
      </w:r>
    </w:p>
    <w:p w14:paraId="1113DF6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org.springframework.stereotype.Service;</w:t>
      </w:r>
    </w:p>
    <w:p w14:paraId="426D8AD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org.springframework.transaction.annotation.Transactional;</w:t>
      </w:r>
    </w:p>
    <w:p w14:paraId="7F753F6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500F8EE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@Service</w:t>
      </w:r>
    </w:p>
    <w:p w14:paraId="7FE9AD8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@Transactional</w:t>
      </w:r>
    </w:p>
    <w:p w14:paraId="42B3C33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public class CustomerService {</w:t>
      </w:r>
    </w:p>
    <w:p w14:paraId="055478B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@Autowired CustomerRepository repo;</w:t>
      </w:r>
    </w:p>
    <w:p w14:paraId="14A88BC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2107361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public void save(Customer customer) {</w:t>
      </w:r>
    </w:p>
    <w:p w14:paraId="2CB2362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repo.save(customer);</w:t>
      </w:r>
    </w:p>
    <w:p w14:paraId="4BD3E89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B8F60D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6684075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public List&lt;Customer&gt; listAll() {</w:t>
      </w:r>
    </w:p>
    <w:p w14:paraId="721A03D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return (List&lt;Customer&gt;) repo.findAll();</w:t>
      </w:r>
    </w:p>
    <w:p w14:paraId="6B11751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7C6D40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41C1833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public Customer get(Long id) {</w:t>
      </w:r>
    </w:p>
    <w:p w14:paraId="37D47B7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return repo.findById(id).get();</w:t>
      </w:r>
    </w:p>
    <w:p w14:paraId="6D90BEC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64F37D2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lastRenderedPageBreak/>
        <w:t xml:space="preserve">     </w:t>
      </w:r>
    </w:p>
    <w:p w14:paraId="6C154F7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public void delete(Long id) {</w:t>
      </w:r>
    </w:p>
    <w:p w14:paraId="089612E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repo.deleteById(id);</w:t>
      </w:r>
    </w:p>
    <w:p w14:paraId="005EC71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4F07605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6906E36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w:t>
      </w:r>
    </w:p>
    <w:p w14:paraId="484F0F2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Note that this class is annotated with the @Transactional annotation so all of its methods will be intercepted by Spring Data JPA for transaction management. And an instance of CustomerRepository interface will be injected into this class:</w:t>
      </w:r>
    </w:p>
    <w:p w14:paraId="1C054D79" w14:textId="4F93A35E" w:rsidR="006836C8" w:rsidRPr="006836C8" w:rsidRDefault="006836C8" w:rsidP="00A72939">
      <w:pPr>
        <w:adjustRightInd w:val="0"/>
        <w:ind w:right="438"/>
        <w:jc w:val="both"/>
        <w:rPr>
          <w:rFonts w:eastAsia="Verdana"/>
          <w:sz w:val="24"/>
          <w:szCs w:val="24"/>
        </w:rPr>
      </w:pPr>
    </w:p>
    <w:p w14:paraId="1279C99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@Autowired CustomerRepository repo;</w:t>
      </w:r>
    </w:p>
    <w:p w14:paraId="6536726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This is like magic, as we don't write any DAO code but Spring Data JPA will generate an implementation automatically at runtime.</w:t>
      </w:r>
    </w:p>
    <w:p w14:paraId="74CFB22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And as you can see, all the methods in this class are for CRUD operations. It simply delegates all the call to a CustomerRepositoryobject. This class seems to be redundant, but it is needed to decouple the business/service layer from the repository/DAO layer.</w:t>
      </w:r>
    </w:p>
    <w:p w14:paraId="5EF19E96" w14:textId="77777777" w:rsidR="006836C8" w:rsidRPr="006836C8" w:rsidRDefault="006836C8" w:rsidP="00A72939">
      <w:pPr>
        <w:adjustRightInd w:val="0"/>
        <w:ind w:right="438"/>
        <w:jc w:val="both"/>
        <w:rPr>
          <w:rFonts w:eastAsia="Verdana"/>
          <w:sz w:val="24"/>
          <w:szCs w:val="24"/>
        </w:rPr>
      </w:pPr>
    </w:p>
    <w:p w14:paraId="765DD16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8. Code Spring MVC Controller Class</w:t>
      </w:r>
    </w:p>
    <w:p w14:paraId="083778B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Next, in the controller layer, create the CustomerController class to handle all requests from the clients with the following code:</w:t>
      </w:r>
    </w:p>
    <w:p w14:paraId="74DE979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package net.codejava.customer;</w:t>
      </w:r>
    </w:p>
    <w:p w14:paraId="1A695BE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56F6CE9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org.springframework.beans.factory.annotation.Autowired;</w:t>
      </w:r>
    </w:p>
    <w:p w14:paraId="5560100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import org.springframework.stereotype.Controller;</w:t>
      </w:r>
    </w:p>
    <w:p w14:paraId="6153DDF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69765AF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7C8D801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@Controller</w:t>
      </w:r>
    </w:p>
    <w:p w14:paraId="5B77C69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public class CustomerController {</w:t>
      </w:r>
    </w:p>
    <w:p w14:paraId="1D09D58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1D51C45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@Autowired</w:t>
      </w:r>
    </w:p>
    <w:p w14:paraId="64E5C95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private CustomerService customerService;</w:t>
      </w:r>
    </w:p>
    <w:p w14:paraId="5E6B08D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w:t>
      </w:r>
    </w:p>
    <w:p w14:paraId="4B3F1D4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 handler methods will go here...</w:t>
      </w:r>
    </w:p>
    <w:p w14:paraId="4F544D8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w:t>
      </w:r>
    </w:p>
    <w:p w14:paraId="702FB24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This is a typical Spring MVC controller class, which is annotated with the @Controller annotation. You can see an instance of CustomerService is injected into this class using the @Autowired annotation.</w:t>
      </w:r>
    </w:p>
    <w:p w14:paraId="70D70D0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We will write code for the handler methods in the following sections.</w:t>
      </w:r>
    </w:p>
    <w:p w14:paraId="051BD170" w14:textId="77777777" w:rsidR="006836C8" w:rsidRPr="006836C8" w:rsidRDefault="006836C8" w:rsidP="00A72939">
      <w:pPr>
        <w:adjustRightInd w:val="0"/>
        <w:ind w:right="438"/>
        <w:jc w:val="both"/>
        <w:rPr>
          <w:rFonts w:eastAsia="Verdana"/>
          <w:sz w:val="24"/>
          <w:szCs w:val="24"/>
        </w:rPr>
      </w:pPr>
    </w:p>
    <w:p w14:paraId="173E6DF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9. Code List Customer Feature</w:t>
      </w:r>
    </w:p>
    <w:p w14:paraId="510D39A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The application's home page displays all customers, so add the following handler method to the CustomerController class:</w:t>
      </w:r>
    </w:p>
    <w:p w14:paraId="3990268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@RequestMapping("/")</w:t>
      </w:r>
    </w:p>
    <w:p w14:paraId="6A21DBB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public ModelAndView home() {</w:t>
      </w:r>
    </w:p>
    <w:p w14:paraId="2FF78FF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List&lt;Customer&gt; listCustomer = customerService.listAll();</w:t>
      </w:r>
    </w:p>
    <w:p w14:paraId="475ADA4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ModelAndView mav = new ModelAndView("index");</w:t>
      </w:r>
    </w:p>
    <w:p w14:paraId="0375F1E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mav.addObject("listCustomer", listCustomer);</w:t>
      </w:r>
    </w:p>
    <w:p w14:paraId="5ECDDF4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return mav;</w:t>
      </w:r>
    </w:p>
    <w:p w14:paraId="1AFC18D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w:t>
      </w:r>
    </w:p>
    <w:p w14:paraId="5450B1DD"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And code the view page (index.jsp) as follows:</w:t>
      </w:r>
    </w:p>
    <w:p w14:paraId="0E1AA36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 page language="java" contentType="text/html; charset=ISO-8859-1"</w:t>
      </w:r>
    </w:p>
    <w:p w14:paraId="2EFAE72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lastRenderedPageBreak/>
        <w:t xml:space="preserve">    pageEncoding="ISO-8859-1"%&gt;</w:t>
      </w:r>
    </w:p>
    <w:p w14:paraId="6A839DD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&lt;%@ taglib uri="http://java.sun.com/jsp/jstl/core" prefix="c" %&gt;   </w:t>
      </w:r>
    </w:p>
    <w:p w14:paraId="564BEC11"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&lt;!DOCTYPE html PUBLIC "-//W3C//DTD HTML 4.01</w:t>
      </w:r>
    </w:p>
    <w:p w14:paraId="39AC3EA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Transitional//EN" "http://www.w3.org/TR/html4/loose.dtd"&gt;</w:t>
      </w:r>
    </w:p>
    <w:p w14:paraId="1FEBD3B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&lt;html&gt;</w:t>
      </w:r>
    </w:p>
    <w:p w14:paraId="3526384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&lt;head&gt;</w:t>
      </w:r>
    </w:p>
    <w:p w14:paraId="1648B32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&lt;meta http-equiv="Content-Type" content="text/html; charset=ISO-8859-1"&gt;</w:t>
      </w:r>
    </w:p>
    <w:p w14:paraId="7E0D0EE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&lt;title&gt;Customer Manager&lt;/title&gt;</w:t>
      </w:r>
    </w:p>
    <w:p w14:paraId="560238F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&lt;/head&gt;</w:t>
      </w:r>
    </w:p>
    <w:p w14:paraId="2E5055A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&lt;body&gt;</w:t>
      </w:r>
    </w:p>
    <w:p w14:paraId="5AF23C5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&lt;div align="center"&gt;</w:t>
      </w:r>
    </w:p>
    <w:p w14:paraId="1A026FB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&lt;h2&gt;Customer Manager&lt;/h2&gt;</w:t>
      </w:r>
    </w:p>
    <w:p w14:paraId="6A846E3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&lt;form method="get" action="search"&gt;</w:t>
      </w:r>
    </w:p>
    <w:p w14:paraId="7585DAD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&lt;input type="text" name="keyword" /&gt; &amp;nbsp;</w:t>
      </w:r>
    </w:p>
    <w:p w14:paraId="2B28A12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&lt;input type="submit" value="Search" /&gt;</w:t>
      </w:r>
    </w:p>
    <w:p w14:paraId="50BA25C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&lt;/form&gt;</w:t>
      </w:r>
    </w:p>
    <w:p w14:paraId="10477B3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&lt;h3&gt;&lt;a href="/new"&gt;New Customer&lt;/a&gt;&lt;/h3&gt;</w:t>
      </w:r>
    </w:p>
    <w:p w14:paraId="214EAA80"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&lt;table border="1" cellpadding="5"&gt;</w:t>
      </w:r>
    </w:p>
    <w:p w14:paraId="61EFA8D8"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&lt;tr&gt;</w:t>
      </w:r>
    </w:p>
    <w:p w14:paraId="422D571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&lt;th&gt;ID&lt;/th&gt;</w:t>
      </w:r>
    </w:p>
    <w:p w14:paraId="6072C10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&lt;th&gt;Name&lt;/th&gt;</w:t>
      </w:r>
    </w:p>
    <w:p w14:paraId="2D651CA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&lt;th&gt;E-mail&lt;/th&gt;</w:t>
      </w:r>
    </w:p>
    <w:p w14:paraId="1B0972C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&lt;th&gt;Address&lt;/th&gt;</w:t>
      </w:r>
    </w:p>
    <w:p w14:paraId="5485585E"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&lt;th&gt;Action&lt;/th&gt;</w:t>
      </w:r>
    </w:p>
    <w:p w14:paraId="1A9BF5B4"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&lt;/tr&gt;</w:t>
      </w:r>
    </w:p>
    <w:p w14:paraId="6C2DAEE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&lt;c:forEach items="${listCustomer}" var="customer"&gt;</w:t>
      </w:r>
    </w:p>
    <w:p w14:paraId="2F9C2D83"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&lt;tr&gt;</w:t>
      </w:r>
    </w:p>
    <w:p w14:paraId="158AC0A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&lt;td&gt;${customer.id}&lt;/td&gt;</w:t>
      </w:r>
    </w:p>
    <w:p w14:paraId="070D73C7"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&lt;td&gt;${customer.name}&lt;/td&gt;</w:t>
      </w:r>
    </w:p>
    <w:p w14:paraId="2A1F5A1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&lt;td&gt;${customer.email}&lt;/td&gt;</w:t>
      </w:r>
    </w:p>
    <w:p w14:paraId="0FD09C39"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&lt;td&gt;${customer.address}&lt;/td&gt;</w:t>
      </w:r>
    </w:p>
    <w:p w14:paraId="5105E51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&lt;td&gt;</w:t>
      </w:r>
    </w:p>
    <w:p w14:paraId="6A32678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&lt;a href="/edit?id=${customer.id}"&gt;Edit&lt;/a&gt;</w:t>
      </w:r>
    </w:p>
    <w:p w14:paraId="2ABAFE36"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&amp;nbsp;&amp;nbsp;&amp;nbsp;</w:t>
      </w:r>
    </w:p>
    <w:p w14:paraId="62B738BA"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&lt;a href="/delete?id=${customer.id}"&gt;Delete&lt;/a&gt;</w:t>
      </w:r>
    </w:p>
    <w:p w14:paraId="2A0832FB"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&lt;/td&gt;</w:t>
      </w:r>
    </w:p>
    <w:p w14:paraId="179880E2"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&lt;/tr&gt;</w:t>
      </w:r>
    </w:p>
    <w:p w14:paraId="50950C55"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&lt;/c:forEach&gt;</w:t>
      </w:r>
    </w:p>
    <w:p w14:paraId="0106F57F"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    &lt;/table&gt;</w:t>
      </w:r>
    </w:p>
    <w:p w14:paraId="0304A9B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 xml:space="preserve">&lt;/div&gt;   </w:t>
      </w:r>
    </w:p>
    <w:p w14:paraId="64F0454C" w14:textId="77777777" w:rsidR="006836C8" w:rsidRPr="006836C8" w:rsidRDefault="006836C8" w:rsidP="00A72939">
      <w:pPr>
        <w:adjustRightInd w:val="0"/>
        <w:ind w:right="438"/>
        <w:jc w:val="both"/>
        <w:rPr>
          <w:rFonts w:eastAsia="Verdana"/>
          <w:sz w:val="24"/>
          <w:szCs w:val="24"/>
        </w:rPr>
      </w:pPr>
      <w:r w:rsidRPr="006836C8">
        <w:rPr>
          <w:rFonts w:eastAsia="Verdana"/>
          <w:sz w:val="24"/>
          <w:szCs w:val="24"/>
        </w:rPr>
        <w:t>&lt;/body&gt;</w:t>
      </w:r>
    </w:p>
    <w:p w14:paraId="31608AF9" w14:textId="72E918F4" w:rsidR="006836C8" w:rsidRDefault="006836C8" w:rsidP="00A72939">
      <w:pPr>
        <w:adjustRightInd w:val="0"/>
        <w:ind w:right="438"/>
        <w:jc w:val="both"/>
        <w:rPr>
          <w:rFonts w:eastAsia="Verdana"/>
          <w:sz w:val="24"/>
          <w:szCs w:val="24"/>
        </w:rPr>
      </w:pPr>
      <w:r w:rsidRPr="006836C8">
        <w:rPr>
          <w:rFonts w:eastAsia="Verdana"/>
          <w:sz w:val="24"/>
          <w:szCs w:val="24"/>
        </w:rPr>
        <w:t>&lt;/html&gt;</w:t>
      </w:r>
    </w:p>
    <w:p w14:paraId="261630C5"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10. Code Create New Customer Feature</w:t>
      </w:r>
    </w:p>
    <w:p w14:paraId="3C59AB84"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To implement the create new customer feature, we need to write two handler methods. The first one is to display the new customer form:</w:t>
      </w:r>
    </w:p>
    <w:p w14:paraId="714721F9"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@RequestMapping("/new")</w:t>
      </w:r>
    </w:p>
    <w:p w14:paraId="50EF4B56"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public String newCustomerForm(Map&lt;String, Object&gt; model) {</w:t>
      </w:r>
    </w:p>
    <w:p w14:paraId="072A0214"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Customer customer = new Customer();</w:t>
      </w:r>
    </w:p>
    <w:p w14:paraId="719E78F4"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model.put("customer", customer);</w:t>
      </w:r>
    </w:p>
    <w:p w14:paraId="6793119D"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return "new_customer";</w:t>
      </w:r>
    </w:p>
    <w:p w14:paraId="1017A04F"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lastRenderedPageBreak/>
        <w:t>}</w:t>
      </w:r>
    </w:p>
    <w:p w14:paraId="756DBC3B"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And write code for the JSP page new_customer.jsp as follows:</w:t>
      </w:r>
    </w:p>
    <w:p w14:paraId="67DF58CC"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&lt;html&gt;</w:t>
      </w:r>
    </w:p>
    <w:p w14:paraId="7E5E69F0"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&lt;head&gt;</w:t>
      </w:r>
    </w:p>
    <w:p w14:paraId="0713289B"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&lt;meta http-equiv="Content-Type" content="text/html; charset=ISO-8859-1"&gt;</w:t>
      </w:r>
    </w:p>
    <w:p w14:paraId="05098513"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&lt;title&gt;New Customer&lt;/title&gt;</w:t>
      </w:r>
    </w:p>
    <w:p w14:paraId="5942D74F"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&lt;/head&gt;</w:t>
      </w:r>
    </w:p>
    <w:p w14:paraId="744ACE62"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&lt;body&gt;</w:t>
      </w:r>
    </w:p>
    <w:p w14:paraId="74DC79E3"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&lt;div align="center"&gt;</w:t>
      </w:r>
    </w:p>
    <w:p w14:paraId="493CF612"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&lt;h2&gt;New Customer&lt;/h2&gt;</w:t>
      </w:r>
    </w:p>
    <w:p w14:paraId="42B8ED13"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&lt;form:form action="save" method="post" modelAttribute="customer"&gt;</w:t>
      </w:r>
    </w:p>
    <w:p w14:paraId="4B6BD841"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&lt;table border="0" cellpadding="5"&gt;</w:t>
      </w:r>
    </w:p>
    <w:p w14:paraId="0354141A"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&lt;tr&gt;</w:t>
      </w:r>
    </w:p>
    <w:p w14:paraId="4B93DECB"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&lt;td&gt;Name: &lt;/td&gt;</w:t>
      </w:r>
    </w:p>
    <w:p w14:paraId="02D6F82E"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&lt;td&gt;&lt;form:input path="name" /&gt;&lt;/td&gt;</w:t>
      </w:r>
    </w:p>
    <w:p w14:paraId="0BFBAC72"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&lt;/tr&gt;</w:t>
      </w:r>
    </w:p>
    <w:p w14:paraId="51133994"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&lt;tr&gt;</w:t>
      </w:r>
    </w:p>
    <w:p w14:paraId="6994BB05"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&lt;td&gt;Email: &lt;/td&gt;</w:t>
      </w:r>
    </w:p>
    <w:p w14:paraId="09D79EB0"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&lt;td&gt;&lt;form:input path="email" /&gt;&lt;/td&gt;</w:t>
      </w:r>
    </w:p>
    <w:p w14:paraId="2FEF80AF"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&lt;/tr&gt;</w:t>
      </w:r>
    </w:p>
    <w:p w14:paraId="12287CA3"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&lt;tr&gt;</w:t>
      </w:r>
    </w:p>
    <w:p w14:paraId="3642427F"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&lt;td&gt;Address: &lt;/td&gt;</w:t>
      </w:r>
    </w:p>
    <w:p w14:paraId="26FDCE57"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&lt;td&gt;&lt;form:input path="address" /&gt;&lt;/td&gt;</w:t>
      </w:r>
    </w:p>
    <w:p w14:paraId="71E1AF07"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&lt;/tr&gt;    </w:t>
      </w:r>
    </w:p>
    <w:p w14:paraId="7A048E0F"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&lt;tr&gt;</w:t>
      </w:r>
    </w:p>
    <w:p w14:paraId="1BCAD2A8"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&lt;td colspan="2"&gt;&lt;input type="submit" value="Save"&gt;&lt;/td&gt;</w:t>
      </w:r>
    </w:p>
    <w:p w14:paraId="4F003E96"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&lt;/tr&gt;                    </w:t>
      </w:r>
    </w:p>
    <w:p w14:paraId="576DEC3D"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&lt;/table&gt;</w:t>
      </w:r>
    </w:p>
    <w:p w14:paraId="2F0CC1A5"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&lt;/form:form&gt;</w:t>
      </w:r>
    </w:p>
    <w:p w14:paraId="176D967C"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 xml:space="preserve">    &lt;/div&gt;</w:t>
      </w:r>
    </w:p>
    <w:p w14:paraId="6232C7B8" w14:textId="77777777" w:rsidR="00093DFD" w:rsidRPr="00093DFD" w:rsidRDefault="00093DFD" w:rsidP="00A72939">
      <w:pPr>
        <w:adjustRightInd w:val="0"/>
        <w:ind w:right="438"/>
        <w:jc w:val="both"/>
        <w:rPr>
          <w:rFonts w:eastAsia="Verdana"/>
          <w:sz w:val="24"/>
          <w:szCs w:val="24"/>
        </w:rPr>
      </w:pPr>
      <w:r w:rsidRPr="00093DFD">
        <w:rPr>
          <w:rFonts w:eastAsia="Verdana"/>
          <w:sz w:val="24"/>
          <w:szCs w:val="24"/>
        </w:rPr>
        <w:t>&lt;/body&gt;</w:t>
      </w:r>
    </w:p>
    <w:p w14:paraId="736F32F6" w14:textId="20D0012A" w:rsidR="00093DFD" w:rsidRDefault="00093DFD" w:rsidP="00A72939">
      <w:pPr>
        <w:adjustRightInd w:val="0"/>
        <w:ind w:right="438"/>
        <w:jc w:val="both"/>
        <w:rPr>
          <w:rFonts w:eastAsia="Verdana"/>
          <w:sz w:val="24"/>
          <w:szCs w:val="24"/>
        </w:rPr>
      </w:pPr>
      <w:r w:rsidRPr="00093DFD">
        <w:rPr>
          <w:rFonts w:eastAsia="Verdana"/>
          <w:sz w:val="24"/>
          <w:szCs w:val="24"/>
        </w:rPr>
        <w:t>&lt;/html&gt;</w:t>
      </w:r>
    </w:p>
    <w:p w14:paraId="66C966BF" w14:textId="577799F5" w:rsidR="00A72939" w:rsidRDefault="00A72939" w:rsidP="00A72939">
      <w:pPr>
        <w:adjustRightInd w:val="0"/>
        <w:ind w:right="438"/>
        <w:jc w:val="both"/>
        <w:rPr>
          <w:rFonts w:eastAsia="Verdana"/>
          <w:sz w:val="24"/>
          <w:szCs w:val="24"/>
        </w:rPr>
      </w:pPr>
    </w:p>
    <w:p w14:paraId="17AA56C2" w14:textId="77777777" w:rsidR="003517E4" w:rsidRDefault="003517E4">
      <w:pPr>
        <w:rPr>
          <w:rFonts w:eastAsia="Verdana"/>
          <w:b/>
          <w:bCs/>
          <w:sz w:val="24"/>
          <w:szCs w:val="24"/>
        </w:rPr>
      </w:pPr>
      <w:r>
        <w:rPr>
          <w:rFonts w:eastAsia="Verdana"/>
          <w:b/>
          <w:bCs/>
          <w:sz w:val="24"/>
          <w:szCs w:val="24"/>
        </w:rPr>
        <w:br w:type="page"/>
      </w:r>
    </w:p>
    <w:p w14:paraId="225A2D6A" w14:textId="3A277B1A" w:rsidR="00A72939" w:rsidRDefault="00A72939" w:rsidP="00A72939">
      <w:pPr>
        <w:adjustRightInd w:val="0"/>
        <w:ind w:right="438"/>
        <w:jc w:val="both"/>
        <w:rPr>
          <w:rFonts w:eastAsia="Verdana"/>
          <w:b/>
          <w:bCs/>
          <w:sz w:val="24"/>
          <w:szCs w:val="24"/>
        </w:rPr>
      </w:pPr>
      <w:bookmarkStart w:id="11" w:name="_GoBack"/>
      <w:bookmarkEnd w:id="11"/>
      <w:r>
        <w:rPr>
          <w:rFonts w:eastAsia="Verdana"/>
          <w:b/>
          <w:bCs/>
          <w:sz w:val="24"/>
          <w:szCs w:val="24"/>
        </w:rPr>
        <w:lastRenderedPageBreak/>
        <w:t>References</w:t>
      </w:r>
    </w:p>
    <w:p w14:paraId="7A9FE5B7" w14:textId="77777777" w:rsidR="00A72939" w:rsidRPr="00BD1E2A" w:rsidRDefault="00A72939" w:rsidP="00A72939">
      <w:pPr>
        <w:pStyle w:val="Heading1"/>
        <w:ind w:right="438"/>
        <w:jc w:val="both"/>
        <w:rPr>
          <w:sz w:val="24"/>
          <w:szCs w:val="24"/>
        </w:rPr>
      </w:pPr>
      <w:r w:rsidRPr="00BD1E2A">
        <w:rPr>
          <w:sz w:val="24"/>
          <w:szCs w:val="24"/>
        </w:rPr>
        <w:t xml:space="preserve">Text Books </w:t>
      </w:r>
    </w:p>
    <w:p w14:paraId="633C8A93" w14:textId="77777777" w:rsidR="00A72939" w:rsidRPr="00BD1E2A" w:rsidRDefault="00A72939" w:rsidP="00A72939">
      <w:pPr>
        <w:pStyle w:val="Heading1"/>
        <w:ind w:right="438"/>
        <w:jc w:val="both"/>
        <w:rPr>
          <w:b w:val="0"/>
          <w:bCs w:val="0"/>
          <w:sz w:val="24"/>
          <w:szCs w:val="24"/>
        </w:rPr>
      </w:pPr>
      <w:r w:rsidRPr="00BD1E2A">
        <w:rPr>
          <w:b w:val="0"/>
          <w:bCs w:val="0"/>
          <w:sz w:val="24"/>
          <w:szCs w:val="24"/>
        </w:rPr>
        <w:t>1.</w:t>
      </w:r>
      <w:r w:rsidRPr="00BD1E2A">
        <w:rPr>
          <w:b w:val="0"/>
          <w:bCs w:val="0"/>
          <w:sz w:val="24"/>
          <w:szCs w:val="24"/>
        </w:rPr>
        <w:tab/>
        <w:t>Herbert Schildt, ‘The Complete Reference Java (J2SE 5 Edition)’, TATA McGRAW-HILL Edition 2005.</w:t>
      </w:r>
    </w:p>
    <w:p w14:paraId="249D153A" w14:textId="77777777" w:rsidR="00A72939" w:rsidRPr="00BD1E2A" w:rsidRDefault="00A72939" w:rsidP="00A72939">
      <w:pPr>
        <w:pStyle w:val="Heading1"/>
        <w:ind w:right="438"/>
        <w:jc w:val="both"/>
        <w:rPr>
          <w:b w:val="0"/>
          <w:bCs w:val="0"/>
          <w:sz w:val="24"/>
          <w:szCs w:val="24"/>
        </w:rPr>
      </w:pPr>
      <w:r w:rsidRPr="00BD1E2A">
        <w:rPr>
          <w:b w:val="0"/>
          <w:bCs w:val="0"/>
          <w:sz w:val="24"/>
          <w:szCs w:val="24"/>
        </w:rPr>
        <w:t>2.</w:t>
      </w:r>
      <w:r w:rsidRPr="00BD1E2A">
        <w:rPr>
          <w:b w:val="0"/>
          <w:bCs w:val="0"/>
          <w:sz w:val="24"/>
          <w:szCs w:val="24"/>
        </w:rPr>
        <w:tab/>
        <w:t>Ivan Bayross, Sharanam Shah, Cyntiha Bayross and Vishali Shah, ‘Java EE 5 for Beginners’, SPD (Sharoff Publishers &amp; Distributors Pvt. Ltd.), 2nd edition August 2008.</w:t>
      </w:r>
    </w:p>
    <w:p w14:paraId="39441428" w14:textId="77777777" w:rsidR="00A72939" w:rsidRPr="00BD1E2A" w:rsidRDefault="00A72939" w:rsidP="00A72939">
      <w:pPr>
        <w:pStyle w:val="Heading1"/>
        <w:ind w:right="438"/>
        <w:jc w:val="both"/>
        <w:rPr>
          <w:b w:val="0"/>
          <w:bCs w:val="0"/>
          <w:sz w:val="24"/>
          <w:szCs w:val="24"/>
        </w:rPr>
      </w:pPr>
    </w:p>
    <w:p w14:paraId="03C62451" w14:textId="77777777" w:rsidR="00A72939" w:rsidRPr="00BD1E2A" w:rsidRDefault="00A72939" w:rsidP="00A72939">
      <w:pPr>
        <w:pStyle w:val="Heading1"/>
        <w:ind w:right="438"/>
        <w:jc w:val="both"/>
        <w:rPr>
          <w:sz w:val="24"/>
          <w:szCs w:val="24"/>
        </w:rPr>
      </w:pPr>
      <w:r w:rsidRPr="00BD1E2A">
        <w:rPr>
          <w:sz w:val="24"/>
          <w:szCs w:val="24"/>
        </w:rPr>
        <w:t>Reference:</w:t>
      </w:r>
      <w:r w:rsidRPr="00BD1E2A">
        <w:rPr>
          <w:sz w:val="24"/>
          <w:szCs w:val="24"/>
        </w:rPr>
        <w:tab/>
      </w:r>
    </w:p>
    <w:p w14:paraId="636BEC79" w14:textId="77777777" w:rsidR="00A72939" w:rsidRPr="00BD1E2A" w:rsidRDefault="00A72939" w:rsidP="00A72939">
      <w:pPr>
        <w:pStyle w:val="Heading1"/>
        <w:ind w:right="438"/>
        <w:jc w:val="both"/>
        <w:rPr>
          <w:b w:val="0"/>
          <w:bCs w:val="0"/>
          <w:sz w:val="24"/>
          <w:szCs w:val="24"/>
        </w:rPr>
      </w:pPr>
      <w:r w:rsidRPr="00BD1E2A">
        <w:rPr>
          <w:b w:val="0"/>
          <w:bCs w:val="0"/>
          <w:sz w:val="24"/>
          <w:szCs w:val="24"/>
        </w:rPr>
        <w:t>1.</w:t>
      </w:r>
      <w:r w:rsidRPr="00BD1E2A">
        <w:rPr>
          <w:b w:val="0"/>
          <w:bCs w:val="0"/>
          <w:sz w:val="24"/>
          <w:szCs w:val="24"/>
        </w:rPr>
        <w:tab/>
        <w:t>Jim Keogh,The Complete Reference J2EE‟, TATA McGRAW-HILL Edition 2002.</w:t>
      </w:r>
    </w:p>
    <w:p w14:paraId="3E5BCEE0" w14:textId="77777777" w:rsidR="00A72939" w:rsidRPr="00BD1E2A" w:rsidRDefault="00A72939" w:rsidP="00A72939">
      <w:pPr>
        <w:pStyle w:val="Heading1"/>
        <w:ind w:right="438"/>
        <w:jc w:val="both"/>
        <w:rPr>
          <w:b w:val="0"/>
          <w:bCs w:val="0"/>
          <w:sz w:val="24"/>
          <w:szCs w:val="24"/>
        </w:rPr>
      </w:pPr>
      <w:r w:rsidRPr="00BD1E2A">
        <w:rPr>
          <w:b w:val="0"/>
          <w:bCs w:val="0"/>
          <w:sz w:val="24"/>
          <w:szCs w:val="24"/>
        </w:rPr>
        <w:t>2.</w:t>
      </w:r>
      <w:r w:rsidRPr="00BD1E2A">
        <w:rPr>
          <w:b w:val="0"/>
          <w:bCs w:val="0"/>
          <w:sz w:val="24"/>
          <w:szCs w:val="24"/>
        </w:rPr>
        <w:tab/>
        <w:t>B V Kumar, S Sangeetha, S V Subrahmanya, J2EE Architecture, TATA McGRAW-HILL Edition 2007.</w:t>
      </w:r>
    </w:p>
    <w:p w14:paraId="13854475" w14:textId="631C36F2" w:rsidR="00A72939" w:rsidRDefault="00A72939" w:rsidP="00A72939">
      <w:pPr>
        <w:adjustRightInd w:val="0"/>
        <w:ind w:right="438"/>
        <w:jc w:val="both"/>
        <w:rPr>
          <w:rFonts w:eastAsia="Verdana"/>
          <w:b/>
          <w:bCs/>
          <w:sz w:val="24"/>
          <w:szCs w:val="24"/>
        </w:rPr>
      </w:pPr>
    </w:p>
    <w:p w14:paraId="4C74DE5F" w14:textId="2B8F79D9" w:rsidR="00A72939" w:rsidRDefault="009728AC" w:rsidP="00A72939">
      <w:pPr>
        <w:adjustRightInd w:val="0"/>
        <w:ind w:right="438"/>
        <w:jc w:val="both"/>
        <w:rPr>
          <w:rFonts w:eastAsia="Verdana"/>
          <w:b/>
          <w:bCs/>
          <w:sz w:val="24"/>
          <w:szCs w:val="24"/>
        </w:rPr>
      </w:pPr>
      <w:hyperlink r:id="rId15" w:history="1">
        <w:r w:rsidR="00A72939" w:rsidRPr="0009727D">
          <w:rPr>
            <w:rStyle w:val="Hyperlink"/>
            <w:rFonts w:eastAsia="Verdana"/>
            <w:b/>
            <w:bCs/>
            <w:sz w:val="24"/>
            <w:szCs w:val="24"/>
          </w:rPr>
          <w:t>https://www.codejava.net/frameworks/spring/spring-mvc-spring-data-jpa-hibernate-crud-example</w:t>
        </w:r>
      </w:hyperlink>
    </w:p>
    <w:p w14:paraId="6A10EABD" w14:textId="3117AC56" w:rsidR="00A72939" w:rsidRDefault="009728AC" w:rsidP="00A72939">
      <w:pPr>
        <w:adjustRightInd w:val="0"/>
        <w:ind w:right="438"/>
        <w:jc w:val="both"/>
        <w:rPr>
          <w:rFonts w:eastAsia="Verdana"/>
          <w:b/>
          <w:bCs/>
          <w:sz w:val="24"/>
          <w:szCs w:val="24"/>
        </w:rPr>
      </w:pPr>
      <w:hyperlink r:id="rId16" w:history="1">
        <w:r w:rsidR="00A72939" w:rsidRPr="0009727D">
          <w:rPr>
            <w:rStyle w:val="Hyperlink"/>
            <w:rFonts w:eastAsia="Verdana"/>
            <w:b/>
            <w:bCs/>
            <w:sz w:val="24"/>
            <w:szCs w:val="24"/>
          </w:rPr>
          <w:t>https://www.javatpoint.com/creating-servlet-in-eclipse-ide</w:t>
        </w:r>
      </w:hyperlink>
    </w:p>
    <w:p w14:paraId="197866D2" w14:textId="11FA0B4A" w:rsidR="00A72939" w:rsidRDefault="009728AC" w:rsidP="00A72939">
      <w:pPr>
        <w:adjustRightInd w:val="0"/>
        <w:ind w:right="438"/>
        <w:jc w:val="both"/>
        <w:rPr>
          <w:rFonts w:eastAsia="Verdana"/>
          <w:b/>
          <w:bCs/>
          <w:sz w:val="24"/>
          <w:szCs w:val="24"/>
        </w:rPr>
      </w:pPr>
      <w:hyperlink r:id="rId17" w:history="1">
        <w:r w:rsidR="00A72939" w:rsidRPr="0009727D">
          <w:rPr>
            <w:rStyle w:val="Hyperlink"/>
            <w:rFonts w:eastAsia="Verdana"/>
            <w:b/>
            <w:bCs/>
            <w:sz w:val="24"/>
            <w:szCs w:val="24"/>
          </w:rPr>
          <w:t>https://www.edureka.co/blog/servlet-and-jsp-tutorial/</w:t>
        </w:r>
      </w:hyperlink>
    </w:p>
    <w:p w14:paraId="6EDC0EE2" w14:textId="77777777" w:rsidR="00A72939" w:rsidRPr="00A72939" w:rsidRDefault="00A72939" w:rsidP="00A72939">
      <w:pPr>
        <w:adjustRightInd w:val="0"/>
        <w:ind w:right="438"/>
        <w:jc w:val="both"/>
        <w:rPr>
          <w:rFonts w:eastAsia="Verdana"/>
          <w:b/>
          <w:bCs/>
          <w:sz w:val="24"/>
          <w:szCs w:val="24"/>
        </w:rPr>
      </w:pPr>
    </w:p>
    <w:sectPr w:rsidR="00A72939" w:rsidRPr="00A72939" w:rsidSect="00BF5C2D">
      <w:headerReference w:type="default" r:id="rId18"/>
      <w:footerReference w:type="default" r:id="rId19"/>
      <w:pgSz w:w="11910" w:h="16840"/>
      <w:pgMar w:top="1380" w:right="286" w:bottom="1500" w:left="980" w:header="758" w:footer="12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143E1" w14:textId="77777777" w:rsidR="009728AC" w:rsidRDefault="009728AC">
      <w:r>
        <w:separator/>
      </w:r>
    </w:p>
  </w:endnote>
  <w:endnote w:type="continuationSeparator" w:id="0">
    <w:p w14:paraId="3544582E" w14:textId="77777777" w:rsidR="009728AC" w:rsidRDefault="00972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2">
    <w:charset w:val="00"/>
    <w:family w:val="swiss"/>
    <w:pitch w:val="variable"/>
    <w:sig w:usb0="80000003" w:usb1="0200E3E4" w:usb2="0004002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55703" w14:textId="53A0467D" w:rsidR="0022274A" w:rsidRDefault="000844A4">
    <w:pPr>
      <w:pStyle w:val="BodyText"/>
      <w:spacing w:line="14" w:lineRule="auto"/>
      <w:rPr>
        <w:sz w:val="20"/>
      </w:rPr>
    </w:pPr>
    <w:r>
      <w:rPr>
        <w:noProof/>
        <w:lang w:val="en-IN" w:eastAsia="en-IN"/>
      </w:rPr>
      <mc:AlternateContent>
        <mc:Choice Requires="wps">
          <w:drawing>
            <wp:anchor distT="0" distB="0" distL="114300" distR="114300" simplePos="0" relativeHeight="486458368" behindDoc="1" locked="0" layoutInCell="1" allowOverlap="1" wp14:anchorId="0DC4F6FC" wp14:editId="17B34665">
              <wp:simplePos x="0" y="0"/>
              <wp:positionH relativeFrom="page">
                <wp:posOffset>914400</wp:posOffset>
              </wp:positionH>
              <wp:positionV relativeFrom="page">
                <wp:posOffset>9676765</wp:posOffset>
              </wp:positionV>
              <wp:extent cx="5732145" cy="73660"/>
              <wp:effectExtent l="0" t="0" r="1905" b="3175"/>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145" cy="73660"/>
                      </a:xfrm>
                      <a:custGeom>
                        <a:avLst/>
                        <a:gdLst>
                          <a:gd name="T0" fmla="*/ 2881630 w 9027"/>
                          <a:gd name="T1" fmla="*/ 9676765 h 116"/>
                          <a:gd name="T2" fmla="*/ 0 w 9027"/>
                          <a:gd name="T3" fmla="*/ 9676765 h 116"/>
                          <a:gd name="T4" fmla="*/ 0 w 9027"/>
                          <a:gd name="T5" fmla="*/ 9749790 h 116"/>
                          <a:gd name="T6" fmla="*/ 2881630 w 9027"/>
                          <a:gd name="T7" fmla="*/ 9749790 h 116"/>
                          <a:gd name="T8" fmla="*/ 2881630 w 9027"/>
                          <a:gd name="T9" fmla="*/ 9676765 h 116"/>
                          <a:gd name="T10" fmla="*/ 5731510 w 9027"/>
                          <a:gd name="T11" fmla="*/ 9676765 h 116"/>
                          <a:gd name="T12" fmla="*/ 2881630 w 9027"/>
                          <a:gd name="T13" fmla="*/ 9676765 h 116"/>
                          <a:gd name="T14" fmla="*/ 2881630 w 9027"/>
                          <a:gd name="T15" fmla="*/ 9749790 h 116"/>
                          <a:gd name="T16" fmla="*/ 5731510 w 9027"/>
                          <a:gd name="T17" fmla="*/ 9749790 h 116"/>
                          <a:gd name="T18" fmla="*/ 5731510 w 9027"/>
                          <a:gd name="T19" fmla="*/ 9676765 h 11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27" h="116">
                            <a:moveTo>
                              <a:pt x="4538" y="0"/>
                            </a:moveTo>
                            <a:lnTo>
                              <a:pt x="0" y="0"/>
                            </a:lnTo>
                            <a:lnTo>
                              <a:pt x="0" y="115"/>
                            </a:lnTo>
                            <a:lnTo>
                              <a:pt x="4538" y="115"/>
                            </a:lnTo>
                            <a:lnTo>
                              <a:pt x="4538" y="0"/>
                            </a:lnTo>
                            <a:close/>
                            <a:moveTo>
                              <a:pt x="9026" y="0"/>
                            </a:moveTo>
                            <a:lnTo>
                              <a:pt x="4538" y="0"/>
                            </a:lnTo>
                            <a:lnTo>
                              <a:pt x="4538" y="115"/>
                            </a:lnTo>
                            <a:lnTo>
                              <a:pt x="9026" y="115"/>
                            </a:lnTo>
                            <a:lnTo>
                              <a:pt x="902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3EC484" id="AutoShape 12" o:spid="_x0000_s1026" style="position:absolute;margin-left:1in;margin-top:761.95pt;width:451.35pt;height:5.8pt;z-index:-1685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7,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" path="m4538,l,,,115r4538,l4538,xm9026,l4538,r,115l9026,115,9026,xe" fillcolor="#4471c4" stroked="f">
              <v:path arrowok="t" o:connecttype="custom" o:connectlocs="1829835050,2147483646;0,2147483646;0,2147483646;1829835050,2147483646;1829835050,2147483646;2147483646,2147483646;1829835050,2147483646;1829835050,2147483646;2147483646,2147483646;2147483646,2147483646" o:connectangles="0,0,0,0,0,0,0,0,0,0"/>
              <w10:wrap anchorx="page" anchory="page"/>
            </v:shape>
          </w:pict>
        </mc:Fallback>
      </mc:AlternateContent>
    </w:r>
    <w:r>
      <w:rPr>
        <w:noProof/>
        <w:lang w:val="en-IN" w:eastAsia="en-IN"/>
      </w:rPr>
      <mc:AlternateContent>
        <mc:Choice Requires="wps">
          <w:drawing>
            <wp:anchor distT="0" distB="0" distL="114300" distR="114300" simplePos="0" relativeHeight="486458880" behindDoc="1" locked="0" layoutInCell="1" allowOverlap="1" wp14:anchorId="5843D0B6" wp14:editId="67FA57F2">
              <wp:simplePos x="0" y="0"/>
              <wp:positionH relativeFrom="page">
                <wp:posOffset>974725</wp:posOffset>
              </wp:positionH>
              <wp:positionV relativeFrom="page">
                <wp:posOffset>9852025</wp:posOffset>
              </wp:positionV>
              <wp:extent cx="1941830" cy="139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830" cy="139700"/>
                      </a:xfrm>
                      <a:prstGeom prst="rect">
                        <a:avLst/>
                      </a:prstGeom>
                      <a:noFill/>
                      <a:ln>
                        <a:noFill/>
                      </a:ln>
                    </wps:spPr>
                    <wps:txbx>
                      <w:txbxContent>
                        <w:p w14:paraId="4D290DED" w14:textId="77777777" w:rsidR="0022274A" w:rsidRDefault="0022274A">
                          <w:pPr>
                            <w:spacing w:line="203" w:lineRule="exact"/>
                            <w:ind w:left="20"/>
                            <w:rPr>
                              <w:rFonts w:ascii="Carlito"/>
                              <w:sz w:val="18"/>
                            </w:rPr>
                          </w:pPr>
                          <w:r>
                            <w:rPr>
                              <w:rFonts w:ascii="Carlito"/>
                              <w:color w:val="808080"/>
                              <w:sz w:val="18"/>
                            </w:rPr>
                            <w:t xml:space="preserve">DEPARTMENT OF ISE, </w:t>
                          </w:r>
                          <w:r w:rsidR="00357515">
                            <w:rPr>
                              <w:rFonts w:ascii="Carlito"/>
                              <w:color w:val="808080"/>
                              <w:sz w:val="18"/>
                            </w:rPr>
                            <w:t>RIT</w:t>
                          </w:r>
                          <w:r>
                            <w:rPr>
                              <w:rFonts w:ascii="Carlito"/>
                              <w:color w:val="808080"/>
                              <w:sz w:val="18"/>
                            </w:rPr>
                            <w:t>, BANGALORE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3D0B6" id="_x0000_t202" coordsize="21600,21600" o:spt="202" path="m,l,21600r21600,l21600,xe">
              <v:stroke joinstyle="miter"/>
              <v:path gradientshapeok="t" o:connecttype="rect"/>
            </v:shapetype>
            <v:shape id="Text Box 13" o:spid="_x0000_s1029" type="#_x0000_t202" style="position:absolute;margin-left:76.75pt;margin-top:775.75pt;width:152.9pt;height:11pt;z-index:-1685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" filled="f" stroked="f">
              <v:textbox inset="0,0,0,0">
                <w:txbxContent>
                  <w:p w14:paraId="4D290DED" w14:textId="77777777" w:rsidR="0022274A" w:rsidRDefault="0022274A">
                    <w:pPr>
                      <w:spacing w:line="203" w:lineRule="exact"/>
                      <w:ind w:left="20"/>
                      <w:rPr>
                        <w:rFonts w:ascii="Carlito"/>
                        <w:sz w:val="18"/>
                      </w:rPr>
                    </w:pPr>
                    <w:r>
                      <w:rPr>
                        <w:rFonts w:ascii="Carlito"/>
                        <w:color w:val="808080"/>
                        <w:sz w:val="18"/>
                      </w:rPr>
                      <w:t xml:space="preserve">DEPARTMENT OF ISE, </w:t>
                    </w:r>
                    <w:r w:rsidR="00357515">
                      <w:rPr>
                        <w:rFonts w:ascii="Carlito"/>
                        <w:color w:val="808080"/>
                        <w:sz w:val="18"/>
                      </w:rPr>
                      <w:t>RIT</w:t>
                    </w:r>
                    <w:r>
                      <w:rPr>
                        <w:rFonts w:ascii="Carlito"/>
                        <w:color w:val="808080"/>
                        <w:sz w:val="18"/>
                      </w:rPr>
                      <w:t>, BANGALORE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459392" behindDoc="1" locked="0" layoutInCell="1" allowOverlap="1" wp14:anchorId="3CAAB949" wp14:editId="135BB2F7">
              <wp:simplePos x="0" y="0"/>
              <wp:positionH relativeFrom="page">
                <wp:posOffset>6419215</wp:posOffset>
              </wp:positionH>
              <wp:positionV relativeFrom="page">
                <wp:posOffset>9852025</wp:posOffset>
              </wp:positionV>
              <wp:extent cx="192405" cy="139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wps:spPr>
                    <wps:txbx>
                      <w:txbxContent>
                        <w:p w14:paraId="3F4DF368" w14:textId="1367F416" w:rsidR="0022274A" w:rsidRDefault="006E026F">
                          <w:pPr>
                            <w:spacing w:line="203" w:lineRule="exact"/>
                            <w:ind w:left="60"/>
                            <w:rPr>
                              <w:rFonts w:ascii="Carlito"/>
                              <w:sz w:val="18"/>
                            </w:rPr>
                          </w:pPr>
                          <w:r>
                            <w:fldChar w:fldCharType="begin"/>
                          </w:r>
                          <w:r w:rsidR="0022274A">
                            <w:rPr>
                              <w:rFonts w:ascii="Carlito"/>
                              <w:color w:val="808080"/>
                              <w:sz w:val="18"/>
                            </w:rPr>
                            <w:instrText xml:space="preserve"> PAGE </w:instrText>
                          </w:r>
                          <w:r>
                            <w:fldChar w:fldCharType="separate"/>
                          </w:r>
                          <w:r w:rsidR="0065345F">
                            <w:rPr>
                              <w:rFonts w:ascii="Carlito"/>
                              <w:noProof/>
                              <w:color w:val="808080"/>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B949" id="Text Box 12" o:spid="_x0000_s1030" type="#_x0000_t202" style="position:absolute;margin-left:505.45pt;margin-top:775.75pt;width:15.15pt;height:11pt;z-index:-1685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" filled="f" stroked="f">
              <v:textbox inset="0,0,0,0">
                <w:txbxContent>
                  <w:p w14:paraId="3F4DF368" w14:textId="1367F416" w:rsidR="0022274A" w:rsidRDefault="006E026F">
                    <w:pPr>
                      <w:spacing w:line="203" w:lineRule="exact"/>
                      <w:ind w:left="60"/>
                      <w:rPr>
                        <w:rFonts w:ascii="Carlito"/>
                        <w:sz w:val="18"/>
                      </w:rPr>
                    </w:pPr>
                    <w:r>
                      <w:fldChar w:fldCharType="begin"/>
                    </w:r>
                    <w:r w:rsidR="0022274A">
                      <w:rPr>
                        <w:rFonts w:ascii="Carlito"/>
                        <w:color w:val="808080"/>
                        <w:sz w:val="18"/>
                      </w:rPr>
                      <w:instrText xml:space="preserve"> PAGE </w:instrText>
                    </w:r>
                    <w:r>
                      <w:fldChar w:fldCharType="separate"/>
                    </w:r>
                    <w:r w:rsidR="0065345F">
                      <w:rPr>
                        <w:rFonts w:ascii="Carlito"/>
                        <w:noProof/>
                        <w:color w:val="808080"/>
                        <w:sz w:val="18"/>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17CD0" w14:textId="716BC246" w:rsidR="0022274A" w:rsidRDefault="000844A4">
    <w:pPr>
      <w:pStyle w:val="BodyText"/>
      <w:spacing w:line="14" w:lineRule="auto"/>
      <w:rPr>
        <w:sz w:val="20"/>
      </w:rPr>
    </w:pPr>
    <w:r>
      <w:rPr>
        <w:noProof/>
        <w:lang w:val="en-IN" w:eastAsia="en-IN"/>
      </w:rPr>
      <mc:AlternateContent>
        <mc:Choice Requires="wps">
          <w:drawing>
            <wp:anchor distT="0" distB="0" distL="114300" distR="114300" simplePos="0" relativeHeight="486462976" behindDoc="1" locked="0" layoutInCell="1" allowOverlap="1" wp14:anchorId="0562DFC3" wp14:editId="4A106126">
              <wp:simplePos x="0" y="0"/>
              <wp:positionH relativeFrom="page">
                <wp:posOffset>914400</wp:posOffset>
              </wp:positionH>
              <wp:positionV relativeFrom="page">
                <wp:posOffset>9676765</wp:posOffset>
              </wp:positionV>
              <wp:extent cx="5732145" cy="73660"/>
              <wp:effectExtent l="0" t="0" r="1905" b="317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145" cy="73660"/>
                      </a:xfrm>
                      <a:custGeom>
                        <a:avLst/>
                        <a:gdLst>
                          <a:gd name="T0" fmla="*/ 2881630 w 9027"/>
                          <a:gd name="T1" fmla="*/ 9676765 h 116"/>
                          <a:gd name="T2" fmla="*/ 0 w 9027"/>
                          <a:gd name="T3" fmla="*/ 9676765 h 116"/>
                          <a:gd name="T4" fmla="*/ 0 w 9027"/>
                          <a:gd name="T5" fmla="*/ 9749790 h 116"/>
                          <a:gd name="T6" fmla="*/ 2881630 w 9027"/>
                          <a:gd name="T7" fmla="*/ 9749790 h 116"/>
                          <a:gd name="T8" fmla="*/ 2881630 w 9027"/>
                          <a:gd name="T9" fmla="*/ 9676765 h 116"/>
                          <a:gd name="T10" fmla="*/ 5731510 w 9027"/>
                          <a:gd name="T11" fmla="*/ 9676765 h 116"/>
                          <a:gd name="T12" fmla="*/ 2881630 w 9027"/>
                          <a:gd name="T13" fmla="*/ 9676765 h 116"/>
                          <a:gd name="T14" fmla="*/ 2881630 w 9027"/>
                          <a:gd name="T15" fmla="*/ 9749790 h 116"/>
                          <a:gd name="T16" fmla="*/ 5731510 w 9027"/>
                          <a:gd name="T17" fmla="*/ 9749790 h 116"/>
                          <a:gd name="T18" fmla="*/ 5731510 w 9027"/>
                          <a:gd name="T19" fmla="*/ 9676765 h 11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27" h="116">
                            <a:moveTo>
                              <a:pt x="4538" y="0"/>
                            </a:moveTo>
                            <a:lnTo>
                              <a:pt x="0" y="0"/>
                            </a:lnTo>
                            <a:lnTo>
                              <a:pt x="0" y="115"/>
                            </a:lnTo>
                            <a:lnTo>
                              <a:pt x="4538" y="115"/>
                            </a:lnTo>
                            <a:lnTo>
                              <a:pt x="4538" y="0"/>
                            </a:lnTo>
                            <a:close/>
                            <a:moveTo>
                              <a:pt x="9026" y="0"/>
                            </a:moveTo>
                            <a:lnTo>
                              <a:pt x="4538" y="0"/>
                            </a:lnTo>
                            <a:lnTo>
                              <a:pt x="4538" y="115"/>
                            </a:lnTo>
                            <a:lnTo>
                              <a:pt x="9026" y="115"/>
                            </a:lnTo>
                            <a:lnTo>
                              <a:pt x="902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5EBDEB" id="AutoShape 3" o:spid="_x0000_s1026" style="position:absolute;margin-left:1in;margin-top:761.95pt;width:451.35pt;height:5.8pt;z-index:-1685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7,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" path="m4538,l,,,115r4538,l4538,xm9026,l4538,r,115l9026,115,9026,xe" fillcolor="#4471c4" stroked="f">
              <v:path arrowok="t" o:connecttype="custom" o:connectlocs="1829835050,2147483646;0,2147483646;0,2147483646;1829835050,2147483646;1829835050,2147483646;2147483646,2147483646;1829835050,2147483646;1829835050,2147483646;2147483646,2147483646;2147483646,2147483646" o:connectangles="0,0,0,0,0,0,0,0,0,0"/>
              <w10:wrap anchorx="page" anchory="page"/>
            </v:shape>
          </w:pict>
        </mc:Fallback>
      </mc:AlternateContent>
    </w:r>
    <w:r>
      <w:rPr>
        <w:noProof/>
        <w:lang w:val="en-IN" w:eastAsia="en-IN"/>
      </w:rPr>
      <mc:AlternateContent>
        <mc:Choice Requires="wps">
          <w:drawing>
            <wp:anchor distT="0" distB="0" distL="114300" distR="114300" simplePos="0" relativeHeight="486463488" behindDoc="1" locked="0" layoutInCell="1" allowOverlap="1" wp14:anchorId="3D2EFDED" wp14:editId="61120548">
              <wp:simplePos x="0" y="0"/>
              <wp:positionH relativeFrom="page">
                <wp:posOffset>974725</wp:posOffset>
              </wp:positionH>
              <wp:positionV relativeFrom="page">
                <wp:posOffset>9852025</wp:posOffset>
              </wp:positionV>
              <wp:extent cx="1941830" cy="1397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830" cy="139700"/>
                      </a:xfrm>
                      <a:prstGeom prst="rect">
                        <a:avLst/>
                      </a:prstGeom>
                      <a:noFill/>
                      <a:ln>
                        <a:noFill/>
                      </a:ln>
                    </wps:spPr>
                    <wps:txbx>
                      <w:txbxContent>
                        <w:p w14:paraId="0D121745" w14:textId="77777777" w:rsidR="0022274A" w:rsidRDefault="0022274A">
                          <w:pPr>
                            <w:spacing w:line="203" w:lineRule="exact"/>
                            <w:ind w:left="20"/>
                            <w:rPr>
                              <w:rFonts w:ascii="Carlito"/>
                              <w:sz w:val="18"/>
                            </w:rPr>
                          </w:pPr>
                          <w:r>
                            <w:rPr>
                              <w:rFonts w:ascii="Carlito"/>
                              <w:color w:val="808080"/>
                              <w:sz w:val="18"/>
                            </w:rPr>
                            <w:t xml:space="preserve">DEPARTMENT OF ISE, </w:t>
                          </w:r>
                          <w:r w:rsidR="0002375A">
                            <w:rPr>
                              <w:rFonts w:ascii="Carlito"/>
                              <w:color w:val="808080"/>
                              <w:sz w:val="18"/>
                            </w:rPr>
                            <w:t>RIT</w:t>
                          </w:r>
                          <w:r>
                            <w:rPr>
                              <w:rFonts w:ascii="Carlito"/>
                              <w:color w:val="808080"/>
                              <w:sz w:val="18"/>
                            </w:rPr>
                            <w:t>, BANGALORE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2EFDED" id="_x0000_t202" coordsize="21600,21600" o:spt="202" path="m,l,21600r21600,l21600,xe">
              <v:stroke joinstyle="miter"/>
              <v:path gradientshapeok="t" o:connecttype="rect"/>
            </v:shapetype>
            <v:shape id="Text Box 8" o:spid="_x0000_s1032" type="#_x0000_t202" style="position:absolute;margin-left:76.75pt;margin-top:775.75pt;width:152.9pt;height:11pt;z-index:-1685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" filled="f" stroked="f">
              <v:textbox inset="0,0,0,0">
                <w:txbxContent>
                  <w:p w14:paraId="0D121745" w14:textId="77777777" w:rsidR="0022274A" w:rsidRDefault="0022274A">
                    <w:pPr>
                      <w:spacing w:line="203" w:lineRule="exact"/>
                      <w:ind w:left="20"/>
                      <w:rPr>
                        <w:rFonts w:ascii="Carlito"/>
                        <w:sz w:val="18"/>
                      </w:rPr>
                    </w:pPr>
                    <w:r>
                      <w:rPr>
                        <w:rFonts w:ascii="Carlito"/>
                        <w:color w:val="808080"/>
                        <w:sz w:val="18"/>
                      </w:rPr>
                      <w:t xml:space="preserve">DEPARTMENT OF ISE, </w:t>
                    </w:r>
                    <w:r w:rsidR="0002375A">
                      <w:rPr>
                        <w:rFonts w:ascii="Carlito"/>
                        <w:color w:val="808080"/>
                        <w:sz w:val="18"/>
                      </w:rPr>
                      <w:t>RIT</w:t>
                    </w:r>
                    <w:r>
                      <w:rPr>
                        <w:rFonts w:ascii="Carlito"/>
                        <w:color w:val="808080"/>
                        <w:sz w:val="18"/>
                      </w:rPr>
                      <w:t>, BANGALORE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464000" behindDoc="1" locked="0" layoutInCell="1" allowOverlap="1" wp14:anchorId="4ED04EE1" wp14:editId="6B79B6FF">
              <wp:simplePos x="0" y="0"/>
              <wp:positionH relativeFrom="page">
                <wp:posOffset>6419215</wp:posOffset>
              </wp:positionH>
              <wp:positionV relativeFrom="page">
                <wp:posOffset>9852025</wp:posOffset>
              </wp:positionV>
              <wp:extent cx="192405" cy="1397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wps:spPr>
                    <wps:txbx>
                      <w:txbxContent>
                        <w:p w14:paraId="27BD998E" w14:textId="4175B56A" w:rsidR="0022274A" w:rsidRDefault="006E026F">
                          <w:pPr>
                            <w:spacing w:line="203" w:lineRule="exact"/>
                            <w:ind w:left="60"/>
                            <w:rPr>
                              <w:rFonts w:ascii="Carlito"/>
                              <w:sz w:val="18"/>
                            </w:rPr>
                          </w:pPr>
                          <w:r>
                            <w:fldChar w:fldCharType="begin"/>
                          </w:r>
                          <w:r w:rsidR="0022274A">
                            <w:rPr>
                              <w:rFonts w:ascii="Carlito"/>
                              <w:color w:val="808080"/>
                              <w:sz w:val="18"/>
                            </w:rPr>
                            <w:instrText xml:space="preserve"> PAGE </w:instrText>
                          </w:r>
                          <w:r>
                            <w:fldChar w:fldCharType="separate"/>
                          </w:r>
                          <w:r w:rsidR="000E65B6">
                            <w:rPr>
                              <w:rFonts w:ascii="Carlito"/>
                              <w:noProof/>
                              <w:color w:val="808080"/>
                              <w:sz w:val="18"/>
                            </w:rP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04EE1" id="Text Box 7" o:spid="_x0000_s1033" type="#_x0000_t202" style="position:absolute;margin-left:505.45pt;margin-top:775.75pt;width:15.15pt;height:11pt;z-index:-1685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" filled="f" stroked="f">
              <v:textbox inset="0,0,0,0">
                <w:txbxContent>
                  <w:p w14:paraId="27BD998E" w14:textId="4175B56A" w:rsidR="0022274A" w:rsidRDefault="006E026F">
                    <w:pPr>
                      <w:spacing w:line="203" w:lineRule="exact"/>
                      <w:ind w:left="60"/>
                      <w:rPr>
                        <w:rFonts w:ascii="Carlito"/>
                        <w:sz w:val="18"/>
                      </w:rPr>
                    </w:pPr>
                    <w:r>
                      <w:fldChar w:fldCharType="begin"/>
                    </w:r>
                    <w:r w:rsidR="0022274A">
                      <w:rPr>
                        <w:rFonts w:ascii="Carlito"/>
                        <w:color w:val="808080"/>
                        <w:sz w:val="18"/>
                      </w:rPr>
                      <w:instrText xml:space="preserve"> PAGE </w:instrText>
                    </w:r>
                    <w:r>
                      <w:fldChar w:fldCharType="separate"/>
                    </w:r>
                    <w:r w:rsidR="000E65B6">
                      <w:rPr>
                        <w:rFonts w:ascii="Carlito"/>
                        <w:noProof/>
                        <w:color w:val="808080"/>
                        <w:sz w:val="18"/>
                      </w:rPr>
                      <w:t>41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F8DAF" w14:textId="77777777" w:rsidR="009728AC" w:rsidRDefault="009728AC">
      <w:r>
        <w:separator/>
      </w:r>
    </w:p>
  </w:footnote>
  <w:footnote w:type="continuationSeparator" w:id="0">
    <w:p w14:paraId="2DAC511A" w14:textId="77777777" w:rsidR="009728AC" w:rsidRDefault="009728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7F827" w14:textId="3FD3D8AA" w:rsidR="0022274A" w:rsidRDefault="000844A4">
    <w:pPr>
      <w:pStyle w:val="BodyText"/>
      <w:spacing w:line="14" w:lineRule="auto"/>
      <w:rPr>
        <w:sz w:val="20"/>
      </w:rPr>
    </w:pPr>
    <w:r>
      <w:rPr>
        <w:noProof/>
        <w:lang w:val="en-IN" w:eastAsia="en-IN"/>
      </w:rPr>
      <mc:AlternateContent>
        <mc:Choice Requires="wps">
          <w:drawing>
            <wp:anchor distT="0" distB="0" distL="114300" distR="114300" simplePos="0" relativeHeight="486457856" behindDoc="1" locked="0" layoutInCell="1" allowOverlap="1" wp14:anchorId="006A18E7" wp14:editId="248FE869">
              <wp:simplePos x="0" y="0"/>
              <wp:positionH relativeFrom="page">
                <wp:posOffset>4758055</wp:posOffset>
              </wp:positionH>
              <wp:positionV relativeFrom="page">
                <wp:posOffset>549275</wp:posOffset>
              </wp:positionV>
              <wp:extent cx="1325880" cy="1651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65100"/>
                      </a:xfrm>
                      <a:prstGeom prst="rect">
                        <a:avLst/>
                      </a:prstGeom>
                      <a:noFill/>
                      <a:ln>
                        <a:noFill/>
                      </a:ln>
                    </wps:spPr>
                    <wps:txbx>
                      <w:txbxContent>
                        <w:p w14:paraId="0AC907EF" w14:textId="094774D0" w:rsidR="0022274A" w:rsidRPr="00357515" w:rsidRDefault="00BE12B0">
                          <w:pPr>
                            <w:spacing w:line="244" w:lineRule="exact"/>
                            <w:ind w:left="20"/>
                            <w:rPr>
                              <w:rFonts w:ascii="Carlito"/>
                              <w:lang w:val="en-IN"/>
                            </w:rPr>
                          </w:pPr>
                          <w:r>
                            <w:rPr>
                              <w:rFonts w:ascii="Carlito"/>
                              <w:color w:val="FFFFFF"/>
                              <w:lang w:val="en-IN"/>
                            </w:rPr>
                            <w:t>Java and J2EE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A18E7" id="_x0000_t202" coordsize="21600,21600" o:spt="202" path="m,l,21600r21600,l21600,xe">
              <v:stroke joinstyle="miter"/>
              <v:path gradientshapeok="t" o:connecttype="rect"/>
            </v:shapetype>
            <v:shape id="Text Box 16" o:spid="_x0000_s1028" type="#_x0000_t202" style="position:absolute;margin-left:374.65pt;margin-top:43.25pt;width:104.4pt;height:13pt;z-index:-1685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" filled="f" stroked="f">
              <v:textbox inset="0,0,0,0">
                <w:txbxContent>
                  <w:p w14:paraId="0AC907EF" w14:textId="094774D0" w:rsidR="0022274A" w:rsidRPr="00357515" w:rsidRDefault="00BE12B0">
                    <w:pPr>
                      <w:spacing w:line="244" w:lineRule="exact"/>
                      <w:ind w:left="20"/>
                      <w:rPr>
                        <w:rFonts w:ascii="Carlito"/>
                        <w:lang w:val="en-IN"/>
                      </w:rPr>
                    </w:pPr>
                    <w:r>
                      <w:rPr>
                        <w:rFonts w:ascii="Carlito"/>
                        <w:color w:val="FFFFFF"/>
                        <w:lang w:val="en-IN"/>
                      </w:rPr>
                      <w:t>Java and J2EE Lab</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457344" behindDoc="1" locked="0" layoutInCell="1" allowOverlap="1" wp14:anchorId="0149F83D" wp14:editId="51F3573E">
              <wp:simplePos x="0" y="0"/>
              <wp:positionH relativeFrom="page">
                <wp:posOffset>914400</wp:posOffset>
              </wp:positionH>
              <wp:positionV relativeFrom="page">
                <wp:posOffset>481330</wp:posOffset>
              </wp:positionV>
              <wp:extent cx="5731510" cy="274955"/>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274955"/>
                      </a:xfrm>
                      <a:prstGeom prst="rect">
                        <a:avLst/>
                      </a:prstGeom>
                      <a:solidFill>
                        <a:srgbClr val="4471C4"/>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53D63B" id="Rectangle 15" o:spid="_x0000_s1026" style="position:absolute;margin-left:1in;margin-top:37.9pt;width:451.3pt;height:21.65pt;z-index:-1685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" fillcolor="#4471c4"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FFE9A" w14:textId="5A958DC9" w:rsidR="0022274A" w:rsidRDefault="000844A4">
    <w:pPr>
      <w:pStyle w:val="BodyText"/>
      <w:spacing w:line="14" w:lineRule="auto"/>
      <w:rPr>
        <w:sz w:val="20"/>
      </w:rPr>
    </w:pPr>
    <w:r>
      <w:rPr>
        <w:noProof/>
        <w:lang w:val="en-IN" w:eastAsia="en-IN"/>
      </w:rPr>
      <mc:AlternateContent>
        <mc:Choice Requires="wps">
          <w:drawing>
            <wp:anchor distT="0" distB="0" distL="114300" distR="114300" simplePos="0" relativeHeight="486461952" behindDoc="1" locked="0" layoutInCell="1" allowOverlap="1" wp14:anchorId="7C92FB89" wp14:editId="49CD0DC1">
              <wp:simplePos x="0" y="0"/>
              <wp:positionH relativeFrom="page">
                <wp:posOffset>914400</wp:posOffset>
              </wp:positionH>
              <wp:positionV relativeFrom="page">
                <wp:posOffset>481330</wp:posOffset>
              </wp:positionV>
              <wp:extent cx="5731510" cy="27495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274955"/>
                      </a:xfrm>
                      <a:prstGeom prst="rect">
                        <a:avLst/>
                      </a:prstGeom>
                      <a:solidFill>
                        <a:srgbClr val="4471C4"/>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778B79" id="Rectangle 11" o:spid="_x0000_s1026" style="position:absolute;margin-left:1in;margin-top:37.9pt;width:451.3pt;height:21.65pt;z-index:-168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" fillcolor="#4471c4" stroked="f">
              <w10:wrap anchorx="page" anchory="page"/>
            </v:rect>
          </w:pict>
        </mc:Fallback>
      </mc:AlternateContent>
    </w:r>
    <w:r>
      <w:rPr>
        <w:noProof/>
        <w:lang w:val="en-IN" w:eastAsia="en-IN"/>
      </w:rPr>
      <mc:AlternateContent>
        <mc:Choice Requires="wps">
          <w:drawing>
            <wp:anchor distT="0" distB="0" distL="114300" distR="114300" simplePos="0" relativeHeight="486462464" behindDoc="1" locked="0" layoutInCell="1" allowOverlap="1" wp14:anchorId="2DC8A4B1" wp14:editId="310C67EF">
              <wp:simplePos x="0" y="0"/>
              <wp:positionH relativeFrom="page">
                <wp:posOffset>5234305</wp:posOffset>
              </wp:positionH>
              <wp:positionV relativeFrom="page">
                <wp:posOffset>549275</wp:posOffset>
              </wp:positionV>
              <wp:extent cx="1325880" cy="1651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65100"/>
                      </a:xfrm>
                      <a:prstGeom prst="rect">
                        <a:avLst/>
                      </a:prstGeom>
                      <a:noFill/>
                      <a:ln>
                        <a:noFill/>
                      </a:ln>
                    </wps:spPr>
                    <wps:txbx>
                      <w:txbxContent>
                        <w:p w14:paraId="3726CA9F" w14:textId="0BEA35F6" w:rsidR="0022274A" w:rsidRPr="00E614F8" w:rsidRDefault="00E614F8">
                          <w:pPr>
                            <w:spacing w:line="244" w:lineRule="exact"/>
                            <w:ind w:left="20"/>
                            <w:rPr>
                              <w:rFonts w:ascii="Carlito"/>
                              <w:lang w:val="en-IN"/>
                            </w:rPr>
                          </w:pPr>
                          <w:r>
                            <w:rPr>
                              <w:rFonts w:ascii="Carlito"/>
                              <w:color w:val="FFFFFF"/>
                              <w:lang w:val="en-IN"/>
                            </w:rPr>
                            <w:t>Java and J2EE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A4B1" id="_x0000_t202" coordsize="21600,21600" o:spt="202" path="m,l,21600r21600,l21600,xe">
              <v:stroke joinstyle="miter"/>
              <v:path gradientshapeok="t" o:connecttype="rect"/>
            </v:shapetype>
            <v:shape id="Text Box 10" o:spid="_x0000_s1031" type="#_x0000_t202" style="position:absolute;margin-left:412.15pt;margin-top:43.25pt;width:104.4pt;height:13pt;z-index:-1685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" filled="f" stroked="f">
              <v:textbox inset="0,0,0,0">
                <w:txbxContent>
                  <w:p w14:paraId="3726CA9F" w14:textId="0BEA35F6" w:rsidR="0022274A" w:rsidRPr="00E614F8" w:rsidRDefault="00E614F8">
                    <w:pPr>
                      <w:spacing w:line="244" w:lineRule="exact"/>
                      <w:ind w:left="20"/>
                      <w:rPr>
                        <w:rFonts w:ascii="Carlito"/>
                        <w:lang w:val="en-IN"/>
                      </w:rPr>
                    </w:pPr>
                    <w:r>
                      <w:rPr>
                        <w:rFonts w:ascii="Carlito"/>
                        <w:color w:val="FFFFFF"/>
                        <w:lang w:val="en-IN"/>
                      </w:rPr>
                      <w:t>Java and J2EE 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387"/>
    <w:multiLevelType w:val="hybridMultilevel"/>
    <w:tmpl w:val="34E8032C"/>
    <w:lvl w:ilvl="0" w:tplc="1B200EE2">
      <w:start w:val="8"/>
      <w:numFmt w:val="decimal"/>
      <w:lvlText w:val="%1."/>
      <w:lvlJc w:val="left"/>
      <w:pPr>
        <w:ind w:left="700" w:hanging="240"/>
      </w:pPr>
      <w:rPr>
        <w:rFonts w:ascii="Times New Roman" w:eastAsia="Times New Roman" w:hAnsi="Times New Roman" w:cs="Times New Roman" w:hint="default"/>
        <w:b/>
        <w:bCs/>
        <w:spacing w:val="-2"/>
        <w:w w:val="100"/>
        <w:sz w:val="24"/>
        <w:szCs w:val="24"/>
        <w:lang w:val="en-US" w:eastAsia="en-US" w:bidi="ar-SA"/>
      </w:rPr>
    </w:lvl>
    <w:lvl w:ilvl="1" w:tplc="641E65EA">
      <w:numFmt w:val="bullet"/>
      <w:lvlText w:val="●"/>
      <w:lvlJc w:val="left"/>
      <w:pPr>
        <w:ind w:left="1540" w:hanging="360"/>
      </w:pPr>
      <w:rPr>
        <w:rFonts w:ascii="Arial" w:eastAsia="Arial" w:hAnsi="Arial" w:cs="Arial" w:hint="default"/>
        <w:spacing w:val="-2"/>
        <w:w w:val="100"/>
        <w:sz w:val="24"/>
        <w:szCs w:val="24"/>
        <w:lang w:val="en-US" w:eastAsia="en-US" w:bidi="ar-SA"/>
      </w:rPr>
    </w:lvl>
    <w:lvl w:ilvl="2" w:tplc="47449242">
      <w:numFmt w:val="bullet"/>
      <w:lvlText w:val="•"/>
      <w:lvlJc w:val="left"/>
      <w:pPr>
        <w:ind w:left="2582" w:hanging="360"/>
      </w:pPr>
      <w:rPr>
        <w:rFonts w:hint="default"/>
        <w:lang w:val="en-US" w:eastAsia="en-US" w:bidi="ar-SA"/>
      </w:rPr>
    </w:lvl>
    <w:lvl w:ilvl="3" w:tplc="81BEF03E">
      <w:numFmt w:val="bullet"/>
      <w:lvlText w:val="•"/>
      <w:lvlJc w:val="left"/>
      <w:pPr>
        <w:ind w:left="3625" w:hanging="360"/>
      </w:pPr>
      <w:rPr>
        <w:rFonts w:hint="default"/>
        <w:lang w:val="en-US" w:eastAsia="en-US" w:bidi="ar-SA"/>
      </w:rPr>
    </w:lvl>
    <w:lvl w:ilvl="4" w:tplc="0DDE5AE6">
      <w:numFmt w:val="bullet"/>
      <w:lvlText w:val="•"/>
      <w:lvlJc w:val="left"/>
      <w:pPr>
        <w:ind w:left="4668" w:hanging="360"/>
      </w:pPr>
      <w:rPr>
        <w:rFonts w:hint="default"/>
        <w:lang w:val="en-US" w:eastAsia="en-US" w:bidi="ar-SA"/>
      </w:rPr>
    </w:lvl>
    <w:lvl w:ilvl="5" w:tplc="9788A3DC">
      <w:numFmt w:val="bullet"/>
      <w:lvlText w:val="•"/>
      <w:lvlJc w:val="left"/>
      <w:pPr>
        <w:ind w:left="5711" w:hanging="360"/>
      </w:pPr>
      <w:rPr>
        <w:rFonts w:hint="default"/>
        <w:lang w:val="en-US" w:eastAsia="en-US" w:bidi="ar-SA"/>
      </w:rPr>
    </w:lvl>
    <w:lvl w:ilvl="6" w:tplc="B6440522">
      <w:numFmt w:val="bullet"/>
      <w:lvlText w:val="•"/>
      <w:lvlJc w:val="left"/>
      <w:pPr>
        <w:ind w:left="6754" w:hanging="360"/>
      </w:pPr>
      <w:rPr>
        <w:rFonts w:hint="default"/>
        <w:lang w:val="en-US" w:eastAsia="en-US" w:bidi="ar-SA"/>
      </w:rPr>
    </w:lvl>
    <w:lvl w:ilvl="7" w:tplc="5720E2A4">
      <w:numFmt w:val="bullet"/>
      <w:lvlText w:val="•"/>
      <w:lvlJc w:val="left"/>
      <w:pPr>
        <w:ind w:left="7797" w:hanging="360"/>
      </w:pPr>
      <w:rPr>
        <w:rFonts w:hint="default"/>
        <w:lang w:val="en-US" w:eastAsia="en-US" w:bidi="ar-SA"/>
      </w:rPr>
    </w:lvl>
    <w:lvl w:ilvl="8" w:tplc="2E48E3B2">
      <w:numFmt w:val="bullet"/>
      <w:lvlText w:val="•"/>
      <w:lvlJc w:val="left"/>
      <w:pPr>
        <w:ind w:left="8840" w:hanging="360"/>
      </w:pPr>
      <w:rPr>
        <w:rFonts w:hint="default"/>
        <w:lang w:val="en-US" w:eastAsia="en-US" w:bidi="ar-SA"/>
      </w:rPr>
    </w:lvl>
  </w:abstractNum>
  <w:abstractNum w:abstractNumId="1" w15:restartNumberingAfterBreak="0">
    <w:nsid w:val="09B34E8E"/>
    <w:multiLevelType w:val="multilevel"/>
    <w:tmpl w:val="D8A032D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6E5B8F"/>
    <w:multiLevelType w:val="hybridMultilevel"/>
    <w:tmpl w:val="9F563E96"/>
    <w:lvl w:ilvl="0" w:tplc="95FE9D20">
      <w:numFmt w:val="bullet"/>
      <w:lvlText w:val="⮚"/>
      <w:lvlJc w:val="left"/>
      <w:pPr>
        <w:ind w:left="820" w:hanging="360"/>
      </w:pPr>
      <w:rPr>
        <w:rFonts w:ascii="Noto Sans Symbols2" w:eastAsia="Noto Sans Symbols2" w:hAnsi="Noto Sans Symbols2" w:cs="Noto Sans Symbols2" w:hint="default"/>
        <w:color w:val="2A3744"/>
        <w:w w:val="115"/>
        <w:sz w:val="24"/>
        <w:szCs w:val="24"/>
        <w:lang w:val="en-US" w:eastAsia="en-US" w:bidi="ar-SA"/>
      </w:rPr>
    </w:lvl>
    <w:lvl w:ilvl="1" w:tplc="595A2448">
      <w:numFmt w:val="bullet"/>
      <w:lvlText w:val="•"/>
      <w:lvlJc w:val="left"/>
      <w:pPr>
        <w:ind w:left="1830" w:hanging="360"/>
      </w:pPr>
      <w:rPr>
        <w:rFonts w:hint="default"/>
        <w:lang w:val="en-US" w:eastAsia="en-US" w:bidi="ar-SA"/>
      </w:rPr>
    </w:lvl>
    <w:lvl w:ilvl="2" w:tplc="6534F9F2">
      <w:numFmt w:val="bullet"/>
      <w:lvlText w:val="•"/>
      <w:lvlJc w:val="left"/>
      <w:pPr>
        <w:ind w:left="2841" w:hanging="360"/>
      </w:pPr>
      <w:rPr>
        <w:rFonts w:hint="default"/>
        <w:lang w:val="en-US" w:eastAsia="en-US" w:bidi="ar-SA"/>
      </w:rPr>
    </w:lvl>
    <w:lvl w:ilvl="3" w:tplc="4B963B6E">
      <w:numFmt w:val="bullet"/>
      <w:lvlText w:val="•"/>
      <w:lvlJc w:val="left"/>
      <w:pPr>
        <w:ind w:left="3851" w:hanging="360"/>
      </w:pPr>
      <w:rPr>
        <w:rFonts w:hint="default"/>
        <w:lang w:val="en-US" w:eastAsia="en-US" w:bidi="ar-SA"/>
      </w:rPr>
    </w:lvl>
    <w:lvl w:ilvl="4" w:tplc="4E383274">
      <w:numFmt w:val="bullet"/>
      <w:lvlText w:val="•"/>
      <w:lvlJc w:val="left"/>
      <w:pPr>
        <w:ind w:left="4862" w:hanging="360"/>
      </w:pPr>
      <w:rPr>
        <w:rFonts w:hint="default"/>
        <w:lang w:val="en-US" w:eastAsia="en-US" w:bidi="ar-SA"/>
      </w:rPr>
    </w:lvl>
    <w:lvl w:ilvl="5" w:tplc="0EF63902">
      <w:numFmt w:val="bullet"/>
      <w:lvlText w:val="•"/>
      <w:lvlJc w:val="left"/>
      <w:pPr>
        <w:ind w:left="5873" w:hanging="360"/>
      </w:pPr>
      <w:rPr>
        <w:rFonts w:hint="default"/>
        <w:lang w:val="en-US" w:eastAsia="en-US" w:bidi="ar-SA"/>
      </w:rPr>
    </w:lvl>
    <w:lvl w:ilvl="6" w:tplc="7A20A964">
      <w:numFmt w:val="bullet"/>
      <w:lvlText w:val="•"/>
      <w:lvlJc w:val="left"/>
      <w:pPr>
        <w:ind w:left="6883" w:hanging="360"/>
      </w:pPr>
      <w:rPr>
        <w:rFonts w:hint="default"/>
        <w:lang w:val="en-US" w:eastAsia="en-US" w:bidi="ar-SA"/>
      </w:rPr>
    </w:lvl>
    <w:lvl w:ilvl="7" w:tplc="0B9EF2A4">
      <w:numFmt w:val="bullet"/>
      <w:lvlText w:val="•"/>
      <w:lvlJc w:val="left"/>
      <w:pPr>
        <w:ind w:left="7894" w:hanging="360"/>
      </w:pPr>
      <w:rPr>
        <w:rFonts w:hint="default"/>
        <w:lang w:val="en-US" w:eastAsia="en-US" w:bidi="ar-SA"/>
      </w:rPr>
    </w:lvl>
    <w:lvl w:ilvl="8" w:tplc="30242A62">
      <w:numFmt w:val="bullet"/>
      <w:lvlText w:val="•"/>
      <w:lvlJc w:val="left"/>
      <w:pPr>
        <w:ind w:left="8905" w:hanging="360"/>
      </w:pPr>
      <w:rPr>
        <w:rFonts w:hint="default"/>
        <w:lang w:val="en-US" w:eastAsia="en-US" w:bidi="ar-SA"/>
      </w:rPr>
    </w:lvl>
  </w:abstractNum>
  <w:abstractNum w:abstractNumId="3" w15:restartNumberingAfterBreak="0">
    <w:nsid w:val="11743877"/>
    <w:multiLevelType w:val="multilevel"/>
    <w:tmpl w:val="418E6174"/>
    <w:lvl w:ilvl="0">
      <w:start w:val="2"/>
      <w:numFmt w:val="decimal"/>
      <w:lvlText w:val="%1"/>
      <w:lvlJc w:val="left"/>
      <w:pPr>
        <w:ind w:left="1900" w:hanging="360"/>
      </w:pPr>
      <w:rPr>
        <w:rFonts w:hint="default"/>
        <w:lang w:val="en-US" w:eastAsia="en-US" w:bidi="ar-SA"/>
      </w:rPr>
    </w:lvl>
    <w:lvl w:ilvl="1">
      <w:start w:val="6"/>
      <w:numFmt w:val="decimal"/>
      <w:lvlText w:val="%1.%2"/>
      <w:lvlJc w:val="left"/>
      <w:pPr>
        <w:ind w:left="1900" w:hanging="360"/>
        <w:jc w:val="right"/>
      </w:pPr>
      <w:rPr>
        <w:rFonts w:ascii="Times New Roman" w:eastAsia="Times New Roman" w:hAnsi="Times New Roman" w:cs="Times New Roman" w:hint="default"/>
        <w:b/>
        <w:bCs/>
        <w:color w:val="444542"/>
        <w:spacing w:val="-2"/>
        <w:w w:val="100"/>
        <w:sz w:val="24"/>
        <w:szCs w:val="24"/>
        <w:lang w:val="en-US" w:eastAsia="en-US" w:bidi="ar-SA"/>
      </w:rPr>
    </w:lvl>
    <w:lvl w:ilvl="2">
      <w:numFmt w:val="bullet"/>
      <w:lvlText w:val="•"/>
      <w:lvlJc w:val="left"/>
      <w:pPr>
        <w:ind w:left="3705" w:hanging="360"/>
      </w:pPr>
      <w:rPr>
        <w:rFonts w:hint="default"/>
        <w:lang w:val="en-US" w:eastAsia="en-US" w:bidi="ar-SA"/>
      </w:rPr>
    </w:lvl>
    <w:lvl w:ilvl="3">
      <w:numFmt w:val="bullet"/>
      <w:lvlText w:val="•"/>
      <w:lvlJc w:val="left"/>
      <w:pPr>
        <w:ind w:left="4607" w:hanging="360"/>
      </w:pPr>
      <w:rPr>
        <w:rFonts w:hint="default"/>
        <w:lang w:val="en-US" w:eastAsia="en-US" w:bidi="ar-SA"/>
      </w:rPr>
    </w:lvl>
    <w:lvl w:ilvl="4">
      <w:numFmt w:val="bullet"/>
      <w:lvlText w:val="•"/>
      <w:lvlJc w:val="left"/>
      <w:pPr>
        <w:ind w:left="5510" w:hanging="360"/>
      </w:pPr>
      <w:rPr>
        <w:rFonts w:hint="default"/>
        <w:lang w:val="en-US" w:eastAsia="en-US" w:bidi="ar-SA"/>
      </w:rPr>
    </w:lvl>
    <w:lvl w:ilvl="5">
      <w:numFmt w:val="bullet"/>
      <w:lvlText w:val="•"/>
      <w:lvlJc w:val="left"/>
      <w:pPr>
        <w:ind w:left="6413" w:hanging="360"/>
      </w:pPr>
      <w:rPr>
        <w:rFonts w:hint="default"/>
        <w:lang w:val="en-US" w:eastAsia="en-US" w:bidi="ar-SA"/>
      </w:rPr>
    </w:lvl>
    <w:lvl w:ilvl="6">
      <w:numFmt w:val="bullet"/>
      <w:lvlText w:val="•"/>
      <w:lvlJc w:val="left"/>
      <w:pPr>
        <w:ind w:left="7315" w:hanging="360"/>
      </w:pPr>
      <w:rPr>
        <w:rFonts w:hint="default"/>
        <w:lang w:val="en-US" w:eastAsia="en-US" w:bidi="ar-SA"/>
      </w:rPr>
    </w:lvl>
    <w:lvl w:ilvl="7">
      <w:numFmt w:val="bullet"/>
      <w:lvlText w:val="•"/>
      <w:lvlJc w:val="left"/>
      <w:pPr>
        <w:ind w:left="8218" w:hanging="360"/>
      </w:pPr>
      <w:rPr>
        <w:rFonts w:hint="default"/>
        <w:lang w:val="en-US" w:eastAsia="en-US" w:bidi="ar-SA"/>
      </w:rPr>
    </w:lvl>
    <w:lvl w:ilvl="8">
      <w:numFmt w:val="bullet"/>
      <w:lvlText w:val="•"/>
      <w:lvlJc w:val="left"/>
      <w:pPr>
        <w:ind w:left="9121" w:hanging="360"/>
      </w:pPr>
      <w:rPr>
        <w:rFonts w:hint="default"/>
        <w:lang w:val="en-US" w:eastAsia="en-US" w:bidi="ar-SA"/>
      </w:rPr>
    </w:lvl>
  </w:abstractNum>
  <w:abstractNum w:abstractNumId="4" w15:restartNumberingAfterBreak="0">
    <w:nsid w:val="11C31BBC"/>
    <w:multiLevelType w:val="hybridMultilevel"/>
    <w:tmpl w:val="710C687A"/>
    <w:lvl w:ilvl="0" w:tplc="9CE6D0B4">
      <w:numFmt w:val="bullet"/>
      <w:lvlText w:val="●"/>
      <w:lvlJc w:val="left"/>
      <w:pPr>
        <w:ind w:left="1228" w:hanging="360"/>
      </w:pPr>
      <w:rPr>
        <w:rFonts w:ascii="Arial" w:eastAsia="Arial" w:hAnsi="Arial" w:cs="Arial" w:hint="default"/>
        <w:w w:val="100"/>
        <w:sz w:val="20"/>
        <w:szCs w:val="20"/>
        <w:lang w:val="en-US" w:eastAsia="en-US" w:bidi="ar-SA"/>
      </w:rPr>
    </w:lvl>
    <w:lvl w:ilvl="1" w:tplc="03F8C26E">
      <w:numFmt w:val="bullet"/>
      <w:lvlText w:val="•"/>
      <w:lvlJc w:val="left"/>
      <w:pPr>
        <w:ind w:left="2190" w:hanging="360"/>
      </w:pPr>
      <w:rPr>
        <w:rFonts w:hint="default"/>
        <w:lang w:val="en-US" w:eastAsia="en-US" w:bidi="ar-SA"/>
      </w:rPr>
    </w:lvl>
    <w:lvl w:ilvl="2" w:tplc="916EC85C">
      <w:numFmt w:val="bullet"/>
      <w:lvlText w:val="•"/>
      <w:lvlJc w:val="left"/>
      <w:pPr>
        <w:ind w:left="3161" w:hanging="360"/>
      </w:pPr>
      <w:rPr>
        <w:rFonts w:hint="default"/>
        <w:lang w:val="en-US" w:eastAsia="en-US" w:bidi="ar-SA"/>
      </w:rPr>
    </w:lvl>
    <w:lvl w:ilvl="3" w:tplc="F7AAE53A">
      <w:numFmt w:val="bullet"/>
      <w:lvlText w:val="•"/>
      <w:lvlJc w:val="left"/>
      <w:pPr>
        <w:ind w:left="4131" w:hanging="360"/>
      </w:pPr>
      <w:rPr>
        <w:rFonts w:hint="default"/>
        <w:lang w:val="en-US" w:eastAsia="en-US" w:bidi="ar-SA"/>
      </w:rPr>
    </w:lvl>
    <w:lvl w:ilvl="4" w:tplc="62FAA058">
      <w:numFmt w:val="bullet"/>
      <w:lvlText w:val="•"/>
      <w:lvlJc w:val="left"/>
      <w:pPr>
        <w:ind w:left="5102" w:hanging="360"/>
      </w:pPr>
      <w:rPr>
        <w:rFonts w:hint="default"/>
        <w:lang w:val="en-US" w:eastAsia="en-US" w:bidi="ar-SA"/>
      </w:rPr>
    </w:lvl>
    <w:lvl w:ilvl="5" w:tplc="E1D8B5C0">
      <w:numFmt w:val="bullet"/>
      <w:lvlText w:val="•"/>
      <w:lvlJc w:val="left"/>
      <w:pPr>
        <w:ind w:left="6073" w:hanging="360"/>
      </w:pPr>
      <w:rPr>
        <w:rFonts w:hint="default"/>
        <w:lang w:val="en-US" w:eastAsia="en-US" w:bidi="ar-SA"/>
      </w:rPr>
    </w:lvl>
    <w:lvl w:ilvl="6" w:tplc="1A3CBECA">
      <w:numFmt w:val="bullet"/>
      <w:lvlText w:val="•"/>
      <w:lvlJc w:val="left"/>
      <w:pPr>
        <w:ind w:left="7043" w:hanging="360"/>
      </w:pPr>
      <w:rPr>
        <w:rFonts w:hint="default"/>
        <w:lang w:val="en-US" w:eastAsia="en-US" w:bidi="ar-SA"/>
      </w:rPr>
    </w:lvl>
    <w:lvl w:ilvl="7" w:tplc="CCBA936A">
      <w:numFmt w:val="bullet"/>
      <w:lvlText w:val="•"/>
      <w:lvlJc w:val="left"/>
      <w:pPr>
        <w:ind w:left="8014" w:hanging="360"/>
      </w:pPr>
      <w:rPr>
        <w:rFonts w:hint="default"/>
        <w:lang w:val="en-US" w:eastAsia="en-US" w:bidi="ar-SA"/>
      </w:rPr>
    </w:lvl>
    <w:lvl w:ilvl="8" w:tplc="C10ED2D8">
      <w:numFmt w:val="bullet"/>
      <w:lvlText w:val="•"/>
      <w:lvlJc w:val="left"/>
      <w:pPr>
        <w:ind w:left="8985" w:hanging="360"/>
      </w:pPr>
      <w:rPr>
        <w:rFonts w:hint="default"/>
        <w:lang w:val="en-US" w:eastAsia="en-US" w:bidi="ar-SA"/>
      </w:rPr>
    </w:lvl>
  </w:abstractNum>
  <w:abstractNum w:abstractNumId="5" w15:restartNumberingAfterBreak="0">
    <w:nsid w:val="130A278D"/>
    <w:multiLevelType w:val="hybridMultilevel"/>
    <w:tmpl w:val="25EC1F96"/>
    <w:lvl w:ilvl="0" w:tplc="21F65E16">
      <w:start w:val="1"/>
      <w:numFmt w:val="upperLetter"/>
      <w:lvlText w:val="%1)"/>
      <w:lvlJc w:val="left"/>
      <w:pPr>
        <w:ind w:left="1180" w:hanging="360"/>
      </w:pPr>
      <w:rPr>
        <w:rFonts w:ascii="Times New Roman" w:eastAsia="Times New Roman" w:hAnsi="Times New Roman" w:cs="Times New Roman" w:hint="default"/>
        <w:b/>
        <w:bCs/>
        <w:spacing w:val="-13"/>
        <w:w w:val="100"/>
        <w:sz w:val="24"/>
        <w:szCs w:val="24"/>
        <w:lang w:val="en-US" w:eastAsia="en-US" w:bidi="ar-SA"/>
      </w:rPr>
    </w:lvl>
    <w:lvl w:ilvl="1" w:tplc="F1B4180C">
      <w:numFmt w:val="bullet"/>
      <w:lvlText w:val="•"/>
      <w:lvlJc w:val="left"/>
      <w:pPr>
        <w:ind w:left="2154" w:hanging="360"/>
      </w:pPr>
      <w:rPr>
        <w:rFonts w:hint="default"/>
        <w:lang w:val="en-US" w:eastAsia="en-US" w:bidi="ar-SA"/>
      </w:rPr>
    </w:lvl>
    <w:lvl w:ilvl="2" w:tplc="FBB05B24">
      <w:numFmt w:val="bullet"/>
      <w:lvlText w:val="•"/>
      <w:lvlJc w:val="left"/>
      <w:pPr>
        <w:ind w:left="3129" w:hanging="360"/>
      </w:pPr>
      <w:rPr>
        <w:rFonts w:hint="default"/>
        <w:lang w:val="en-US" w:eastAsia="en-US" w:bidi="ar-SA"/>
      </w:rPr>
    </w:lvl>
    <w:lvl w:ilvl="3" w:tplc="028067B6">
      <w:numFmt w:val="bullet"/>
      <w:lvlText w:val="•"/>
      <w:lvlJc w:val="left"/>
      <w:pPr>
        <w:ind w:left="4103" w:hanging="360"/>
      </w:pPr>
      <w:rPr>
        <w:rFonts w:hint="default"/>
        <w:lang w:val="en-US" w:eastAsia="en-US" w:bidi="ar-SA"/>
      </w:rPr>
    </w:lvl>
    <w:lvl w:ilvl="4" w:tplc="14927640">
      <w:numFmt w:val="bullet"/>
      <w:lvlText w:val="•"/>
      <w:lvlJc w:val="left"/>
      <w:pPr>
        <w:ind w:left="5078" w:hanging="360"/>
      </w:pPr>
      <w:rPr>
        <w:rFonts w:hint="default"/>
        <w:lang w:val="en-US" w:eastAsia="en-US" w:bidi="ar-SA"/>
      </w:rPr>
    </w:lvl>
    <w:lvl w:ilvl="5" w:tplc="1660CBD4">
      <w:numFmt w:val="bullet"/>
      <w:lvlText w:val="•"/>
      <w:lvlJc w:val="left"/>
      <w:pPr>
        <w:ind w:left="6053" w:hanging="360"/>
      </w:pPr>
      <w:rPr>
        <w:rFonts w:hint="default"/>
        <w:lang w:val="en-US" w:eastAsia="en-US" w:bidi="ar-SA"/>
      </w:rPr>
    </w:lvl>
    <w:lvl w:ilvl="6" w:tplc="3312B556">
      <w:numFmt w:val="bullet"/>
      <w:lvlText w:val="•"/>
      <w:lvlJc w:val="left"/>
      <w:pPr>
        <w:ind w:left="7027" w:hanging="360"/>
      </w:pPr>
      <w:rPr>
        <w:rFonts w:hint="default"/>
        <w:lang w:val="en-US" w:eastAsia="en-US" w:bidi="ar-SA"/>
      </w:rPr>
    </w:lvl>
    <w:lvl w:ilvl="7" w:tplc="5BA436A8">
      <w:numFmt w:val="bullet"/>
      <w:lvlText w:val="•"/>
      <w:lvlJc w:val="left"/>
      <w:pPr>
        <w:ind w:left="8002" w:hanging="360"/>
      </w:pPr>
      <w:rPr>
        <w:rFonts w:hint="default"/>
        <w:lang w:val="en-US" w:eastAsia="en-US" w:bidi="ar-SA"/>
      </w:rPr>
    </w:lvl>
    <w:lvl w:ilvl="8" w:tplc="2982C2F6">
      <w:numFmt w:val="bullet"/>
      <w:lvlText w:val="•"/>
      <w:lvlJc w:val="left"/>
      <w:pPr>
        <w:ind w:left="8977" w:hanging="360"/>
      </w:pPr>
      <w:rPr>
        <w:rFonts w:hint="default"/>
        <w:lang w:val="en-US" w:eastAsia="en-US" w:bidi="ar-SA"/>
      </w:rPr>
    </w:lvl>
  </w:abstractNum>
  <w:abstractNum w:abstractNumId="6" w15:restartNumberingAfterBreak="0">
    <w:nsid w:val="146B7713"/>
    <w:multiLevelType w:val="multilevel"/>
    <w:tmpl w:val="23BE854C"/>
    <w:lvl w:ilvl="0">
      <w:start w:val="5"/>
      <w:numFmt w:val="decimal"/>
      <w:lvlText w:val="%1."/>
      <w:lvlJc w:val="left"/>
      <w:pPr>
        <w:ind w:left="1180" w:hanging="360"/>
      </w:pPr>
      <w:rPr>
        <w:rFonts w:ascii="Times New Roman" w:eastAsia="Times New Roman" w:hAnsi="Times New Roman" w:cs="Times New Roman" w:hint="default"/>
        <w:b/>
        <w:bCs/>
        <w:spacing w:val="-9"/>
        <w:w w:val="100"/>
        <w:sz w:val="24"/>
        <w:szCs w:val="24"/>
        <w:lang w:val="en-US" w:eastAsia="en-US" w:bidi="ar-SA"/>
      </w:rPr>
    </w:lvl>
    <w:lvl w:ilvl="1">
      <w:start w:val="2"/>
      <w:numFmt w:val="lowerLetter"/>
      <w:lvlText w:val="%1.%2"/>
      <w:lvlJc w:val="left"/>
      <w:pPr>
        <w:ind w:left="820" w:hanging="372"/>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900" w:hanging="360"/>
      </w:pPr>
      <w:rPr>
        <w:rFonts w:ascii="Arial" w:eastAsia="Arial" w:hAnsi="Arial" w:cs="Arial" w:hint="default"/>
        <w:spacing w:val="-1"/>
        <w:w w:val="100"/>
        <w:sz w:val="24"/>
        <w:szCs w:val="24"/>
        <w:lang w:val="en-US" w:eastAsia="en-US" w:bidi="ar-SA"/>
      </w:rPr>
    </w:lvl>
    <w:lvl w:ilvl="3">
      <w:numFmt w:val="bullet"/>
      <w:lvlText w:val="•"/>
      <w:lvlJc w:val="left"/>
      <w:pPr>
        <w:ind w:left="3028" w:hanging="360"/>
      </w:pPr>
      <w:rPr>
        <w:rFonts w:hint="default"/>
        <w:lang w:val="en-US" w:eastAsia="en-US" w:bidi="ar-SA"/>
      </w:rPr>
    </w:lvl>
    <w:lvl w:ilvl="4">
      <w:numFmt w:val="bullet"/>
      <w:lvlText w:val="•"/>
      <w:lvlJc w:val="left"/>
      <w:pPr>
        <w:ind w:left="4156" w:hanging="360"/>
      </w:pPr>
      <w:rPr>
        <w:rFonts w:hint="default"/>
        <w:lang w:val="en-US" w:eastAsia="en-US" w:bidi="ar-SA"/>
      </w:rPr>
    </w:lvl>
    <w:lvl w:ilvl="5">
      <w:numFmt w:val="bullet"/>
      <w:lvlText w:val="•"/>
      <w:lvlJc w:val="left"/>
      <w:pPr>
        <w:ind w:left="5284" w:hanging="360"/>
      </w:pPr>
      <w:rPr>
        <w:rFonts w:hint="default"/>
        <w:lang w:val="en-US" w:eastAsia="en-US" w:bidi="ar-SA"/>
      </w:rPr>
    </w:lvl>
    <w:lvl w:ilvl="6">
      <w:numFmt w:val="bullet"/>
      <w:lvlText w:val="•"/>
      <w:lvlJc w:val="left"/>
      <w:pPr>
        <w:ind w:left="6413" w:hanging="360"/>
      </w:pPr>
      <w:rPr>
        <w:rFonts w:hint="default"/>
        <w:lang w:val="en-US" w:eastAsia="en-US" w:bidi="ar-SA"/>
      </w:rPr>
    </w:lvl>
    <w:lvl w:ilvl="7">
      <w:numFmt w:val="bullet"/>
      <w:lvlText w:val="•"/>
      <w:lvlJc w:val="left"/>
      <w:pPr>
        <w:ind w:left="7541" w:hanging="360"/>
      </w:pPr>
      <w:rPr>
        <w:rFonts w:hint="default"/>
        <w:lang w:val="en-US" w:eastAsia="en-US" w:bidi="ar-SA"/>
      </w:rPr>
    </w:lvl>
    <w:lvl w:ilvl="8">
      <w:numFmt w:val="bullet"/>
      <w:lvlText w:val="•"/>
      <w:lvlJc w:val="left"/>
      <w:pPr>
        <w:ind w:left="8669" w:hanging="360"/>
      </w:pPr>
      <w:rPr>
        <w:rFonts w:hint="default"/>
        <w:lang w:val="en-US" w:eastAsia="en-US" w:bidi="ar-SA"/>
      </w:rPr>
    </w:lvl>
  </w:abstractNum>
  <w:abstractNum w:abstractNumId="7" w15:restartNumberingAfterBreak="0">
    <w:nsid w:val="197A2611"/>
    <w:multiLevelType w:val="multilevel"/>
    <w:tmpl w:val="2CBC9A54"/>
    <w:lvl w:ilvl="0">
      <w:start w:val="7"/>
      <w:numFmt w:val="decimal"/>
      <w:lvlText w:val="%1"/>
      <w:lvlJc w:val="left"/>
      <w:pPr>
        <w:ind w:left="460" w:hanging="452"/>
      </w:pPr>
      <w:rPr>
        <w:rFonts w:hint="default"/>
        <w:lang w:val="en-US" w:eastAsia="en-US" w:bidi="ar-SA"/>
      </w:rPr>
    </w:lvl>
    <w:lvl w:ilvl="1">
      <w:start w:val="1"/>
      <w:numFmt w:val="lowerLetter"/>
      <w:lvlText w:val="%1.%2)"/>
      <w:lvlJc w:val="left"/>
      <w:pPr>
        <w:ind w:left="460" w:hanging="452"/>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180" w:hanging="360"/>
      </w:pPr>
      <w:rPr>
        <w:rFonts w:ascii="Arial" w:eastAsia="Arial" w:hAnsi="Arial" w:cs="Arial" w:hint="default"/>
        <w:spacing w:val="-1"/>
        <w:w w:val="100"/>
        <w:sz w:val="24"/>
        <w:szCs w:val="24"/>
        <w:lang w:val="en-US" w:eastAsia="en-US" w:bidi="ar-SA"/>
      </w:rPr>
    </w:lvl>
    <w:lvl w:ilvl="3">
      <w:numFmt w:val="bullet"/>
      <w:lvlText w:val="•"/>
      <w:lvlJc w:val="left"/>
      <w:pPr>
        <w:ind w:left="3345" w:hanging="360"/>
      </w:pPr>
      <w:rPr>
        <w:rFonts w:hint="default"/>
        <w:lang w:val="en-US" w:eastAsia="en-US" w:bidi="ar-SA"/>
      </w:rPr>
    </w:lvl>
    <w:lvl w:ilvl="4">
      <w:numFmt w:val="bullet"/>
      <w:lvlText w:val="•"/>
      <w:lvlJc w:val="left"/>
      <w:pPr>
        <w:ind w:left="4428" w:hanging="360"/>
      </w:pPr>
      <w:rPr>
        <w:rFonts w:hint="default"/>
        <w:lang w:val="en-US" w:eastAsia="en-US" w:bidi="ar-SA"/>
      </w:rPr>
    </w:lvl>
    <w:lvl w:ilvl="5">
      <w:numFmt w:val="bullet"/>
      <w:lvlText w:val="•"/>
      <w:lvlJc w:val="left"/>
      <w:pPr>
        <w:ind w:left="5511" w:hanging="360"/>
      </w:pPr>
      <w:rPr>
        <w:rFonts w:hint="default"/>
        <w:lang w:val="en-US" w:eastAsia="en-US" w:bidi="ar-SA"/>
      </w:rPr>
    </w:lvl>
    <w:lvl w:ilvl="6">
      <w:numFmt w:val="bullet"/>
      <w:lvlText w:val="•"/>
      <w:lvlJc w:val="left"/>
      <w:pPr>
        <w:ind w:left="6594" w:hanging="360"/>
      </w:pPr>
      <w:rPr>
        <w:rFonts w:hint="default"/>
        <w:lang w:val="en-US" w:eastAsia="en-US" w:bidi="ar-SA"/>
      </w:rPr>
    </w:lvl>
    <w:lvl w:ilvl="7">
      <w:numFmt w:val="bullet"/>
      <w:lvlText w:val="•"/>
      <w:lvlJc w:val="left"/>
      <w:pPr>
        <w:ind w:left="7677" w:hanging="360"/>
      </w:pPr>
      <w:rPr>
        <w:rFonts w:hint="default"/>
        <w:lang w:val="en-US" w:eastAsia="en-US" w:bidi="ar-SA"/>
      </w:rPr>
    </w:lvl>
    <w:lvl w:ilvl="8">
      <w:numFmt w:val="bullet"/>
      <w:lvlText w:val="•"/>
      <w:lvlJc w:val="left"/>
      <w:pPr>
        <w:ind w:left="8760" w:hanging="360"/>
      </w:pPr>
      <w:rPr>
        <w:rFonts w:hint="default"/>
        <w:lang w:val="en-US" w:eastAsia="en-US" w:bidi="ar-SA"/>
      </w:rPr>
    </w:lvl>
  </w:abstractNum>
  <w:abstractNum w:abstractNumId="8" w15:restartNumberingAfterBreak="0">
    <w:nsid w:val="1BB81532"/>
    <w:multiLevelType w:val="multilevel"/>
    <w:tmpl w:val="285A4DEA"/>
    <w:lvl w:ilvl="0">
      <w:start w:val="1"/>
      <w:numFmt w:val="decimal"/>
      <w:lvlText w:val="%1."/>
      <w:lvlJc w:val="left"/>
      <w:pPr>
        <w:ind w:left="601" w:hanging="360"/>
        <w:jc w:val="right"/>
      </w:pPr>
      <w:rPr>
        <w:rFonts w:ascii="Times New Roman" w:eastAsia="Times New Roman" w:hAnsi="Times New Roman" w:cs="Times New Roman" w:hint="default"/>
        <w:b/>
        <w:bCs/>
        <w:spacing w:val="-14"/>
        <w:w w:val="100"/>
        <w:sz w:val="24"/>
        <w:szCs w:val="24"/>
        <w:lang w:val="en-US" w:eastAsia="en-US" w:bidi="ar-SA"/>
      </w:rPr>
    </w:lvl>
    <w:lvl w:ilvl="1">
      <w:start w:val="1"/>
      <w:numFmt w:val="decimal"/>
      <w:lvlText w:val="%1.%2"/>
      <w:lvlJc w:val="left"/>
      <w:pPr>
        <w:ind w:left="1900" w:hanging="360"/>
      </w:pPr>
      <w:rPr>
        <w:rFonts w:hint="default"/>
        <w:b/>
        <w:bCs/>
        <w:spacing w:val="-2"/>
        <w:w w:val="100"/>
        <w:lang w:val="en-US" w:eastAsia="en-US" w:bidi="ar-SA"/>
      </w:rPr>
    </w:lvl>
    <w:lvl w:ilvl="2">
      <w:numFmt w:val="bullet"/>
      <w:lvlText w:val="•"/>
      <w:lvlJc w:val="left"/>
      <w:pPr>
        <w:ind w:left="2902" w:hanging="360"/>
      </w:pPr>
      <w:rPr>
        <w:rFonts w:hint="default"/>
        <w:lang w:val="en-US" w:eastAsia="en-US" w:bidi="ar-SA"/>
      </w:rPr>
    </w:lvl>
    <w:lvl w:ilvl="3">
      <w:numFmt w:val="bullet"/>
      <w:lvlText w:val="•"/>
      <w:lvlJc w:val="left"/>
      <w:pPr>
        <w:ind w:left="3905" w:hanging="360"/>
      </w:pPr>
      <w:rPr>
        <w:rFonts w:hint="default"/>
        <w:lang w:val="en-US" w:eastAsia="en-US" w:bidi="ar-SA"/>
      </w:rPr>
    </w:lvl>
    <w:lvl w:ilvl="4">
      <w:numFmt w:val="bullet"/>
      <w:lvlText w:val="•"/>
      <w:lvlJc w:val="left"/>
      <w:pPr>
        <w:ind w:left="4908" w:hanging="360"/>
      </w:pPr>
      <w:rPr>
        <w:rFonts w:hint="default"/>
        <w:lang w:val="en-US" w:eastAsia="en-US" w:bidi="ar-SA"/>
      </w:rPr>
    </w:lvl>
    <w:lvl w:ilvl="5">
      <w:numFmt w:val="bullet"/>
      <w:lvlText w:val="•"/>
      <w:lvlJc w:val="left"/>
      <w:pPr>
        <w:ind w:left="5911" w:hanging="360"/>
      </w:pPr>
      <w:rPr>
        <w:rFonts w:hint="default"/>
        <w:lang w:val="en-US" w:eastAsia="en-US" w:bidi="ar-SA"/>
      </w:rPr>
    </w:lvl>
    <w:lvl w:ilvl="6">
      <w:numFmt w:val="bullet"/>
      <w:lvlText w:val="•"/>
      <w:lvlJc w:val="left"/>
      <w:pPr>
        <w:ind w:left="6914" w:hanging="360"/>
      </w:pPr>
      <w:rPr>
        <w:rFonts w:hint="default"/>
        <w:lang w:val="en-US" w:eastAsia="en-US" w:bidi="ar-SA"/>
      </w:rPr>
    </w:lvl>
    <w:lvl w:ilvl="7">
      <w:numFmt w:val="bullet"/>
      <w:lvlText w:val="•"/>
      <w:lvlJc w:val="left"/>
      <w:pPr>
        <w:ind w:left="7917" w:hanging="360"/>
      </w:pPr>
      <w:rPr>
        <w:rFonts w:hint="default"/>
        <w:lang w:val="en-US" w:eastAsia="en-US" w:bidi="ar-SA"/>
      </w:rPr>
    </w:lvl>
    <w:lvl w:ilvl="8">
      <w:numFmt w:val="bullet"/>
      <w:lvlText w:val="•"/>
      <w:lvlJc w:val="left"/>
      <w:pPr>
        <w:ind w:left="8920" w:hanging="360"/>
      </w:pPr>
      <w:rPr>
        <w:rFonts w:hint="default"/>
        <w:lang w:val="en-US" w:eastAsia="en-US" w:bidi="ar-SA"/>
      </w:rPr>
    </w:lvl>
  </w:abstractNum>
  <w:abstractNum w:abstractNumId="9" w15:restartNumberingAfterBreak="0">
    <w:nsid w:val="1E723842"/>
    <w:multiLevelType w:val="multilevel"/>
    <w:tmpl w:val="FA32FE48"/>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710" w:hanging="360"/>
      </w:pPr>
    </w:lvl>
    <w:lvl w:ilvl="2">
      <w:start w:val="1"/>
      <w:numFmt w:val="lowerRoman"/>
      <w:lvlText w:val="%3."/>
      <w:lvlJc w:val="right"/>
      <w:pPr>
        <w:tabs>
          <w:tab w:val="num" w:pos="0"/>
        </w:tabs>
        <w:ind w:left="2430" w:hanging="180"/>
      </w:pPr>
    </w:lvl>
    <w:lvl w:ilvl="3">
      <w:start w:val="1"/>
      <w:numFmt w:val="decimal"/>
      <w:lvlText w:val="%4."/>
      <w:lvlJc w:val="left"/>
      <w:pPr>
        <w:tabs>
          <w:tab w:val="num" w:pos="0"/>
        </w:tabs>
        <w:ind w:left="3150" w:hanging="360"/>
      </w:pPr>
    </w:lvl>
    <w:lvl w:ilvl="4">
      <w:start w:val="1"/>
      <w:numFmt w:val="lowerLetter"/>
      <w:lvlText w:val="%5."/>
      <w:lvlJc w:val="left"/>
      <w:pPr>
        <w:tabs>
          <w:tab w:val="num" w:pos="0"/>
        </w:tabs>
        <w:ind w:left="3870" w:hanging="360"/>
      </w:pPr>
    </w:lvl>
    <w:lvl w:ilvl="5">
      <w:start w:val="1"/>
      <w:numFmt w:val="lowerRoman"/>
      <w:lvlText w:val="%6."/>
      <w:lvlJc w:val="right"/>
      <w:pPr>
        <w:tabs>
          <w:tab w:val="num" w:pos="0"/>
        </w:tabs>
        <w:ind w:left="4590" w:hanging="180"/>
      </w:pPr>
    </w:lvl>
    <w:lvl w:ilvl="6">
      <w:start w:val="1"/>
      <w:numFmt w:val="decimal"/>
      <w:lvlText w:val="%7."/>
      <w:lvlJc w:val="left"/>
      <w:pPr>
        <w:tabs>
          <w:tab w:val="num" w:pos="0"/>
        </w:tabs>
        <w:ind w:left="5310" w:hanging="360"/>
      </w:pPr>
    </w:lvl>
    <w:lvl w:ilvl="7">
      <w:start w:val="1"/>
      <w:numFmt w:val="lowerLetter"/>
      <w:lvlText w:val="%8."/>
      <w:lvlJc w:val="left"/>
      <w:pPr>
        <w:tabs>
          <w:tab w:val="num" w:pos="0"/>
        </w:tabs>
        <w:ind w:left="6030" w:hanging="360"/>
      </w:pPr>
    </w:lvl>
    <w:lvl w:ilvl="8">
      <w:start w:val="1"/>
      <w:numFmt w:val="lowerRoman"/>
      <w:lvlText w:val="%9."/>
      <w:lvlJc w:val="right"/>
      <w:pPr>
        <w:tabs>
          <w:tab w:val="num" w:pos="0"/>
        </w:tabs>
        <w:ind w:left="6750" w:hanging="180"/>
      </w:pPr>
    </w:lvl>
  </w:abstractNum>
  <w:abstractNum w:abstractNumId="10" w15:restartNumberingAfterBreak="0">
    <w:nsid w:val="1F437511"/>
    <w:multiLevelType w:val="multilevel"/>
    <w:tmpl w:val="BAD049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0CB34D0"/>
    <w:multiLevelType w:val="multilevel"/>
    <w:tmpl w:val="BCB0581E"/>
    <w:lvl w:ilvl="0">
      <w:start w:val="1"/>
      <w:numFmt w:val="lowerRoman"/>
      <w:lvlText w:val="%1."/>
      <w:lvlJc w:val="right"/>
      <w:pPr>
        <w:tabs>
          <w:tab w:val="num" w:pos="0"/>
        </w:tabs>
        <w:ind w:left="2160" w:hanging="1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0ED5F93"/>
    <w:multiLevelType w:val="hybridMultilevel"/>
    <w:tmpl w:val="9A60F19E"/>
    <w:lvl w:ilvl="0" w:tplc="C53ADE3A">
      <w:start w:val="1"/>
      <w:numFmt w:val="decimal"/>
      <w:lvlText w:val="%1."/>
      <w:lvlJc w:val="left"/>
      <w:pPr>
        <w:ind w:left="1540" w:hanging="360"/>
      </w:pPr>
      <w:rPr>
        <w:rFonts w:ascii="Times New Roman" w:eastAsia="Times New Roman" w:hAnsi="Times New Roman" w:cs="Times New Roman" w:hint="default"/>
        <w:spacing w:val="-2"/>
        <w:w w:val="100"/>
        <w:sz w:val="24"/>
        <w:szCs w:val="24"/>
        <w:lang w:val="en-US" w:eastAsia="en-US" w:bidi="ar-SA"/>
      </w:rPr>
    </w:lvl>
    <w:lvl w:ilvl="1" w:tplc="EED036C0">
      <w:numFmt w:val="bullet"/>
      <w:lvlText w:val="•"/>
      <w:lvlJc w:val="left"/>
      <w:pPr>
        <w:ind w:left="2478" w:hanging="360"/>
      </w:pPr>
      <w:rPr>
        <w:rFonts w:hint="default"/>
        <w:lang w:val="en-US" w:eastAsia="en-US" w:bidi="ar-SA"/>
      </w:rPr>
    </w:lvl>
    <w:lvl w:ilvl="2" w:tplc="EEFE37CC">
      <w:numFmt w:val="bullet"/>
      <w:lvlText w:val="•"/>
      <w:lvlJc w:val="left"/>
      <w:pPr>
        <w:ind w:left="3417" w:hanging="360"/>
      </w:pPr>
      <w:rPr>
        <w:rFonts w:hint="default"/>
        <w:lang w:val="en-US" w:eastAsia="en-US" w:bidi="ar-SA"/>
      </w:rPr>
    </w:lvl>
    <w:lvl w:ilvl="3" w:tplc="E4EA9E00">
      <w:numFmt w:val="bullet"/>
      <w:lvlText w:val="•"/>
      <w:lvlJc w:val="left"/>
      <w:pPr>
        <w:ind w:left="4355" w:hanging="360"/>
      </w:pPr>
      <w:rPr>
        <w:rFonts w:hint="default"/>
        <w:lang w:val="en-US" w:eastAsia="en-US" w:bidi="ar-SA"/>
      </w:rPr>
    </w:lvl>
    <w:lvl w:ilvl="4" w:tplc="D3AE6FDC">
      <w:numFmt w:val="bullet"/>
      <w:lvlText w:val="•"/>
      <w:lvlJc w:val="left"/>
      <w:pPr>
        <w:ind w:left="5294" w:hanging="360"/>
      </w:pPr>
      <w:rPr>
        <w:rFonts w:hint="default"/>
        <w:lang w:val="en-US" w:eastAsia="en-US" w:bidi="ar-SA"/>
      </w:rPr>
    </w:lvl>
    <w:lvl w:ilvl="5" w:tplc="A85EB462">
      <w:numFmt w:val="bullet"/>
      <w:lvlText w:val="•"/>
      <w:lvlJc w:val="left"/>
      <w:pPr>
        <w:ind w:left="6233" w:hanging="360"/>
      </w:pPr>
      <w:rPr>
        <w:rFonts w:hint="default"/>
        <w:lang w:val="en-US" w:eastAsia="en-US" w:bidi="ar-SA"/>
      </w:rPr>
    </w:lvl>
    <w:lvl w:ilvl="6" w:tplc="C382F1D6">
      <w:numFmt w:val="bullet"/>
      <w:lvlText w:val="•"/>
      <w:lvlJc w:val="left"/>
      <w:pPr>
        <w:ind w:left="7171" w:hanging="360"/>
      </w:pPr>
      <w:rPr>
        <w:rFonts w:hint="default"/>
        <w:lang w:val="en-US" w:eastAsia="en-US" w:bidi="ar-SA"/>
      </w:rPr>
    </w:lvl>
    <w:lvl w:ilvl="7" w:tplc="3476F0DE">
      <w:numFmt w:val="bullet"/>
      <w:lvlText w:val="•"/>
      <w:lvlJc w:val="left"/>
      <w:pPr>
        <w:ind w:left="8110" w:hanging="360"/>
      </w:pPr>
      <w:rPr>
        <w:rFonts w:hint="default"/>
        <w:lang w:val="en-US" w:eastAsia="en-US" w:bidi="ar-SA"/>
      </w:rPr>
    </w:lvl>
    <w:lvl w:ilvl="8" w:tplc="F824237A">
      <w:numFmt w:val="bullet"/>
      <w:lvlText w:val="•"/>
      <w:lvlJc w:val="left"/>
      <w:pPr>
        <w:ind w:left="9049" w:hanging="360"/>
      </w:pPr>
      <w:rPr>
        <w:rFonts w:hint="default"/>
        <w:lang w:val="en-US" w:eastAsia="en-US" w:bidi="ar-SA"/>
      </w:rPr>
    </w:lvl>
  </w:abstractNum>
  <w:abstractNum w:abstractNumId="13" w15:restartNumberingAfterBreak="0">
    <w:nsid w:val="246153F6"/>
    <w:multiLevelType w:val="hybridMultilevel"/>
    <w:tmpl w:val="8DCE9B76"/>
    <w:lvl w:ilvl="0" w:tplc="6E229AFA">
      <w:start w:val="1"/>
      <w:numFmt w:val="decimal"/>
      <w:lvlText w:val="%1."/>
      <w:lvlJc w:val="left"/>
      <w:pPr>
        <w:ind w:left="1540" w:hanging="360"/>
      </w:pPr>
      <w:rPr>
        <w:rFonts w:ascii="Times New Roman" w:eastAsia="Times New Roman" w:hAnsi="Times New Roman" w:cs="Times New Roman" w:hint="default"/>
        <w:spacing w:val="-2"/>
        <w:w w:val="100"/>
        <w:sz w:val="24"/>
        <w:szCs w:val="24"/>
        <w:lang w:val="en-US" w:eastAsia="en-US" w:bidi="ar-SA"/>
      </w:rPr>
    </w:lvl>
    <w:lvl w:ilvl="1" w:tplc="CF581F5A">
      <w:numFmt w:val="bullet"/>
      <w:lvlText w:val="•"/>
      <w:lvlJc w:val="left"/>
      <w:pPr>
        <w:ind w:left="2478" w:hanging="360"/>
      </w:pPr>
      <w:rPr>
        <w:rFonts w:hint="default"/>
        <w:lang w:val="en-US" w:eastAsia="en-US" w:bidi="ar-SA"/>
      </w:rPr>
    </w:lvl>
    <w:lvl w:ilvl="2" w:tplc="259AE1C6">
      <w:numFmt w:val="bullet"/>
      <w:lvlText w:val="•"/>
      <w:lvlJc w:val="left"/>
      <w:pPr>
        <w:ind w:left="3417" w:hanging="360"/>
      </w:pPr>
      <w:rPr>
        <w:rFonts w:hint="default"/>
        <w:lang w:val="en-US" w:eastAsia="en-US" w:bidi="ar-SA"/>
      </w:rPr>
    </w:lvl>
    <w:lvl w:ilvl="3" w:tplc="2EF84F0C">
      <w:numFmt w:val="bullet"/>
      <w:lvlText w:val="•"/>
      <w:lvlJc w:val="left"/>
      <w:pPr>
        <w:ind w:left="4355" w:hanging="360"/>
      </w:pPr>
      <w:rPr>
        <w:rFonts w:hint="default"/>
        <w:lang w:val="en-US" w:eastAsia="en-US" w:bidi="ar-SA"/>
      </w:rPr>
    </w:lvl>
    <w:lvl w:ilvl="4" w:tplc="F6641D24">
      <w:numFmt w:val="bullet"/>
      <w:lvlText w:val="•"/>
      <w:lvlJc w:val="left"/>
      <w:pPr>
        <w:ind w:left="5294" w:hanging="360"/>
      </w:pPr>
      <w:rPr>
        <w:rFonts w:hint="default"/>
        <w:lang w:val="en-US" w:eastAsia="en-US" w:bidi="ar-SA"/>
      </w:rPr>
    </w:lvl>
    <w:lvl w:ilvl="5" w:tplc="76AC4298">
      <w:numFmt w:val="bullet"/>
      <w:lvlText w:val="•"/>
      <w:lvlJc w:val="left"/>
      <w:pPr>
        <w:ind w:left="6233" w:hanging="360"/>
      </w:pPr>
      <w:rPr>
        <w:rFonts w:hint="default"/>
        <w:lang w:val="en-US" w:eastAsia="en-US" w:bidi="ar-SA"/>
      </w:rPr>
    </w:lvl>
    <w:lvl w:ilvl="6" w:tplc="1CCE51BC">
      <w:numFmt w:val="bullet"/>
      <w:lvlText w:val="•"/>
      <w:lvlJc w:val="left"/>
      <w:pPr>
        <w:ind w:left="7171" w:hanging="360"/>
      </w:pPr>
      <w:rPr>
        <w:rFonts w:hint="default"/>
        <w:lang w:val="en-US" w:eastAsia="en-US" w:bidi="ar-SA"/>
      </w:rPr>
    </w:lvl>
    <w:lvl w:ilvl="7" w:tplc="01FCA04A">
      <w:numFmt w:val="bullet"/>
      <w:lvlText w:val="•"/>
      <w:lvlJc w:val="left"/>
      <w:pPr>
        <w:ind w:left="8110" w:hanging="360"/>
      </w:pPr>
      <w:rPr>
        <w:rFonts w:hint="default"/>
        <w:lang w:val="en-US" w:eastAsia="en-US" w:bidi="ar-SA"/>
      </w:rPr>
    </w:lvl>
    <w:lvl w:ilvl="8" w:tplc="9DD0D6A4">
      <w:numFmt w:val="bullet"/>
      <w:lvlText w:val="•"/>
      <w:lvlJc w:val="left"/>
      <w:pPr>
        <w:ind w:left="9049" w:hanging="360"/>
      </w:pPr>
      <w:rPr>
        <w:rFonts w:hint="default"/>
        <w:lang w:val="en-US" w:eastAsia="en-US" w:bidi="ar-SA"/>
      </w:rPr>
    </w:lvl>
  </w:abstractNum>
  <w:abstractNum w:abstractNumId="14" w15:restartNumberingAfterBreak="0">
    <w:nsid w:val="2774550B"/>
    <w:multiLevelType w:val="hybridMultilevel"/>
    <w:tmpl w:val="88E2C418"/>
    <w:lvl w:ilvl="0" w:tplc="4E242F48">
      <w:numFmt w:val="bullet"/>
      <w:lvlText w:val="▪"/>
      <w:lvlJc w:val="left"/>
      <w:pPr>
        <w:ind w:left="1000" w:hanging="360"/>
      </w:pPr>
      <w:rPr>
        <w:rFonts w:ascii="Arial" w:eastAsia="Arial" w:hAnsi="Arial" w:cs="Arial" w:hint="default"/>
        <w:color w:val="444444"/>
        <w:w w:val="100"/>
        <w:sz w:val="20"/>
        <w:szCs w:val="20"/>
        <w:lang w:val="en-US" w:eastAsia="en-US" w:bidi="ar-SA"/>
      </w:rPr>
    </w:lvl>
    <w:lvl w:ilvl="1" w:tplc="6180FB0A">
      <w:numFmt w:val="bullet"/>
      <w:lvlText w:val="•"/>
      <w:lvlJc w:val="left"/>
      <w:pPr>
        <w:ind w:left="1992" w:hanging="360"/>
      </w:pPr>
      <w:rPr>
        <w:rFonts w:hint="default"/>
        <w:lang w:val="en-US" w:eastAsia="en-US" w:bidi="ar-SA"/>
      </w:rPr>
    </w:lvl>
    <w:lvl w:ilvl="2" w:tplc="61FEB174">
      <w:numFmt w:val="bullet"/>
      <w:lvlText w:val="•"/>
      <w:lvlJc w:val="left"/>
      <w:pPr>
        <w:ind w:left="2985" w:hanging="360"/>
      </w:pPr>
      <w:rPr>
        <w:rFonts w:hint="default"/>
        <w:lang w:val="en-US" w:eastAsia="en-US" w:bidi="ar-SA"/>
      </w:rPr>
    </w:lvl>
    <w:lvl w:ilvl="3" w:tplc="4A6C8DA2">
      <w:numFmt w:val="bullet"/>
      <w:lvlText w:val="•"/>
      <w:lvlJc w:val="left"/>
      <w:pPr>
        <w:ind w:left="3977" w:hanging="360"/>
      </w:pPr>
      <w:rPr>
        <w:rFonts w:hint="default"/>
        <w:lang w:val="en-US" w:eastAsia="en-US" w:bidi="ar-SA"/>
      </w:rPr>
    </w:lvl>
    <w:lvl w:ilvl="4" w:tplc="F2A4FFC2">
      <w:numFmt w:val="bullet"/>
      <w:lvlText w:val="•"/>
      <w:lvlJc w:val="left"/>
      <w:pPr>
        <w:ind w:left="4970" w:hanging="360"/>
      </w:pPr>
      <w:rPr>
        <w:rFonts w:hint="default"/>
        <w:lang w:val="en-US" w:eastAsia="en-US" w:bidi="ar-SA"/>
      </w:rPr>
    </w:lvl>
    <w:lvl w:ilvl="5" w:tplc="4B125F12">
      <w:numFmt w:val="bullet"/>
      <w:lvlText w:val="•"/>
      <w:lvlJc w:val="left"/>
      <w:pPr>
        <w:ind w:left="5963" w:hanging="360"/>
      </w:pPr>
      <w:rPr>
        <w:rFonts w:hint="default"/>
        <w:lang w:val="en-US" w:eastAsia="en-US" w:bidi="ar-SA"/>
      </w:rPr>
    </w:lvl>
    <w:lvl w:ilvl="6" w:tplc="BA4EBDF8">
      <w:numFmt w:val="bullet"/>
      <w:lvlText w:val="•"/>
      <w:lvlJc w:val="left"/>
      <w:pPr>
        <w:ind w:left="6955" w:hanging="360"/>
      </w:pPr>
      <w:rPr>
        <w:rFonts w:hint="default"/>
        <w:lang w:val="en-US" w:eastAsia="en-US" w:bidi="ar-SA"/>
      </w:rPr>
    </w:lvl>
    <w:lvl w:ilvl="7" w:tplc="85FEF334">
      <w:numFmt w:val="bullet"/>
      <w:lvlText w:val="•"/>
      <w:lvlJc w:val="left"/>
      <w:pPr>
        <w:ind w:left="7948" w:hanging="360"/>
      </w:pPr>
      <w:rPr>
        <w:rFonts w:hint="default"/>
        <w:lang w:val="en-US" w:eastAsia="en-US" w:bidi="ar-SA"/>
      </w:rPr>
    </w:lvl>
    <w:lvl w:ilvl="8" w:tplc="D7AA4060">
      <w:numFmt w:val="bullet"/>
      <w:lvlText w:val="•"/>
      <w:lvlJc w:val="left"/>
      <w:pPr>
        <w:ind w:left="8941" w:hanging="360"/>
      </w:pPr>
      <w:rPr>
        <w:rFonts w:hint="default"/>
        <w:lang w:val="en-US" w:eastAsia="en-US" w:bidi="ar-SA"/>
      </w:rPr>
    </w:lvl>
  </w:abstractNum>
  <w:abstractNum w:abstractNumId="15" w15:restartNumberingAfterBreak="0">
    <w:nsid w:val="2C3952F8"/>
    <w:multiLevelType w:val="hybridMultilevel"/>
    <w:tmpl w:val="6F2ED3C6"/>
    <w:lvl w:ilvl="0" w:tplc="DE76DF70">
      <w:numFmt w:val="bullet"/>
      <w:lvlText w:val="●"/>
      <w:lvlJc w:val="left"/>
      <w:pPr>
        <w:ind w:left="1180" w:hanging="360"/>
      </w:pPr>
      <w:rPr>
        <w:rFonts w:ascii="Arial" w:eastAsia="Arial" w:hAnsi="Arial" w:cs="Arial" w:hint="default"/>
        <w:spacing w:val="-1"/>
        <w:w w:val="100"/>
        <w:sz w:val="24"/>
        <w:szCs w:val="24"/>
        <w:lang w:val="en-US" w:eastAsia="en-US" w:bidi="ar-SA"/>
      </w:rPr>
    </w:lvl>
    <w:lvl w:ilvl="1" w:tplc="7152C7D0">
      <w:numFmt w:val="bullet"/>
      <w:lvlText w:val="•"/>
      <w:lvlJc w:val="left"/>
      <w:pPr>
        <w:ind w:left="2154" w:hanging="360"/>
      </w:pPr>
      <w:rPr>
        <w:rFonts w:hint="default"/>
        <w:lang w:val="en-US" w:eastAsia="en-US" w:bidi="ar-SA"/>
      </w:rPr>
    </w:lvl>
    <w:lvl w:ilvl="2" w:tplc="F7B81AE6">
      <w:numFmt w:val="bullet"/>
      <w:lvlText w:val="•"/>
      <w:lvlJc w:val="left"/>
      <w:pPr>
        <w:ind w:left="3129" w:hanging="360"/>
      </w:pPr>
      <w:rPr>
        <w:rFonts w:hint="default"/>
        <w:lang w:val="en-US" w:eastAsia="en-US" w:bidi="ar-SA"/>
      </w:rPr>
    </w:lvl>
    <w:lvl w:ilvl="3" w:tplc="55BEDA24">
      <w:numFmt w:val="bullet"/>
      <w:lvlText w:val="•"/>
      <w:lvlJc w:val="left"/>
      <w:pPr>
        <w:ind w:left="4103" w:hanging="360"/>
      </w:pPr>
      <w:rPr>
        <w:rFonts w:hint="default"/>
        <w:lang w:val="en-US" w:eastAsia="en-US" w:bidi="ar-SA"/>
      </w:rPr>
    </w:lvl>
    <w:lvl w:ilvl="4" w:tplc="4A64682A">
      <w:numFmt w:val="bullet"/>
      <w:lvlText w:val="•"/>
      <w:lvlJc w:val="left"/>
      <w:pPr>
        <w:ind w:left="5078" w:hanging="360"/>
      </w:pPr>
      <w:rPr>
        <w:rFonts w:hint="default"/>
        <w:lang w:val="en-US" w:eastAsia="en-US" w:bidi="ar-SA"/>
      </w:rPr>
    </w:lvl>
    <w:lvl w:ilvl="5" w:tplc="7F404B14">
      <w:numFmt w:val="bullet"/>
      <w:lvlText w:val="•"/>
      <w:lvlJc w:val="left"/>
      <w:pPr>
        <w:ind w:left="6053" w:hanging="360"/>
      </w:pPr>
      <w:rPr>
        <w:rFonts w:hint="default"/>
        <w:lang w:val="en-US" w:eastAsia="en-US" w:bidi="ar-SA"/>
      </w:rPr>
    </w:lvl>
    <w:lvl w:ilvl="6" w:tplc="D6A62E08">
      <w:numFmt w:val="bullet"/>
      <w:lvlText w:val="•"/>
      <w:lvlJc w:val="left"/>
      <w:pPr>
        <w:ind w:left="7027" w:hanging="360"/>
      </w:pPr>
      <w:rPr>
        <w:rFonts w:hint="default"/>
        <w:lang w:val="en-US" w:eastAsia="en-US" w:bidi="ar-SA"/>
      </w:rPr>
    </w:lvl>
    <w:lvl w:ilvl="7" w:tplc="67EE8D1C">
      <w:numFmt w:val="bullet"/>
      <w:lvlText w:val="•"/>
      <w:lvlJc w:val="left"/>
      <w:pPr>
        <w:ind w:left="8002" w:hanging="360"/>
      </w:pPr>
      <w:rPr>
        <w:rFonts w:hint="default"/>
        <w:lang w:val="en-US" w:eastAsia="en-US" w:bidi="ar-SA"/>
      </w:rPr>
    </w:lvl>
    <w:lvl w:ilvl="8" w:tplc="D6D2B3EE">
      <w:numFmt w:val="bullet"/>
      <w:lvlText w:val="•"/>
      <w:lvlJc w:val="left"/>
      <w:pPr>
        <w:ind w:left="8977" w:hanging="360"/>
      </w:pPr>
      <w:rPr>
        <w:rFonts w:hint="default"/>
        <w:lang w:val="en-US" w:eastAsia="en-US" w:bidi="ar-SA"/>
      </w:rPr>
    </w:lvl>
  </w:abstractNum>
  <w:abstractNum w:abstractNumId="16" w15:restartNumberingAfterBreak="0">
    <w:nsid w:val="2D235970"/>
    <w:multiLevelType w:val="hybridMultilevel"/>
    <w:tmpl w:val="D52EE68A"/>
    <w:lvl w:ilvl="0" w:tplc="E9E21720">
      <w:start w:val="1"/>
      <w:numFmt w:val="decimal"/>
      <w:lvlText w:val="%1)"/>
      <w:lvlJc w:val="left"/>
      <w:pPr>
        <w:ind w:left="1440" w:hanging="261"/>
      </w:pPr>
      <w:rPr>
        <w:rFonts w:ascii="Times New Roman" w:eastAsia="Times New Roman" w:hAnsi="Times New Roman" w:cs="Times New Roman" w:hint="default"/>
        <w:color w:val="212325"/>
        <w:spacing w:val="-1"/>
        <w:w w:val="100"/>
        <w:sz w:val="24"/>
        <w:szCs w:val="24"/>
        <w:lang w:val="en-US" w:eastAsia="en-US" w:bidi="ar-SA"/>
      </w:rPr>
    </w:lvl>
    <w:lvl w:ilvl="1" w:tplc="66DA4CDC">
      <w:numFmt w:val="bullet"/>
      <w:lvlText w:val="•"/>
      <w:lvlJc w:val="left"/>
      <w:pPr>
        <w:ind w:left="2388" w:hanging="261"/>
      </w:pPr>
      <w:rPr>
        <w:rFonts w:hint="default"/>
        <w:lang w:val="en-US" w:eastAsia="en-US" w:bidi="ar-SA"/>
      </w:rPr>
    </w:lvl>
    <w:lvl w:ilvl="2" w:tplc="0CA0B042">
      <w:numFmt w:val="bullet"/>
      <w:lvlText w:val="•"/>
      <w:lvlJc w:val="left"/>
      <w:pPr>
        <w:ind w:left="3337" w:hanging="261"/>
      </w:pPr>
      <w:rPr>
        <w:rFonts w:hint="default"/>
        <w:lang w:val="en-US" w:eastAsia="en-US" w:bidi="ar-SA"/>
      </w:rPr>
    </w:lvl>
    <w:lvl w:ilvl="3" w:tplc="3F2E3792">
      <w:numFmt w:val="bullet"/>
      <w:lvlText w:val="•"/>
      <w:lvlJc w:val="left"/>
      <w:pPr>
        <w:ind w:left="4285" w:hanging="261"/>
      </w:pPr>
      <w:rPr>
        <w:rFonts w:hint="default"/>
        <w:lang w:val="en-US" w:eastAsia="en-US" w:bidi="ar-SA"/>
      </w:rPr>
    </w:lvl>
    <w:lvl w:ilvl="4" w:tplc="36747A54">
      <w:numFmt w:val="bullet"/>
      <w:lvlText w:val="•"/>
      <w:lvlJc w:val="left"/>
      <w:pPr>
        <w:ind w:left="5234" w:hanging="261"/>
      </w:pPr>
      <w:rPr>
        <w:rFonts w:hint="default"/>
        <w:lang w:val="en-US" w:eastAsia="en-US" w:bidi="ar-SA"/>
      </w:rPr>
    </w:lvl>
    <w:lvl w:ilvl="5" w:tplc="77380ACE">
      <w:numFmt w:val="bullet"/>
      <w:lvlText w:val="•"/>
      <w:lvlJc w:val="left"/>
      <w:pPr>
        <w:ind w:left="6183" w:hanging="261"/>
      </w:pPr>
      <w:rPr>
        <w:rFonts w:hint="default"/>
        <w:lang w:val="en-US" w:eastAsia="en-US" w:bidi="ar-SA"/>
      </w:rPr>
    </w:lvl>
    <w:lvl w:ilvl="6" w:tplc="C268C6E6">
      <w:numFmt w:val="bullet"/>
      <w:lvlText w:val="•"/>
      <w:lvlJc w:val="left"/>
      <w:pPr>
        <w:ind w:left="7131" w:hanging="261"/>
      </w:pPr>
      <w:rPr>
        <w:rFonts w:hint="default"/>
        <w:lang w:val="en-US" w:eastAsia="en-US" w:bidi="ar-SA"/>
      </w:rPr>
    </w:lvl>
    <w:lvl w:ilvl="7" w:tplc="E47C1334">
      <w:numFmt w:val="bullet"/>
      <w:lvlText w:val="•"/>
      <w:lvlJc w:val="left"/>
      <w:pPr>
        <w:ind w:left="8080" w:hanging="261"/>
      </w:pPr>
      <w:rPr>
        <w:rFonts w:hint="default"/>
        <w:lang w:val="en-US" w:eastAsia="en-US" w:bidi="ar-SA"/>
      </w:rPr>
    </w:lvl>
    <w:lvl w:ilvl="8" w:tplc="36886084">
      <w:numFmt w:val="bullet"/>
      <w:lvlText w:val="•"/>
      <w:lvlJc w:val="left"/>
      <w:pPr>
        <w:ind w:left="9029" w:hanging="261"/>
      </w:pPr>
      <w:rPr>
        <w:rFonts w:hint="default"/>
        <w:lang w:val="en-US" w:eastAsia="en-US" w:bidi="ar-SA"/>
      </w:rPr>
    </w:lvl>
  </w:abstractNum>
  <w:abstractNum w:abstractNumId="17" w15:restartNumberingAfterBreak="0">
    <w:nsid w:val="2EA24140"/>
    <w:multiLevelType w:val="hybridMultilevel"/>
    <w:tmpl w:val="6AE42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D7AF8"/>
    <w:multiLevelType w:val="hybridMultilevel"/>
    <w:tmpl w:val="BB8EAE58"/>
    <w:lvl w:ilvl="0" w:tplc="1404456A">
      <w:start w:val="1"/>
      <w:numFmt w:val="lowerRoman"/>
      <w:lvlText w:val="%1."/>
      <w:lvlJc w:val="left"/>
      <w:pPr>
        <w:ind w:left="1180" w:hanging="466"/>
        <w:jc w:val="right"/>
      </w:pPr>
      <w:rPr>
        <w:rFonts w:ascii="Times New Roman" w:eastAsia="Times New Roman" w:hAnsi="Times New Roman" w:cs="Times New Roman" w:hint="default"/>
        <w:b/>
        <w:bCs/>
        <w:spacing w:val="-1"/>
        <w:w w:val="100"/>
        <w:sz w:val="20"/>
        <w:szCs w:val="20"/>
        <w:lang w:val="en-US" w:eastAsia="en-US" w:bidi="ar-SA"/>
      </w:rPr>
    </w:lvl>
    <w:lvl w:ilvl="1" w:tplc="6F6E2AA8">
      <w:numFmt w:val="bullet"/>
      <w:lvlText w:val="•"/>
      <w:lvlJc w:val="left"/>
      <w:pPr>
        <w:ind w:left="2154" w:hanging="466"/>
      </w:pPr>
      <w:rPr>
        <w:rFonts w:hint="default"/>
        <w:lang w:val="en-US" w:eastAsia="en-US" w:bidi="ar-SA"/>
      </w:rPr>
    </w:lvl>
    <w:lvl w:ilvl="2" w:tplc="EBDCDC36">
      <w:numFmt w:val="bullet"/>
      <w:lvlText w:val="•"/>
      <w:lvlJc w:val="left"/>
      <w:pPr>
        <w:ind w:left="3129" w:hanging="466"/>
      </w:pPr>
      <w:rPr>
        <w:rFonts w:hint="default"/>
        <w:lang w:val="en-US" w:eastAsia="en-US" w:bidi="ar-SA"/>
      </w:rPr>
    </w:lvl>
    <w:lvl w:ilvl="3" w:tplc="AE62929E">
      <w:numFmt w:val="bullet"/>
      <w:lvlText w:val="•"/>
      <w:lvlJc w:val="left"/>
      <w:pPr>
        <w:ind w:left="4103" w:hanging="466"/>
      </w:pPr>
      <w:rPr>
        <w:rFonts w:hint="default"/>
        <w:lang w:val="en-US" w:eastAsia="en-US" w:bidi="ar-SA"/>
      </w:rPr>
    </w:lvl>
    <w:lvl w:ilvl="4" w:tplc="58E6F7E6">
      <w:numFmt w:val="bullet"/>
      <w:lvlText w:val="•"/>
      <w:lvlJc w:val="left"/>
      <w:pPr>
        <w:ind w:left="5078" w:hanging="466"/>
      </w:pPr>
      <w:rPr>
        <w:rFonts w:hint="default"/>
        <w:lang w:val="en-US" w:eastAsia="en-US" w:bidi="ar-SA"/>
      </w:rPr>
    </w:lvl>
    <w:lvl w:ilvl="5" w:tplc="D286158E">
      <w:numFmt w:val="bullet"/>
      <w:lvlText w:val="•"/>
      <w:lvlJc w:val="left"/>
      <w:pPr>
        <w:ind w:left="6053" w:hanging="466"/>
      </w:pPr>
      <w:rPr>
        <w:rFonts w:hint="default"/>
        <w:lang w:val="en-US" w:eastAsia="en-US" w:bidi="ar-SA"/>
      </w:rPr>
    </w:lvl>
    <w:lvl w:ilvl="6" w:tplc="3BC447A6">
      <w:numFmt w:val="bullet"/>
      <w:lvlText w:val="•"/>
      <w:lvlJc w:val="left"/>
      <w:pPr>
        <w:ind w:left="7027" w:hanging="466"/>
      </w:pPr>
      <w:rPr>
        <w:rFonts w:hint="default"/>
        <w:lang w:val="en-US" w:eastAsia="en-US" w:bidi="ar-SA"/>
      </w:rPr>
    </w:lvl>
    <w:lvl w:ilvl="7" w:tplc="335CCE9A">
      <w:numFmt w:val="bullet"/>
      <w:lvlText w:val="•"/>
      <w:lvlJc w:val="left"/>
      <w:pPr>
        <w:ind w:left="8002" w:hanging="466"/>
      </w:pPr>
      <w:rPr>
        <w:rFonts w:hint="default"/>
        <w:lang w:val="en-US" w:eastAsia="en-US" w:bidi="ar-SA"/>
      </w:rPr>
    </w:lvl>
    <w:lvl w:ilvl="8" w:tplc="7A3A6378">
      <w:numFmt w:val="bullet"/>
      <w:lvlText w:val="•"/>
      <w:lvlJc w:val="left"/>
      <w:pPr>
        <w:ind w:left="8977" w:hanging="466"/>
      </w:pPr>
      <w:rPr>
        <w:rFonts w:hint="default"/>
        <w:lang w:val="en-US" w:eastAsia="en-US" w:bidi="ar-SA"/>
      </w:rPr>
    </w:lvl>
  </w:abstractNum>
  <w:abstractNum w:abstractNumId="19" w15:restartNumberingAfterBreak="0">
    <w:nsid w:val="3F2B1C3E"/>
    <w:multiLevelType w:val="multilevel"/>
    <w:tmpl w:val="BCB0581E"/>
    <w:lvl w:ilvl="0">
      <w:start w:val="1"/>
      <w:numFmt w:val="lowerRoman"/>
      <w:lvlText w:val="%1."/>
      <w:lvlJc w:val="right"/>
      <w:pPr>
        <w:tabs>
          <w:tab w:val="num" w:pos="0"/>
        </w:tabs>
        <w:ind w:left="2160" w:hanging="1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3F666923"/>
    <w:multiLevelType w:val="hybridMultilevel"/>
    <w:tmpl w:val="5E5EC3D0"/>
    <w:lvl w:ilvl="0" w:tplc="940899A8">
      <w:start w:val="1"/>
      <w:numFmt w:val="lowerRoman"/>
      <w:lvlText w:val="%1."/>
      <w:lvlJc w:val="left"/>
      <w:pPr>
        <w:ind w:left="1180" w:hanging="466"/>
      </w:pPr>
      <w:rPr>
        <w:rFonts w:ascii="Times New Roman" w:eastAsia="Times New Roman" w:hAnsi="Times New Roman" w:cs="Times New Roman" w:hint="default"/>
        <w:b/>
        <w:bCs/>
        <w:spacing w:val="-1"/>
        <w:w w:val="100"/>
        <w:sz w:val="20"/>
        <w:szCs w:val="20"/>
        <w:lang w:val="en-US" w:eastAsia="en-US" w:bidi="ar-SA"/>
      </w:rPr>
    </w:lvl>
    <w:lvl w:ilvl="1" w:tplc="6D64F63E">
      <w:numFmt w:val="bullet"/>
      <w:lvlText w:val="•"/>
      <w:lvlJc w:val="left"/>
      <w:pPr>
        <w:ind w:left="2154" w:hanging="466"/>
      </w:pPr>
      <w:rPr>
        <w:rFonts w:hint="default"/>
        <w:lang w:val="en-US" w:eastAsia="en-US" w:bidi="ar-SA"/>
      </w:rPr>
    </w:lvl>
    <w:lvl w:ilvl="2" w:tplc="698EDEC4">
      <w:numFmt w:val="bullet"/>
      <w:lvlText w:val="•"/>
      <w:lvlJc w:val="left"/>
      <w:pPr>
        <w:ind w:left="3129" w:hanging="466"/>
      </w:pPr>
      <w:rPr>
        <w:rFonts w:hint="default"/>
        <w:lang w:val="en-US" w:eastAsia="en-US" w:bidi="ar-SA"/>
      </w:rPr>
    </w:lvl>
    <w:lvl w:ilvl="3" w:tplc="9C167D3C">
      <w:numFmt w:val="bullet"/>
      <w:lvlText w:val="•"/>
      <w:lvlJc w:val="left"/>
      <w:pPr>
        <w:ind w:left="4103" w:hanging="466"/>
      </w:pPr>
      <w:rPr>
        <w:rFonts w:hint="default"/>
        <w:lang w:val="en-US" w:eastAsia="en-US" w:bidi="ar-SA"/>
      </w:rPr>
    </w:lvl>
    <w:lvl w:ilvl="4" w:tplc="02C83494">
      <w:numFmt w:val="bullet"/>
      <w:lvlText w:val="•"/>
      <w:lvlJc w:val="left"/>
      <w:pPr>
        <w:ind w:left="5078" w:hanging="466"/>
      </w:pPr>
      <w:rPr>
        <w:rFonts w:hint="default"/>
        <w:lang w:val="en-US" w:eastAsia="en-US" w:bidi="ar-SA"/>
      </w:rPr>
    </w:lvl>
    <w:lvl w:ilvl="5" w:tplc="87542FE4">
      <w:numFmt w:val="bullet"/>
      <w:lvlText w:val="•"/>
      <w:lvlJc w:val="left"/>
      <w:pPr>
        <w:ind w:left="6053" w:hanging="466"/>
      </w:pPr>
      <w:rPr>
        <w:rFonts w:hint="default"/>
        <w:lang w:val="en-US" w:eastAsia="en-US" w:bidi="ar-SA"/>
      </w:rPr>
    </w:lvl>
    <w:lvl w:ilvl="6" w:tplc="B04E26B2">
      <w:numFmt w:val="bullet"/>
      <w:lvlText w:val="•"/>
      <w:lvlJc w:val="left"/>
      <w:pPr>
        <w:ind w:left="7027" w:hanging="466"/>
      </w:pPr>
      <w:rPr>
        <w:rFonts w:hint="default"/>
        <w:lang w:val="en-US" w:eastAsia="en-US" w:bidi="ar-SA"/>
      </w:rPr>
    </w:lvl>
    <w:lvl w:ilvl="7" w:tplc="F8EAD912">
      <w:numFmt w:val="bullet"/>
      <w:lvlText w:val="•"/>
      <w:lvlJc w:val="left"/>
      <w:pPr>
        <w:ind w:left="8002" w:hanging="466"/>
      </w:pPr>
      <w:rPr>
        <w:rFonts w:hint="default"/>
        <w:lang w:val="en-US" w:eastAsia="en-US" w:bidi="ar-SA"/>
      </w:rPr>
    </w:lvl>
    <w:lvl w:ilvl="8" w:tplc="3E5488BA">
      <w:numFmt w:val="bullet"/>
      <w:lvlText w:val="•"/>
      <w:lvlJc w:val="left"/>
      <w:pPr>
        <w:ind w:left="8977" w:hanging="466"/>
      </w:pPr>
      <w:rPr>
        <w:rFonts w:hint="default"/>
        <w:lang w:val="en-US" w:eastAsia="en-US" w:bidi="ar-SA"/>
      </w:rPr>
    </w:lvl>
  </w:abstractNum>
  <w:abstractNum w:abstractNumId="21" w15:restartNumberingAfterBreak="0">
    <w:nsid w:val="402753BE"/>
    <w:multiLevelType w:val="hybridMultilevel"/>
    <w:tmpl w:val="B322D07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15:restartNumberingAfterBreak="0">
    <w:nsid w:val="413D7BD9"/>
    <w:multiLevelType w:val="multilevel"/>
    <w:tmpl w:val="F73C4F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4B146FD5"/>
    <w:multiLevelType w:val="hybridMultilevel"/>
    <w:tmpl w:val="04DA7C24"/>
    <w:lvl w:ilvl="0" w:tplc="EDA2FFC0">
      <w:start w:val="1"/>
      <w:numFmt w:val="decimal"/>
      <w:lvlText w:val="%1."/>
      <w:lvlJc w:val="left"/>
      <w:pPr>
        <w:ind w:left="1720" w:hanging="360"/>
      </w:pPr>
      <w:rPr>
        <w:rFonts w:ascii="Arial" w:eastAsia="Arial" w:hAnsi="Arial" w:cs="Arial" w:hint="default"/>
        <w:spacing w:val="-1"/>
        <w:w w:val="100"/>
        <w:sz w:val="24"/>
        <w:szCs w:val="24"/>
        <w:lang w:val="en-US" w:eastAsia="en-US" w:bidi="ar-SA"/>
      </w:rPr>
    </w:lvl>
    <w:lvl w:ilvl="1" w:tplc="324CD64E">
      <w:numFmt w:val="bullet"/>
      <w:lvlText w:val="●"/>
      <w:lvlJc w:val="left"/>
      <w:pPr>
        <w:ind w:left="2980" w:hanging="360"/>
      </w:pPr>
      <w:rPr>
        <w:rFonts w:ascii="Arial" w:eastAsia="Arial" w:hAnsi="Arial" w:cs="Arial" w:hint="default"/>
        <w:w w:val="100"/>
        <w:sz w:val="20"/>
        <w:szCs w:val="20"/>
        <w:lang w:val="en-US" w:eastAsia="en-US" w:bidi="ar-SA"/>
      </w:rPr>
    </w:lvl>
    <w:lvl w:ilvl="2" w:tplc="F0044FA0">
      <w:numFmt w:val="bullet"/>
      <w:lvlText w:val="•"/>
      <w:lvlJc w:val="left"/>
      <w:pPr>
        <w:ind w:left="3862" w:hanging="360"/>
      </w:pPr>
      <w:rPr>
        <w:rFonts w:hint="default"/>
        <w:lang w:val="en-US" w:eastAsia="en-US" w:bidi="ar-SA"/>
      </w:rPr>
    </w:lvl>
    <w:lvl w:ilvl="3" w:tplc="3C1A054E">
      <w:numFmt w:val="bullet"/>
      <w:lvlText w:val="•"/>
      <w:lvlJc w:val="left"/>
      <w:pPr>
        <w:ind w:left="4745" w:hanging="360"/>
      </w:pPr>
      <w:rPr>
        <w:rFonts w:hint="default"/>
        <w:lang w:val="en-US" w:eastAsia="en-US" w:bidi="ar-SA"/>
      </w:rPr>
    </w:lvl>
    <w:lvl w:ilvl="4" w:tplc="B906953E">
      <w:numFmt w:val="bullet"/>
      <w:lvlText w:val="•"/>
      <w:lvlJc w:val="left"/>
      <w:pPr>
        <w:ind w:left="5628" w:hanging="360"/>
      </w:pPr>
      <w:rPr>
        <w:rFonts w:hint="default"/>
        <w:lang w:val="en-US" w:eastAsia="en-US" w:bidi="ar-SA"/>
      </w:rPr>
    </w:lvl>
    <w:lvl w:ilvl="5" w:tplc="1166B620">
      <w:numFmt w:val="bullet"/>
      <w:lvlText w:val="•"/>
      <w:lvlJc w:val="left"/>
      <w:pPr>
        <w:ind w:left="6511" w:hanging="360"/>
      </w:pPr>
      <w:rPr>
        <w:rFonts w:hint="default"/>
        <w:lang w:val="en-US" w:eastAsia="en-US" w:bidi="ar-SA"/>
      </w:rPr>
    </w:lvl>
    <w:lvl w:ilvl="6" w:tplc="A2066E16">
      <w:numFmt w:val="bullet"/>
      <w:lvlText w:val="•"/>
      <w:lvlJc w:val="left"/>
      <w:pPr>
        <w:ind w:left="7394" w:hanging="360"/>
      </w:pPr>
      <w:rPr>
        <w:rFonts w:hint="default"/>
        <w:lang w:val="en-US" w:eastAsia="en-US" w:bidi="ar-SA"/>
      </w:rPr>
    </w:lvl>
    <w:lvl w:ilvl="7" w:tplc="A968999E">
      <w:numFmt w:val="bullet"/>
      <w:lvlText w:val="•"/>
      <w:lvlJc w:val="left"/>
      <w:pPr>
        <w:ind w:left="8277" w:hanging="360"/>
      </w:pPr>
      <w:rPr>
        <w:rFonts w:hint="default"/>
        <w:lang w:val="en-US" w:eastAsia="en-US" w:bidi="ar-SA"/>
      </w:rPr>
    </w:lvl>
    <w:lvl w:ilvl="8" w:tplc="E3D86BD6">
      <w:numFmt w:val="bullet"/>
      <w:lvlText w:val="•"/>
      <w:lvlJc w:val="left"/>
      <w:pPr>
        <w:ind w:left="9160" w:hanging="360"/>
      </w:pPr>
      <w:rPr>
        <w:rFonts w:hint="default"/>
        <w:lang w:val="en-US" w:eastAsia="en-US" w:bidi="ar-SA"/>
      </w:rPr>
    </w:lvl>
  </w:abstractNum>
  <w:abstractNum w:abstractNumId="24" w15:restartNumberingAfterBreak="0">
    <w:nsid w:val="4ED337AC"/>
    <w:multiLevelType w:val="multilevel"/>
    <w:tmpl w:val="FCDAF998"/>
    <w:lvl w:ilvl="0">
      <w:start w:val="1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50E8108C"/>
    <w:multiLevelType w:val="multilevel"/>
    <w:tmpl w:val="BCB0581E"/>
    <w:lvl w:ilvl="0">
      <w:start w:val="1"/>
      <w:numFmt w:val="lowerRoman"/>
      <w:lvlText w:val="%1."/>
      <w:lvlJc w:val="right"/>
      <w:pPr>
        <w:tabs>
          <w:tab w:val="num" w:pos="0"/>
        </w:tabs>
        <w:ind w:left="2160" w:hanging="1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529A1546"/>
    <w:multiLevelType w:val="multilevel"/>
    <w:tmpl w:val="B1DA6560"/>
    <w:lvl w:ilvl="0">
      <w:start w:val="1"/>
      <w:numFmt w:val="decimal"/>
      <w:lvlText w:val="%1."/>
      <w:lvlJc w:val="left"/>
      <w:pPr>
        <w:tabs>
          <w:tab w:val="num" w:pos="960"/>
        </w:tabs>
        <w:ind w:left="960" w:hanging="720"/>
      </w:pPr>
    </w:lvl>
    <w:lvl w:ilvl="1">
      <w:start w:val="1"/>
      <w:numFmt w:val="lowerLetter"/>
      <w:lvlText w:val="%2."/>
      <w:lvlJc w:val="left"/>
      <w:pPr>
        <w:tabs>
          <w:tab w:val="num" w:pos="1320"/>
        </w:tabs>
        <w:ind w:left="1320" w:hanging="360"/>
      </w:pPr>
    </w:lvl>
    <w:lvl w:ilvl="2">
      <w:start w:val="1"/>
      <w:numFmt w:val="lowerRoman"/>
      <w:lvlText w:val="%3."/>
      <w:lvlJc w:val="right"/>
      <w:pPr>
        <w:tabs>
          <w:tab w:val="num" w:pos="2040"/>
        </w:tabs>
        <w:ind w:left="2040" w:hanging="180"/>
      </w:pPr>
    </w:lvl>
    <w:lvl w:ilvl="3">
      <w:start w:val="1"/>
      <w:numFmt w:val="decimal"/>
      <w:lvlText w:val="%4."/>
      <w:lvlJc w:val="left"/>
      <w:pPr>
        <w:tabs>
          <w:tab w:val="num" w:pos="2760"/>
        </w:tabs>
        <w:ind w:left="2760" w:hanging="360"/>
      </w:pPr>
    </w:lvl>
    <w:lvl w:ilvl="4">
      <w:start w:val="1"/>
      <w:numFmt w:val="lowerLetter"/>
      <w:lvlText w:val="%5."/>
      <w:lvlJc w:val="left"/>
      <w:pPr>
        <w:tabs>
          <w:tab w:val="num" w:pos="3480"/>
        </w:tabs>
        <w:ind w:left="3480" w:hanging="360"/>
      </w:pPr>
    </w:lvl>
    <w:lvl w:ilvl="5">
      <w:start w:val="1"/>
      <w:numFmt w:val="lowerRoman"/>
      <w:lvlText w:val="%6."/>
      <w:lvlJc w:val="right"/>
      <w:pPr>
        <w:tabs>
          <w:tab w:val="num" w:pos="4200"/>
        </w:tabs>
        <w:ind w:left="4200" w:hanging="180"/>
      </w:pPr>
    </w:lvl>
    <w:lvl w:ilvl="6">
      <w:start w:val="1"/>
      <w:numFmt w:val="decimal"/>
      <w:lvlText w:val="%7."/>
      <w:lvlJc w:val="left"/>
      <w:pPr>
        <w:tabs>
          <w:tab w:val="num" w:pos="4920"/>
        </w:tabs>
        <w:ind w:left="4920" w:hanging="360"/>
      </w:pPr>
    </w:lvl>
    <w:lvl w:ilvl="7">
      <w:start w:val="1"/>
      <w:numFmt w:val="lowerLetter"/>
      <w:lvlText w:val="%8."/>
      <w:lvlJc w:val="left"/>
      <w:pPr>
        <w:tabs>
          <w:tab w:val="num" w:pos="5640"/>
        </w:tabs>
        <w:ind w:left="5640" w:hanging="360"/>
      </w:pPr>
    </w:lvl>
    <w:lvl w:ilvl="8">
      <w:start w:val="1"/>
      <w:numFmt w:val="lowerRoman"/>
      <w:lvlText w:val="%9."/>
      <w:lvlJc w:val="right"/>
      <w:pPr>
        <w:tabs>
          <w:tab w:val="num" w:pos="6360"/>
        </w:tabs>
        <w:ind w:left="6360" w:hanging="180"/>
      </w:pPr>
    </w:lvl>
  </w:abstractNum>
  <w:abstractNum w:abstractNumId="27" w15:restartNumberingAfterBreak="0">
    <w:nsid w:val="55D344F8"/>
    <w:multiLevelType w:val="hybridMultilevel"/>
    <w:tmpl w:val="2FDC6DC8"/>
    <w:lvl w:ilvl="0" w:tplc="0420949E">
      <w:numFmt w:val="bullet"/>
      <w:lvlText w:val=""/>
      <w:lvlJc w:val="left"/>
      <w:pPr>
        <w:ind w:left="744" w:hanging="285"/>
      </w:pPr>
      <w:rPr>
        <w:rFonts w:hint="default"/>
        <w:w w:val="100"/>
        <w:lang w:val="en-US" w:eastAsia="en-US" w:bidi="ar-SA"/>
      </w:rPr>
    </w:lvl>
    <w:lvl w:ilvl="1" w:tplc="D9866E92">
      <w:numFmt w:val="bullet"/>
      <w:lvlText w:val=""/>
      <w:lvlJc w:val="left"/>
      <w:pPr>
        <w:ind w:left="1180" w:hanging="360"/>
      </w:pPr>
      <w:rPr>
        <w:rFonts w:hint="default"/>
        <w:w w:val="100"/>
        <w:lang w:val="en-US" w:eastAsia="en-US" w:bidi="ar-SA"/>
      </w:rPr>
    </w:lvl>
    <w:lvl w:ilvl="2" w:tplc="3DA65AF4">
      <w:numFmt w:val="bullet"/>
      <w:lvlText w:val="•"/>
      <w:lvlJc w:val="left"/>
      <w:pPr>
        <w:ind w:left="2262" w:hanging="360"/>
      </w:pPr>
      <w:rPr>
        <w:rFonts w:hint="default"/>
        <w:lang w:val="en-US" w:eastAsia="en-US" w:bidi="ar-SA"/>
      </w:rPr>
    </w:lvl>
    <w:lvl w:ilvl="3" w:tplc="DB90B20A">
      <w:numFmt w:val="bullet"/>
      <w:lvlText w:val="•"/>
      <w:lvlJc w:val="left"/>
      <w:pPr>
        <w:ind w:left="3345" w:hanging="360"/>
      </w:pPr>
      <w:rPr>
        <w:rFonts w:hint="default"/>
        <w:lang w:val="en-US" w:eastAsia="en-US" w:bidi="ar-SA"/>
      </w:rPr>
    </w:lvl>
    <w:lvl w:ilvl="4" w:tplc="BFF6CD54">
      <w:numFmt w:val="bullet"/>
      <w:lvlText w:val="•"/>
      <w:lvlJc w:val="left"/>
      <w:pPr>
        <w:ind w:left="4428" w:hanging="360"/>
      </w:pPr>
      <w:rPr>
        <w:rFonts w:hint="default"/>
        <w:lang w:val="en-US" w:eastAsia="en-US" w:bidi="ar-SA"/>
      </w:rPr>
    </w:lvl>
    <w:lvl w:ilvl="5" w:tplc="980C9BB4">
      <w:numFmt w:val="bullet"/>
      <w:lvlText w:val="•"/>
      <w:lvlJc w:val="left"/>
      <w:pPr>
        <w:ind w:left="5511" w:hanging="360"/>
      </w:pPr>
      <w:rPr>
        <w:rFonts w:hint="default"/>
        <w:lang w:val="en-US" w:eastAsia="en-US" w:bidi="ar-SA"/>
      </w:rPr>
    </w:lvl>
    <w:lvl w:ilvl="6" w:tplc="B4187198">
      <w:numFmt w:val="bullet"/>
      <w:lvlText w:val="•"/>
      <w:lvlJc w:val="left"/>
      <w:pPr>
        <w:ind w:left="6594" w:hanging="360"/>
      </w:pPr>
      <w:rPr>
        <w:rFonts w:hint="default"/>
        <w:lang w:val="en-US" w:eastAsia="en-US" w:bidi="ar-SA"/>
      </w:rPr>
    </w:lvl>
    <w:lvl w:ilvl="7" w:tplc="624C77B4">
      <w:numFmt w:val="bullet"/>
      <w:lvlText w:val="•"/>
      <w:lvlJc w:val="left"/>
      <w:pPr>
        <w:ind w:left="7677" w:hanging="360"/>
      </w:pPr>
      <w:rPr>
        <w:rFonts w:hint="default"/>
        <w:lang w:val="en-US" w:eastAsia="en-US" w:bidi="ar-SA"/>
      </w:rPr>
    </w:lvl>
    <w:lvl w:ilvl="8" w:tplc="D5E420A4">
      <w:numFmt w:val="bullet"/>
      <w:lvlText w:val="•"/>
      <w:lvlJc w:val="left"/>
      <w:pPr>
        <w:ind w:left="8760" w:hanging="360"/>
      </w:pPr>
      <w:rPr>
        <w:rFonts w:hint="default"/>
        <w:lang w:val="en-US" w:eastAsia="en-US" w:bidi="ar-SA"/>
      </w:rPr>
    </w:lvl>
  </w:abstractNum>
  <w:abstractNum w:abstractNumId="28" w15:restartNumberingAfterBreak="0">
    <w:nsid w:val="57076570"/>
    <w:multiLevelType w:val="multilevel"/>
    <w:tmpl w:val="82D0033A"/>
    <w:lvl w:ilvl="0">
      <w:start w:val="1"/>
      <w:numFmt w:val="bullet"/>
      <w:lvlText w:val=""/>
      <w:lvlJc w:val="left"/>
      <w:pPr>
        <w:tabs>
          <w:tab w:val="num" w:pos="0"/>
        </w:tabs>
        <w:ind w:left="1062" w:hanging="360"/>
      </w:pPr>
      <w:rPr>
        <w:rFonts w:ascii="Symbol" w:hAnsi="Symbol" w:cs="Symbol" w:hint="default"/>
      </w:rPr>
    </w:lvl>
    <w:lvl w:ilvl="1">
      <w:start w:val="1"/>
      <w:numFmt w:val="bullet"/>
      <w:lvlText w:val="o"/>
      <w:lvlJc w:val="left"/>
      <w:pPr>
        <w:tabs>
          <w:tab w:val="num" w:pos="0"/>
        </w:tabs>
        <w:ind w:left="1782" w:hanging="360"/>
      </w:pPr>
      <w:rPr>
        <w:rFonts w:ascii="Courier New" w:hAnsi="Courier New" w:cs="Courier New" w:hint="default"/>
      </w:rPr>
    </w:lvl>
    <w:lvl w:ilvl="2">
      <w:start w:val="1"/>
      <w:numFmt w:val="bullet"/>
      <w:lvlText w:val=""/>
      <w:lvlJc w:val="left"/>
      <w:pPr>
        <w:tabs>
          <w:tab w:val="num" w:pos="0"/>
        </w:tabs>
        <w:ind w:left="2502" w:hanging="360"/>
      </w:pPr>
      <w:rPr>
        <w:rFonts w:ascii="Wingdings" w:hAnsi="Wingdings" w:cs="Wingdings" w:hint="default"/>
      </w:rPr>
    </w:lvl>
    <w:lvl w:ilvl="3">
      <w:start w:val="1"/>
      <w:numFmt w:val="bullet"/>
      <w:lvlText w:val=""/>
      <w:lvlJc w:val="left"/>
      <w:pPr>
        <w:tabs>
          <w:tab w:val="num" w:pos="0"/>
        </w:tabs>
        <w:ind w:left="3222" w:hanging="360"/>
      </w:pPr>
      <w:rPr>
        <w:rFonts w:ascii="Symbol" w:hAnsi="Symbol" w:cs="Symbol" w:hint="default"/>
      </w:rPr>
    </w:lvl>
    <w:lvl w:ilvl="4">
      <w:start w:val="1"/>
      <w:numFmt w:val="bullet"/>
      <w:lvlText w:val="o"/>
      <w:lvlJc w:val="left"/>
      <w:pPr>
        <w:tabs>
          <w:tab w:val="num" w:pos="0"/>
        </w:tabs>
        <w:ind w:left="3942" w:hanging="360"/>
      </w:pPr>
      <w:rPr>
        <w:rFonts w:ascii="Courier New" w:hAnsi="Courier New" w:cs="Courier New" w:hint="default"/>
      </w:rPr>
    </w:lvl>
    <w:lvl w:ilvl="5">
      <w:start w:val="1"/>
      <w:numFmt w:val="bullet"/>
      <w:lvlText w:val=""/>
      <w:lvlJc w:val="left"/>
      <w:pPr>
        <w:tabs>
          <w:tab w:val="num" w:pos="0"/>
        </w:tabs>
        <w:ind w:left="4662" w:hanging="360"/>
      </w:pPr>
      <w:rPr>
        <w:rFonts w:ascii="Wingdings" w:hAnsi="Wingdings" w:cs="Wingdings" w:hint="default"/>
      </w:rPr>
    </w:lvl>
    <w:lvl w:ilvl="6">
      <w:start w:val="1"/>
      <w:numFmt w:val="bullet"/>
      <w:lvlText w:val=""/>
      <w:lvlJc w:val="left"/>
      <w:pPr>
        <w:tabs>
          <w:tab w:val="num" w:pos="0"/>
        </w:tabs>
        <w:ind w:left="5382" w:hanging="360"/>
      </w:pPr>
      <w:rPr>
        <w:rFonts w:ascii="Symbol" w:hAnsi="Symbol" w:cs="Symbol" w:hint="default"/>
      </w:rPr>
    </w:lvl>
    <w:lvl w:ilvl="7">
      <w:start w:val="1"/>
      <w:numFmt w:val="bullet"/>
      <w:lvlText w:val="o"/>
      <w:lvlJc w:val="left"/>
      <w:pPr>
        <w:tabs>
          <w:tab w:val="num" w:pos="0"/>
        </w:tabs>
        <w:ind w:left="6102" w:hanging="360"/>
      </w:pPr>
      <w:rPr>
        <w:rFonts w:ascii="Courier New" w:hAnsi="Courier New" w:cs="Courier New" w:hint="default"/>
      </w:rPr>
    </w:lvl>
    <w:lvl w:ilvl="8">
      <w:start w:val="1"/>
      <w:numFmt w:val="bullet"/>
      <w:lvlText w:val=""/>
      <w:lvlJc w:val="left"/>
      <w:pPr>
        <w:tabs>
          <w:tab w:val="num" w:pos="0"/>
        </w:tabs>
        <w:ind w:left="6822" w:hanging="360"/>
      </w:pPr>
      <w:rPr>
        <w:rFonts w:ascii="Wingdings" w:hAnsi="Wingdings" w:cs="Wingdings" w:hint="default"/>
      </w:rPr>
    </w:lvl>
  </w:abstractNum>
  <w:abstractNum w:abstractNumId="29" w15:restartNumberingAfterBreak="0">
    <w:nsid w:val="5D8F0B0A"/>
    <w:multiLevelType w:val="hybridMultilevel"/>
    <w:tmpl w:val="4420DC40"/>
    <w:lvl w:ilvl="0" w:tplc="21C848F6">
      <w:start w:val="1"/>
      <w:numFmt w:val="decimal"/>
      <w:lvlText w:val="%1."/>
      <w:lvlJc w:val="left"/>
      <w:pPr>
        <w:ind w:left="1180" w:hanging="360"/>
      </w:pPr>
      <w:rPr>
        <w:rFonts w:ascii="Times New Roman" w:eastAsia="Times New Roman" w:hAnsi="Times New Roman" w:cs="Times New Roman" w:hint="default"/>
        <w:spacing w:val="-14"/>
        <w:w w:val="100"/>
        <w:sz w:val="24"/>
        <w:szCs w:val="24"/>
        <w:lang w:val="en-US" w:eastAsia="en-US" w:bidi="ar-SA"/>
      </w:rPr>
    </w:lvl>
    <w:lvl w:ilvl="1" w:tplc="97AE8596">
      <w:numFmt w:val="bullet"/>
      <w:lvlText w:val="•"/>
      <w:lvlJc w:val="left"/>
      <w:pPr>
        <w:ind w:left="2154" w:hanging="360"/>
      </w:pPr>
      <w:rPr>
        <w:rFonts w:hint="default"/>
        <w:lang w:val="en-US" w:eastAsia="en-US" w:bidi="ar-SA"/>
      </w:rPr>
    </w:lvl>
    <w:lvl w:ilvl="2" w:tplc="31B082BE">
      <w:numFmt w:val="bullet"/>
      <w:lvlText w:val="•"/>
      <w:lvlJc w:val="left"/>
      <w:pPr>
        <w:ind w:left="3129" w:hanging="360"/>
      </w:pPr>
      <w:rPr>
        <w:rFonts w:hint="default"/>
        <w:lang w:val="en-US" w:eastAsia="en-US" w:bidi="ar-SA"/>
      </w:rPr>
    </w:lvl>
    <w:lvl w:ilvl="3" w:tplc="13201526">
      <w:numFmt w:val="bullet"/>
      <w:lvlText w:val="•"/>
      <w:lvlJc w:val="left"/>
      <w:pPr>
        <w:ind w:left="4103" w:hanging="360"/>
      </w:pPr>
      <w:rPr>
        <w:rFonts w:hint="default"/>
        <w:lang w:val="en-US" w:eastAsia="en-US" w:bidi="ar-SA"/>
      </w:rPr>
    </w:lvl>
    <w:lvl w:ilvl="4" w:tplc="9EFA54AA">
      <w:numFmt w:val="bullet"/>
      <w:lvlText w:val="•"/>
      <w:lvlJc w:val="left"/>
      <w:pPr>
        <w:ind w:left="5078" w:hanging="360"/>
      </w:pPr>
      <w:rPr>
        <w:rFonts w:hint="default"/>
        <w:lang w:val="en-US" w:eastAsia="en-US" w:bidi="ar-SA"/>
      </w:rPr>
    </w:lvl>
    <w:lvl w:ilvl="5" w:tplc="5FC0C1F6">
      <w:numFmt w:val="bullet"/>
      <w:lvlText w:val="•"/>
      <w:lvlJc w:val="left"/>
      <w:pPr>
        <w:ind w:left="6053" w:hanging="360"/>
      </w:pPr>
      <w:rPr>
        <w:rFonts w:hint="default"/>
        <w:lang w:val="en-US" w:eastAsia="en-US" w:bidi="ar-SA"/>
      </w:rPr>
    </w:lvl>
    <w:lvl w:ilvl="6" w:tplc="AA2CCF64">
      <w:numFmt w:val="bullet"/>
      <w:lvlText w:val="•"/>
      <w:lvlJc w:val="left"/>
      <w:pPr>
        <w:ind w:left="7027" w:hanging="360"/>
      </w:pPr>
      <w:rPr>
        <w:rFonts w:hint="default"/>
        <w:lang w:val="en-US" w:eastAsia="en-US" w:bidi="ar-SA"/>
      </w:rPr>
    </w:lvl>
    <w:lvl w:ilvl="7" w:tplc="D92AB7BA">
      <w:numFmt w:val="bullet"/>
      <w:lvlText w:val="•"/>
      <w:lvlJc w:val="left"/>
      <w:pPr>
        <w:ind w:left="8002" w:hanging="360"/>
      </w:pPr>
      <w:rPr>
        <w:rFonts w:hint="default"/>
        <w:lang w:val="en-US" w:eastAsia="en-US" w:bidi="ar-SA"/>
      </w:rPr>
    </w:lvl>
    <w:lvl w:ilvl="8" w:tplc="E91C708A">
      <w:numFmt w:val="bullet"/>
      <w:lvlText w:val="•"/>
      <w:lvlJc w:val="left"/>
      <w:pPr>
        <w:ind w:left="8977" w:hanging="360"/>
      </w:pPr>
      <w:rPr>
        <w:rFonts w:hint="default"/>
        <w:lang w:val="en-US" w:eastAsia="en-US" w:bidi="ar-SA"/>
      </w:rPr>
    </w:lvl>
  </w:abstractNum>
  <w:abstractNum w:abstractNumId="30" w15:restartNumberingAfterBreak="0">
    <w:nsid w:val="67A2766A"/>
    <w:multiLevelType w:val="multilevel"/>
    <w:tmpl w:val="4A725D98"/>
    <w:lvl w:ilvl="0">
      <w:start w:val="1"/>
      <w:numFmt w:val="decimal"/>
      <w:lvlText w:val="%1."/>
      <w:lvlJc w:val="left"/>
      <w:pPr>
        <w:tabs>
          <w:tab w:val="num" w:pos="0"/>
        </w:tabs>
        <w:ind w:left="2160" w:hanging="18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6A5B7FCC"/>
    <w:multiLevelType w:val="multilevel"/>
    <w:tmpl w:val="064876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6A7F642E"/>
    <w:multiLevelType w:val="hybridMultilevel"/>
    <w:tmpl w:val="2A404A8C"/>
    <w:lvl w:ilvl="0" w:tplc="2C04ECBE">
      <w:start w:val="1"/>
      <w:numFmt w:val="decimal"/>
      <w:lvlText w:val="%1)"/>
      <w:lvlJc w:val="left"/>
      <w:pPr>
        <w:ind w:left="942" w:hanging="483"/>
      </w:pPr>
      <w:rPr>
        <w:rFonts w:ascii="Times New Roman" w:eastAsia="Times New Roman" w:hAnsi="Times New Roman" w:cs="Times New Roman" w:hint="default"/>
        <w:spacing w:val="-2"/>
        <w:w w:val="100"/>
        <w:sz w:val="24"/>
        <w:szCs w:val="24"/>
        <w:lang w:val="en-US" w:eastAsia="en-US" w:bidi="ar-SA"/>
      </w:rPr>
    </w:lvl>
    <w:lvl w:ilvl="1" w:tplc="DC38D646">
      <w:numFmt w:val="bullet"/>
      <w:lvlText w:val="●"/>
      <w:lvlJc w:val="left"/>
      <w:pPr>
        <w:ind w:left="1000" w:hanging="360"/>
      </w:pPr>
      <w:rPr>
        <w:rFonts w:ascii="Arial" w:eastAsia="Arial" w:hAnsi="Arial" w:cs="Arial" w:hint="default"/>
        <w:w w:val="100"/>
        <w:sz w:val="20"/>
        <w:szCs w:val="20"/>
        <w:lang w:val="en-US" w:eastAsia="en-US" w:bidi="ar-SA"/>
      </w:rPr>
    </w:lvl>
    <w:lvl w:ilvl="2" w:tplc="B936E4F2">
      <w:numFmt w:val="bullet"/>
      <w:lvlText w:val="•"/>
      <w:lvlJc w:val="left"/>
      <w:pPr>
        <w:ind w:left="2102" w:hanging="360"/>
      </w:pPr>
      <w:rPr>
        <w:rFonts w:hint="default"/>
        <w:lang w:val="en-US" w:eastAsia="en-US" w:bidi="ar-SA"/>
      </w:rPr>
    </w:lvl>
    <w:lvl w:ilvl="3" w:tplc="B9240AC8">
      <w:numFmt w:val="bullet"/>
      <w:lvlText w:val="•"/>
      <w:lvlJc w:val="left"/>
      <w:pPr>
        <w:ind w:left="3205" w:hanging="360"/>
      </w:pPr>
      <w:rPr>
        <w:rFonts w:hint="default"/>
        <w:lang w:val="en-US" w:eastAsia="en-US" w:bidi="ar-SA"/>
      </w:rPr>
    </w:lvl>
    <w:lvl w:ilvl="4" w:tplc="FCA88388">
      <w:numFmt w:val="bullet"/>
      <w:lvlText w:val="•"/>
      <w:lvlJc w:val="left"/>
      <w:pPr>
        <w:ind w:left="4308" w:hanging="360"/>
      </w:pPr>
      <w:rPr>
        <w:rFonts w:hint="default"/>
        <w:lang w:val="en-US" w:eastAsia="en-US" w:bidi="ar-SA"/>
      </w:rPr>
    </w:lvl>
    <w:lvl w:ilvl="5" w:tplc="574EDAC0">
      <w:numFmt w:val="bullet"/>
      <w:lvlText w:val="•"/>
      <w:lvlJc w:val="left"/>
      <w:pPr>
        <w:ind w:left="5411" w:hanging="360"/>
      </w:pPr>
      <w:rPr>
        <w:rFonts w:hint="default"/>
        <w:lang w:val="en-US" w:eastAsia="en-US" w:bidi="ar-SA"/>
      </w:rPr>
    </w:lvl>
    <w:lvl w:ilvl="6" w:tplc="B0BC9C6E">
      <w:numFmt w:val="bullet"/>
      <w:lvlText w:val="•"/>
      <w:lvlJc w:val="left"/>
      <w:pPr>
        <w:ind w:left="6514" w:hanging="360"/>
      </w:pPr>
      <w:rPr>
        <w:rFonts w:hint="default"/>
        <w:lang w:val="en-US" w:eastAsia="en-US" w:bidi="ar-SA"/>
      </w:rPr>
    </w:lvl>
    <w:lvl w:ilvl="7" w:tplc="C57CBC66">
      <w:numFmt w:val="bullet"/>
      <w:lvlText w:val="•"/>
      <w:lvlJc w:val="left"/>
      <w:pPr>
        <w:ind w:left="7617" w:hanging="360"/>
      </w:pPr>
      <w:rPr>
        <w:rFonts w:hint="default"/>
        <w:lang w:val="en-US" w:eastAsia="en-US" w:bidi="ar-SA"/>
      </w:rPr>
    </w:lvl>
    <w:lvl w:ilvl="8" w:tplc="0C1CCEF6">
      <w:numFmt w:val="bullet"/>
      <w:lvlText w:val="•"/>
      <w:lvlJc w:val="left"/>
      <w:pPr>
        <w:ind w:left="8720" w:hanging="360"/>
      </w:pPr>
      <w:rPr>
        <w:rFonts w:hint="default"/>
        <w:lang w:val="en-US" w:eastAsia="en-US" w:bidi="ar-SA"/>
      </w:rPr>
    </w:lvl>
  </w:abstractNum>
  <w:abstractNum w:abstractNumId="33" w15:restartNumberingAfterBreak="0">
    <w:nsid w:val="6C083C6C"/>
    <w:multiLevelType w:val="multilevel"/>
    <w:tmpl w:val="BCB0581E"/>
    <w:lvl w:ilvl="0">
      <w:start w:val="1"/>
      <w:numFmt w:val="lowerRoman"/>
      <w:lvlText w:val="%1."/>
      <w:lvlJc w:val="right"/>
      <w:pPr>
        <w:tabs>
          <w:tab w:val="num" w:pos="0"/>
        </w:tabs>
        <w:ind w:left="2160" w:hanging="1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6E0C197E"/>
    <w:multiLevelType w:val="hybridMultilevel"/>
    <w:tmpl w:val="46B26712"/>
    <w:lvl w:ilvl="0" w:tplc="90B6FDE0">
      <w:start w:val="1"/>
      <w:numFmt w:val="decimal"/>
      <w:lvlText w:val="[%1]"/>
      <w:lvlJc w:val="left"/>
      <w:pPr>
        <w:ind w:left="1182" w:hanging="278"/>
      </w:pPr>
      <w:rPr>
        <w:rFonts w:hint="default"/>
        <w:b/>
        <w:bCs/>
        <w:spacing w:val="-1"/>
        <w:w w:val="100"/>
        <w:lang w:val="en-US" w:eastAsia="en-US" w:bidi="ar-SA"/>
      </w:rPr>
    </w:lvl>
    <w:lvl w:ilvl="1" w:tplc="2E524796">
      <w:numFmt w:val="bullet"/>
      <w:lvlText w:val="•"/>
      <w:lvlJc w:val="left"/>
      <w:pPr>
        <w:ind w:left="2154" w:hanging="278"/>
      </w:pPr>
      <w:rPr>
        <w:rFonts w:hint="default"/>
        <w:lang w:val="en-US" w:eastAsia="en-US" w:bidi="ar-SA"/>
      </w:rPr>
    </w:lvl>
    <w:lvl w:ilvl="2" w:tplc="BF4A0CDA">
      <w:numFmt w:val="bullet"/>
      <w:lvlText w:val="•"/>
      <w:lvlJc w:val="left"/>
      <w:pPr>
        <w:ind w:left="3129" w:hanging="278"/>
      </w:pPr>
      <w:rPr>
        <w:rFonts w:hint="default"/>
        <w:lang w:val="en-US" w:eastAsia="en-US" w:bidi="ar-SA"/>
      </w:rPr>
    </w:lvl>
    <w:lvl w:ilvl="3" w:tplc="8248A602">
      <w:numFmt w:val="bullet"/>
      <w:lvlText w:val="•"/>
      <w:lvlJc w:val="left"/>
      <w:pPr>
        <w:ind w:left="4103" w:hanging="278"/>
      </w:pPr>
      <w:rPr>
        <w:rFonts w:hint="default"/>
        <w:lang w:val="en-US" w:eastAsia="en-US" w:bidi="ar-SA"/>
      </w:rPr>
    </w:lvl>
    <w:lvl w:ilvl="4" w:tplc="45D6A9A4">
      <w:numFmt w:val="bullet"/>
      <w:lvlText w:val="•"/>
      <w:lvlJc w:val="left"/>
      <w:pPr>
        <w:ind w:left="5078" w:hanging="278"/>
      </w:pPr>
      <w:rPr>
        <w:rFonts w:hint="default"/>
        <w:lang w:val="en-US" w:eastAsia="en-US" w:bidi="ar-SA"/>
      </w:rPr>
    </w:lvl>
    <w:lvl w:ilvl="5" w:tplc="89D8AB88">
      <w:numFmt w:val="bullet"/>
      <w:lvlText w:val="•"/>
      <w:lvlJc w:val="left"/>
      <w:pPr>
        <w:ind w:left="6053" w:hanging="278"/>
      </w:pPr>
      <w:rPr>
        <w:rFonts w:hint="default"/>
        <w:lang w:val="en-US" w:eastAsia="en-US" w:bidi="ar-SA"/>
      </w:rPr>
    </w:lvl>
    <w:lvl w:ilvl="6" w:tplc="29F0669E">
      <w:numFmt w:val="bullet"/>
      <w:lvlText w:val="•"/>
      <w:lvlJc w:val="left"/>
      <w:pPr>
        <w:ind w:left="7027" w:hanging="278"/>
      </w:pPr>
      <w:rPr>
        <w:rFonts w:hint="default"/>
        <w:lang w:val="en-US" w:eastAsia="en-US" w:bidi="ar-SA"/>
      </w:rPr>
    </w:lvl>
    <w:lvl w:ilvl="7" w:tplc="522861FA">
      <w:numFmt w:val="bullet"/>
      <w:lvlText w:val="•"/>
      <w:lvlJc w:val="left"/>
      <w:pPr>
        <w:ind w:left="8002" w:hanging="278"/>
      </w:pPr>
      <w:rPr>
        <w:rFonts w:hint="default"/>
        <w:lang w:val="en-US" w:eastAsia="en-US" w:bidi="ar-SA"/>
      </w:rPr>
    </w:lvl>
    <w:lvl w:ilvl="8" w:tplc="48F8BF4A">
      <w:numFmt w:val="bullet"/>
      <w:lvlText w:val="•"/>
      <w:lvlJc w:val="left"/>
      <w:pPr>
        <w:ind w:left="8977" w:hanging="278"/>
      </w:pPr>
      <w:rPr>
        <w:rFonts w:hint="default"/>
        <w:lang w:val="en-US" w:eastAsia="en-US" w:bidi="ar-SA"/>
      </w:rPr>
    </w:lvl>
  </w:abstractNum>
  <w:abstractNum w:abstractNumId="35" w15:restartNumberingAfterBreak="0">
    <w:nsid w:val="725F7541"/>
    <w:multiLevelType w:val="multilevel"/>
    <w:tmpl w:val="7E6A0AC6"/>
    <w:lvl w:ilvl="0">
      <w:start w:val="7"/>
      <w:numFmt w:val="decimal"/>
      <w:lvlText w:val="%1"/>
      <w:lvlJc w:val="left"/>
      <w:pPr>
        <w:ind w:left="1633" w:hanging="454"/>
      </w:pPr>
      <w:rPr>
        <w:rFonts w:hint="default"/>
        <w:lang w:val="en-US" w:eastAsia="en-US" w:bidi="ar-SA"/>
      </w:rPr>
    </w:lvl>
    <w:lvl w:ilvl="1">
      <w:start w:val="2"/>
      <w:numFmt w:val="lowerLetter"/>
      <w:lvlText w:val="%1.%2)"/>
      <w:lvlJc w:val="left"/>
      <w:pPr>
        <w:ind w:left="1633" w:hanging="454"/>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3497" w:hanging="454"/>
      </w:pPr>
      <w:rPr>
        <w:rFonts w:hint="default"/>
        <w:lang w:val="en-US" w:eastAsia="en-US" w:bidi="ar-SA"/>
      </w:rPr>
    </w:lvl>
    <w:lvl w:ilvl="3">
      <w:numFmt w:val="bullet"/>
      <w:lvlText w:val="•"/>
      <w:lvlJc w:val="left"/>
      <w:pPr>
        <w:ind w:left="4425" w:hanging="454"/>
      </w:pPr>
      <w:rPr>
        <w:rFonts w:hint="default"/>
        <w:lang w:val="en-US" w:eastAsia="en-US" w:bidi="ar-SA"/>
      </w:rPr>
    </w:lvl>
    <w:lvl w:ilvl="4">
      <w:numFmt w:val="bullet"/>
      <w:lvlText w:val="•"/>
      <w:lvlJc w:val="left"/>
      <w:pPr>
        <w:ind w:left="5354" w:hanging="454"/>
      </w:pPr>
      <w:rPr>
        <w:rFonts w:hint="default"/>
        <w:lang w:val="en-US" w:eastAsia="en-US" w:bidi="ar-SA"/>
      </w:rPr>
    </w:lvl>
    <w:lvl w:ilvl="5">
      <w:numFmt w:val="bullet"/>
      <w:lvlText w:val="•"/>
      <w:lvlJc w:val="left"/>
      <w:pPr>
        <w:ind w:left="6283" w:hanging="454"/>
      </w:pPr>
      <w:rPr>
        <w:rFonts w:hint="default"/>
        <w:lang w:val="en-US" w:eastAsia="en-US" w:bidi="ar-SA"/>
      </w:rPr>
    </w:lvl>
    <w:lvl w:ilvl="6">
      <w:numFmt w:val="bullet"/>
      <w:lvlText w:val="•"/>
      <w:lvlJc w:val="left"/>
      <w:pPr>
        <w:ind w:left="7211" w:hanging="454"/>
      </w:pPr>
      <w:rPr>
        <w:rFonts w:hint="default"/>
        <w:lang w:val="en-US" w:eastAsia="en-US" w:bidi="ar-SA"/>
      </w:rPr>
    </w:lvl>
    <w:lvl w:ilvl="7">
      <w:numFmt w:val="bullet"/>
      <w:lvlText w:val="•"/>
      <w:lvlJc w:val="left"/>
      <w:pPr>
        <w:ind w:left="8140" w:hanging="454"/>
      </w:pPr>
      <w:rPr>
        <w:rFonts w:hint="default"/>
        <w:lang w:val="en-US" w:eastAsia="en-US" w:bidi="ar-SA"/>
      </w:rPr>
    </w:lvl>
    <w:lvl w:ilvl="8">
      <w:numFmt w:val="bullet"/>
      <w:lvlText w:val="•"/>
      <w:lvlJc w:val="left"/>
      <w:pPr>
        <w:ind w:left="9069" w:hanging="454"/>
      </w:pPr>
      <w:rPr>
        <w:rFonts w:hint="default"/>
        <w:lang w:val="en-US" w:eastAsia="en-US" w:bidi="ar-SA"/>
      </w:rPr>
    </w:lvl>
  </w:abstractNum>
  <w:abstractNum w:abstractNumId="36" w15:restartNumberingAfterBreak="0">
    <w:nsid w:val="77205491"/>
    <w:multiLevelType w:val="multilevel"/>
    <w:tmpl w:val="F19C9C74"/>
    <w:lvl w:ilvl="0">
      <w:start w:val="1"/>
      <w:numFmt w:val="lowerLetter"/>
      <w:lvlText w:val="%1)"/>
      <w:lvlJc w:val="left"/>
      <w:pPr>
        <w:tabs>
          <w:tab w:val="num" w:pos="0"/>
        </w:tabs>
        <w:ind w:left="792" w:hanging="360"/>
      </w:p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37" w15:restartNumberingAfterBreak="0">
    <w:nsid w:val="7E6375E8"/>
    <w:multiLevelType w:val="hybridMultilevel"/>
    <w:tmpl w:val="1FCAEA82"/>
    <w:lvl w:ilvl="0" w:tplc="1F066F20">
      <w:start w:val="1"/>
      <w:numFmt w:val="decimal"/>
      <w:lvlText w:val="%1."/>
      <w:lvlJc w:val="left"/>
      <w:pPr>
        <w:ind w:left="696" w:hanging="237"/>
      </w:pPr>
      <w:rPr>
        <w:rFonts w:ascii="Times New Roman" w:eastAsia="Times New Roman" w:hAnsi="Times New Roman" w:cs="Times New Roman" w:hint="default"/>
        <w:color w:val="292929"/>
        <w:spacing w:val="-2"/>
        <w:w w:val="100"/>
        <w:sz w:val="24"/>
        <w:szCs w:val="24"/>
        <w:lang w:val="en-US" w:eastAsia="en-US" w:bidi="ar-SA"/>
      </w:rPr>
    </w:lvl>
    <w:lvl w:ilvl="1" w:tplc="A43E61C4">
      <w:numFmt w:val="bullet"/>
      <w:lvlText w:val=""/>
      <w:lvlJc w:val="left"/>
      <w:pPr>
        <w:ind w:left="1660" w:hanging="360"/>
      </w:pPr>
      <w:rPr>
        <w:rFonts w:ascii="Symbol" w:eastAsia="Symbol" w:hAnsi="Symbol" w:cs="Symbol" w:hint="default"/>
        <w:color w:val="282829"/>
        <w:w w:val="100"/>
        <w:sz w:val="20"/>
        <w:szCs w:val="20"/>
        <w:lang w:val="en-US" w:eastAsia="en-US" w:bidi="ar-SA"/>
      </w:rPr>
    </w:lvl>
    <w:lvl w:ilvl="2" w:tplc="1160101A">
      <w:numFmt w:val="bullet"/>
      <w:lvlText w:val="•"/>
      <w:lvlJc w:val="left"/>
      <w:pPr>
        <w:ind w:left="2689" w:hanging="360"/>
      </w:pPr>
      <w:rPr>
        <w:rFonts w:hint="default"/>
        <w:lang w:val="en-US" w:eastAsia="en-US" w:bidi="ar-SA"/>
      </w:rPr>
    </w:lvl>
    <w:lvl w:ilvl="3" w:tplc="2D883464">
      <w:numFmt w:val="bullet"/>
      <w:lvlText w:val="•"/>
      <w:lvlJc w:val="left"/>
      <w:pPr>
        <w:ind w:left="3719" w:hanging="360"/>
      </w:pPr>
      <w:rPr>
        <w:rFonts w:hint="default"/>
        <w:lang w:val="en-US" w:eastAsia="en-US" w:bidi="ar-SA"/>
      </w:rPr>
    </w:lvl>
    <w:lvl w:ilvl="4" w:tplc="5FA4764E">
      <w:numFmt w:val="bullet"/>
      <w:lvlText w:val="•"/>
      <w:lvlJc w:val="left"/>
      <w:pPr>
        <w:ind w:left="4748" w:hanging="360"/>
      </w:pPr>
      <w:rPr>
        <w:rFonts w:hint="default"/>
        <w:lang w:val="en-US" w:eastAsia="en-US" w:bidi="ar-SA"/>
      </w:rPr>
    </w:lvl>
    <w:lvl w:ilvl="5" w:tplc="FDEAB3CE">
      <w:numFmt w:val="bullet"/>
      <w:lvlText w:val="•"/>
      <w:lvlJc w:val="left"/>
      <w:pPr>
        <w:ind w:left="5778" w:hanging="360"/>
      </w:pPr>
      <w:rPr>
        <w:rFonts w:hint="default"/>
        <w:lang w:val="en-US" w:eastAsia="en-US" w:bidi="ar-SA"/>
      </w:rPr>
    </w:lvl>
    <w:lvl w:ilvl="6" w:tplc="98CE95E6">
      <w:numFmt w:val="bullet"/>
      <w:lvlText w:val="•"/>
      <w:lvlJc w:val="left"/>
      <w:pPr>
        <w:ind w:left="6808" w:hanging="360"/>
      </w:pPr>
      <w:rPr>
        <w:rFonts w:hint="default"/>
        <w:lang w:val="en-US" w:eastAsia="en-US" w:bidi="ar-SA"/>
      </w:rPr>
    </w:lvl>
    <w:lvl w:ilvl="7" w:tplc="25FCB3C2">
      <w:numFmt w:val="bullet"/>
      <w:lvlText w:val="•"/>
      <w:lvlJc w:val="left"/>
      <w:pPr>
        <w:ind w:left="7837" w:hanging="360"/>
      </w:pPr>
      <w:rPr>
        <w:rFonts w:hint="default"/>
        <w:lang w:val="en-US" w:eastAsia="en-US" w:bidi="ar-SA"/>
      </w:rPr>
    </w:lvl>
    <w:lvl w:ilvl="8" w:tplc="B2BA3DBC">
      <w:numFmt w:val="bullet"/>
      <w:lvlText w:val="•"/>
      <w:lvlJc w:val="left"/>
      <w:pPr>
        <w:ind w:left="8867" w:hanging="360"/>
      </w:pPr>
      <w:rPr>
        <w:rFonts w:hint="default"/>
        <w:lang w:val="en-US" w:eastAsia="en-US" w:bidi="ar-SA"/>
      </w:rPr>
    </w:lvl>
  </w:abstractNum>
  <w:num w:numId="1">
    <w:abstractNumId w:val="34"/>
  </w:num>
  <w:num w:numId="2">
    <w:abstractNumId w:val="5"/>
  </w:num>
  <w:num w:numId="3">
    <w:abstractNumId w:val="0"/>
  </w:num>
  <w:num w:numId="4">
    <w:abstractNumId w:val="35"/>
  </w:num>
  <w:num w:numId="5">
    <w:abstractNumId w:val="7"/>
  </w:num>
  <w:num w:numId="6">
    <w:abstractNumId w:val="12"/>
  </w:num>
  <w:num w:numId="7">
    <w:abstractNumId w:val="13"/>
  </w:num>
  <w:num w:numId="8">
    <w:abstractNumId w:val="32"/>
  </w:num>
  <w:num w:numId="9">
    <w:abstractNumId w:val="14"/>
  </w:num>
  <w:num w:numId="10">
    <w:abstractNumId w:val="6"/>
  </w:num>
  <w:num w:numId="11">
    <w:abstractNumId w:val="23"/>
  </w:num>
  <w:num w:numId="12">
    <w:abstractNumId w:val="15"/>
  </w:num>
  <w:num w:numId="13">
    <w:abstractNumId w:val="4"/>
  </w:num>
  <w:num w:numId="14">
    <w:abstractNumId w:val="3"/>
  </w:num>
  <w:num w:numId="15">
    <w:abstractNumId w:val="16"/>
  </w:num>
  <w:num w:numId="16">
    <w:abstractNumId w:val="2"/>
  </w:num>
  <w:num w:numId="17">
    <w:abstractNumId w:val="8"/>
  </w:num>
  <w:num w:numId="18">
    <w:abstractNumId w:val="18"/>
  </w:num>
  <w:num w:numId="19">
    <w:abstractNumId w:val="20"/>
  </w:num>
  <w:num w:numId="20">
    <w:abstractNumId w:val="29"/>
  </w:num>
  <w:num w:numId="21">
    <w:abstractNumId w:val="37"/>
  </w:num>
  <w:num w:numId="22">
    <w:abstractNumId w:val="27"/>
  </w:num>
  <w:num w:numId="23">
    <w:abstractNumId w:val="21"/>
  </w:num>
  <w:num w:numId="24">
    <w:abstractNumId w:val="26"/>
  </w:num>
  <w:num w:numId="25">
    <w:abstractNumId w:val="22"/>
  </w:num>
  <w:num w:numId="26">
    <w:abstractNumId w:val="24"/>
  </w:num>
  <w:num w:numId="27">
    <w:abstractNumId w:val="10"/>
  </w:num>
  <w:num w:numId="28">
    <w:abstractNumId w:val="31"/>
  </w:num>
  <w:num w:numId="29">
    <w:abstractNumId w:val="1"/>
  </w:num>
  <w:num w:numId="30">
    <w:abstractNumId w:val="9"/>
  </w:num>
  <w:num w:numId="31">
    <w:abstractNumId w:val="11"/>
  </w:num>
  <w:num w:numId="32">
    <w:abstractNumId w:val="36"/>
  </w:num>
  <w:num w:numId="33">
    <w:abstractNumId w:val="28"/>
  </w:num>
  <w:num w:numId="34">
    <w:abstractNumId w:val="19"/>
  </w:num>
  <w:num w:numId="35">
    <w:abstractNumId w:val="25"/>
  </w:num>
  <w:num w:numId="36">
    <w:abstractNumId w:val="33"/>
  </w:num>
  <w:num w:numId="37">
    <w:abstractNumId w:val="30"/>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31"/>
    <w:rsid w:val="00013645"/>
    <w:rsid w:val="0002375A"/>
    <w:rsid w:val="00030AA7"/>
    <w:rsid w:val="000844A4"/>
    <w:rsid w:val="00093DFD"/>
    <w:rsid w:val="000E65B6"/>
    <w:rsid w:val="00173C8B"/>
    <w:rsid w:val="001E015B"/>
    <w:rsid w:val="0022274A"/>
    <w:rsid w:val="0027692F"/>
    <w:rsid w:val="00277466"/>
    <w:rsid w:val="002A0C48"/>
    <w:rsid w:val="002E4A79"/>
    <w:rsid w:val="003454F2"/>
    <w:rsid w:val="003517E4"/>
    <w:rsid w:val="00357515"/>
    <w:rsid w:val="00393173"/>
    <w:rsid w:val="003B051E"/>
    <w:rsid w:val="004105DF"/>
    <w:rsid w:val="0042133A"/>
    <w:rsid w:val="00421E0D"/>
    <w:rsid w:val="00453431"/>
    <w:rsid w:val="00457874"/>
    <w:rsid w:val="0049725E"/>
    <w:rsid w:val="004A70C0"/>
    <w:rsid w:val="004F382C"/>
    <w:rsid w:val="00516B7C"/>
    <w:rsid w:val="00522354"/>
    <w:rsid w:val="00542A8F"/>
    <w:rsid w:val="0055639C"/>
    <w:rsid w:val="005A18D7"/>
    <w:rsid w:val="0065345F"/>
    <w:rsid w:val="00662C20"/>
    <w:rsid w:val="0067057C"/>
    <w:rsid w:val="00675CC5"/>
    <w:rsid w:val="00682BE5"/>
    <w:rsid w:val="006836C8"/>
    <w:rsid w:val="006A3865"/>
    <w:rsid w:val="006E026F"/>
    <w:rsid w:val="006F4240"/>
    <w:rsid w:val="00730E92"/>
    <w:rsid w:val="0073420B"/>
    <w:rsid w:val="00734EEF"/>
    <w:rsid w:val="007C4FBC"/>
    <w:rsid w:val="007F5D1E"/>
    <w:rsid w:val="0081325C"/>
    <w:rsid w:val="008135E3"/>
    <w:rsid w:val="00843E2B"/>
    <w:rsid w:val="0087235F"/>
    <w:rsid w:val="00881209"/>
    <w:rsid w:val="008F6D47"/>
    <w:rsid w:val="00920C78"/>
    <w:rsid w:val="009728AC"/>
    <w:rsid w:val="00986428"/>
    <w:rsid w:val="009B1223"/>
    <w:rsid w:val="009C5E59"/>
    <w:rsid w:val="009D7118"/>
    <w:rsid w:val="009E0AE9"/>
    <w:rsid w:val="009F40E6"/>
    <w:rsid w:val="00A221B9"/>
    <w:rsid w:val="00A54CF3"/>
    <w:rsid w:val="00A72939"/>
    <w:rsid w:val="00A86F45"/>
    <w:rsid w:val="00AA6C76"/>
    <w:rsid w:val="00AE4E50"/>
    <w:rsid w:val="00AF6F6C"/>
    <w:rsid w:val="00B35504"/>
    <w:rsid w:val="00B60732"/>
    <w:rsid w:val="00B7090E"/>
    <w:rsid w:val="00B85785"/>
    <w:rsid w:val="00BA0737"/>
    <w:rsid w:val="00BC1E08"/>
    <w:rsid w:val="00BC7CD8"/>
    <w:rsid w:val="00BD1E2A"/>
    <w:rsid w:val="00BE12B0"/>
    <w:rsid w:val="00BF5C2D"/>
    <w:rsid w:val="00C32158"/>
    <w:rsid w:val="00C47EA5"/>
    <w:rsid w:val="00C90C90"/>
    <w:rsid w:val="00CC7800"/>
    <w:rsid w:val="00CD4E73"/>
    <w:rsid w:val="00CD57C4"/>
    <w:rsid w:val="00D663E5"/>
    <w:rsid w:val="00D72ECA"/>
    <w:rsid w:val="00D92C43"/>
    <w:rsid w:val="00D94B2A"/>
    <w:rsid w:val="00DA04D2"/>
    <w:rsid w:val="00E06940"/>
    <w:rsid w:val="00E614F8"/>
    <w:rsid w:val="00E97697"/>
    <w:rsid w:val="00EC5F35"/>
    <w:rsid w:val="00EE25C3"/>
    <w:rsid w:val="00F128DD"/>
    <w:rsid w:val="00F35EB2"/>
    <w:rsid w:val="00F441ED"/>
    <w:rsid w:val="00F55084"/>
    <w:rsid w:val="00F8398A"/>
    <w:rsid w:val="00F924C1"/>
    <w:rsid w:val="00FF4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6E444"/>
  <w15:docId w15:val="{ADE3FF2D-F65A-41F1-8B0B-97CCFB67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3173"/>
    <w:rPr>
      <w:rFonts w:ascii="Times New Roman" w:eastAsia="Times New Roman" w:hAnsi="Times New Roman" w:cs="Times New Roman"/>
    </w:rPr>
  </w:style>
  <w:style w:type="paragraph" w:styleId="Heading1">
    <w:name w:val="heading 1"/>
    <w:basedOn w:val="Normal"/>
    <w:uiPriority w:val="1"/>
    <w:qFormat/>
    <w:rsid w:val="00393173"/>
    <w:pPr>
      <w:spacing w:before="81"/>
      <w:ind w:left="163"/>
      <w:jc w:val="center"/>
      <w:outlineLvl w:val="0"/>
    </w:pPr>
    <w:rPr>
      <w:b/>
      <w:bCs/>
      <w:sz w:val="32"/>
      <w:szCs w:val="32"/>
    </w:rPr>
  </w:style>
  <w:style w:type="paragraph" w:styleId="Heading2">
    <w:name w:val="heading 2"/>
    <w:basedOn w:val="Normal"/>
    <w:uiPriority w:val="1"/>
    <w:qFormat/>
    <w:rsid w:val="00393173"/>
    <w:pPr>
      <w:ind w:left="165"/>
      <w:jc w:val="center"/>
      <w:outlineLvl w:val="1"/>
    </w:pPr>
    <w:rPr>
      <w:b/>
      <w:bCs/>
      <w:sz w:val="28"/>
      <w:szCs w:val="28"/>
    </w:rPr>
  </w:style>
  <w:style w:type="paragraph" w:styleId="Heading3">
    <w:name w:val="heading 3"/>
    <w:basedOn w:val="Normal"/>
    <w:uiPriority w:val="1"/>
    <w:qFormat/>
    <w:rsid w:val="00393173"/>
    <w:pPr>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3173"/>
    <w:rPr>
      <w:sz w:val="24"/>
      <w:szCs w:val="24"/>
    </w:rPr>
  </w:style>
  <w:style w:type="paragraph" w:styleId="Title">
    <w:name w:val="Title"/>
    <w:basedOn w:val="Normal"/>
    <w:uiPriority w:val="1"/>
    <w:qFormat/>
    <w:rsid w:val="00393173"/>
    <w:pPr>
      <w:spacing w:before="248"/>
      <w:ind w:left="165" w:right="223"/>
      <w:jc w:val="center"/>
    </w:pPr>
    <w:rPr>
      <w:b/>
      <w:bCs/>
      <w:i/>
      <w:sz w:val="48"/>
      <w:szCs w:val="48"/>
    </w:rPr>
  </w:style>
  <w:style w:type="paragraph" w:styleId="ListParagraph">
    <w:name w:val="List Paragraph"/>
    <w:basedOn w:val="Normal"/>
    <w:uiPriority w:val="99"/>
    <w:qFormat/>
    <w:rsid w:val="00393173"/>
    <w:pPr>
      <w:ind w:left="1180" w:hanging="360"/>
    </w:pPr>
  </w:style>
  <w:style w:type="paragraph" w:customStyle="1" w:styleId="TableParagraph">
    <w:name w:val="Table Paragraph"/>
    <w:basedOn w:val="Normal"/>
    <w:uiPriority w:val="1"/>
    <w:qFormat/>
    <w:rsid w:val="00393173"/>
    <w:pPr>
      <w:ind w:left="107"/>
    </w:pPr>
  </w:style>
  <w:style w:type="paragraph" w:styleId="Header">
    <w:name w:val="header"/>
    <w:basedOn w:val="Normal"/>
    <w:link w:val="HeaderChar"/>
    <w:uiPriority w:val="99"/>
    <w:unhideWhenUsed/>
    <w:rsid w:val="0022274A"/>
    <w:pPr>
      <w:tabs>
        <w:tab w:val="center" w:pos="4513"/>
        <w:tab w:val="right" w:pos="9026"/>
      </w:tabs>
    </w:pPr>
  </w:style>
  <w:style w:type="character" w:customStyle="1" w:styleId="HeaderChar">
    <w:name w:val="Header Char"/>
    <w:basedOn w:val="DefaultParagraphFont"/>
    <w:link w:val="Header"/>
    <w:uiPriority w:val="99"/>
    <w:rsid w:val="0022274A"/>
    <w:rPr>
      <w:rFonts w:ascii="Times New Roman" w:eastAsia="Times New Roman" w:hAnsi="Times New Roman" w:cs="Times New Roman"/>
    </w:rPr>
  </w:style>
  <w:style w:type="paragraph" w:styleId="Footer">
    <w:name w:val="footer"/>
    <w:basedOn w:val="Normal"/>
    <w:link w:val="FooterChar"/>
    <w:uiPriority w:val="99"/>
    <w:unhideWhenUsed/>
    <w:rsid w:val="0022274A"/>
    <w:pPr>
      <w:tabs>
        <w:tab w:val="center" w:pos="4513"/>
        <w:tab w:val="right" w:pos="9026"/>
      </w:tabs>
    </w:pPr>
  </w:style>
  <w:style w:type="character" w:customStyle="1" w:styleId="FooterChar">
    <w:name w:val="Footer Char"/>
    <w:basedOn w:val="DefaultParagraphFont"/>
    <w:link w:val="Footer"/>
    <w:uiPriority w:val="99"/>
    <w:rsid w:val="0022274A"/>
    <w:rPr>
      <w:rFonts w:ascii="Times New Roman" w:eastAsia="Times New Roman" w:hAnsi="Times New Roman" w:cs="Times New Roman"/>
    </w:rPr>
  </w:style>
  <w:style w:type="table" w:styleId="TableGrid">
    <w:name w:val="Table Grid"/>
    <w:basedOn w:val="TableNormal"/>
    <w:uiPriority w:val="39"/>
    <w:rsid w:val="0003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7874"/>
    <w:rPr>
      <w:rFonts w:ascii="Tahoma" w:hAnsi="Tahoma" w:cs="Tahoma"/>
      <w:sz w:val="16"/>
      <w:szCs w:val="16"/>
    </w:rPr>
  </w:style>
  <w:style w:type="character" w:customStyle="1" w:styleId="BalloonTextChar">
    <w:name w:val="Balloon Text Char"/>
    <w:basedOn w:val="DefaultParagraphFont"/>
    <w:link w:val="BalloonText"/>
    <w:uiPriority w:val="99"/>
    <w:semiHidden/>
    <w:rsid w:val="00457874"/>
    <w:rPr>
      <w:rFonts w:ascii="Tahoma" w:eastAsia="Times New Roman" w:hAnsi="Tahoma" w:cs="Tahoma"/>
      <w:sz w:val="16"/>
      <w:szCs w:val="16"/>
    </w:rPr>
  </w:style>
  <w:style w:type="character" w:customStyle="1" w:styleId="NoSpacingChar">
    <w:name w:val="No Spacing Char"/>
    <w:basedOn w:val="DefaultParagraphFont"/>
    <w:link w:val="NoSpacing"/>
    <w:qFormat/>
    <w:rsid w:val="00E614F8"/>
    <w:rPr>
      <w:rFonts w:ascii="Calibri" w:eastAsia="Times New Roman" w:hAnsi="Calibri" w:cs="Times New Roman"/>
    </w:rPr>
  </w:style>
  <w:style w:type="paragraph" w:styleId="NoSpacing">
    <w:name w:val="No Spacing"/>
    <w:link w:val="NoSpacingChar"/>
    <w:qFormat/>
    <w:rsid w:val="00E614F8"/>
    <w:pPr>
      <w:widowControl/>
      <w:suppressAutoHyphens/>
      <w:autoSpaceDE/>
      <w:autoSpaceDN/>
    </w:pPr>
    <w:rPr>
      <w:rFonts w:ascii="Calibri" w:eastAsia="Times New Roman" w:hAnsi="Calibri" w:cs="Times New Roman"/>
    </w:rPr>
  </w:style>
  <w:style w:type="paragraph" w:customStyle="1" w:styleId="Default">
    <w:name w:val="Default"/>
    <w:qFormat/>
    <w:rsid w:val="00E614F8"/>
    <w:pPr>
      <w:widowControl/>
      <w:suppressAutoHyphens/>
      <w:autoSpaceDE/>
      <w:autoSpaceDN/>
    </w:pPr>
    <w:rPr>
      <w:rFonts w:ascii="Verdana" w:eastAsia="Calibri" w:hAnsi="Verdana" w:cs="Verdana"/>
      <w:color w:val="000000"/>
      <w:sz w:val="24"/>
      <w:szCs w:val="24"/>
      <w:lang w:val="en-IN"/>
    </w:rPr>
  </w:style>
  <w:style w:type="paragraph" w:styleId="NormalWeb">
    <w:name w:val="Normal (Web)"/>
    <w:basedOn w:val="Normal"/>
    <w:uiPriority w:val="99"/>
    <w:semiHidden/>
    <w:unhideWhenUsed/>
    <w:rsid w:val="00D94B2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72939"/>
    <w:rPr>
      <w:color w:val="0000FF" w:themeColor="hyperlink"/>
      <w:u w:val="single"/>
    </w:rPr>
  </w:style>
  <w:style w:type="character" w:customStyle="1" w:styleId="UnresolvedMention">
    <w:name w:val="Unresolved Mention"/>
    <w:basedOn w:val="DefaultParagraphFont"/>
    <w:uiPriority w:val="99"/>
    <w:semiHidden/>
    <w:unhideWhenUsed/>
    <w:rsid w:val="00A72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3019">
      <w:bodyDiv w:val="1"/>
      <w:marLeft w:val="0"/>
      <w:marRight w:val="0"/>
      <w:marTop w:val="0"/>
      <w:marBottom w:val="0"/>
      <w:divBdr>
        <w:top w:val="none" w:sz="0" w:space="0" w:color="auto"/>
        <w:left w:val="none" w:sz="0" w:space="0" w:color="auto"/>
        <w:bottom w:val="none" w:sz="0" w:space="0" w:color="auto"/>
        <w:right w:val="none" w:sz="0" w:space="0" w:color="auto"/>
      </w:divBdr>
    </w:div>
    <w:div w:id="98330762">
      <w:bodyDiv w:val="1"/>
      <w:marLeft w:val="0"/>
      <w:marRight w:val="0"/>
      <w:marTop w:val="0"/>
      <w:marBottom w:val="0"/>
      <w:divBdr>
        <w:top w:val="none" w:sz="0" w:space="0" w:color="auto"/>
        <w:left w:val="none" w:sz="0" w:space="0" w:color="auto"/>
        <w:bottom w:val="none" w:sz="0" w:space="0" w:color="auto"/>
        <w:right w:val="none" w:sz="0" w:space="0" w:color="auto"/>
      </w:divBdr>
    </w:div>
    <w:div w:id="358048305">
      <w:bodyDiv w:val="1"/>
      <w:marLeft w:val="0"/>
      <w:marRight w:val="0"/>
      <w:marTop w:val="0"/>
      <w:marBottom w:val="0"/>
      <w:divBdr>
        <w:top w:val="none" w:sz="0" w:space="0" w:color="auto"/>
        <w:left w:val="none" w:sz="0" w:space="0" w:color="auto"/>
        <w:bottom w:val="none" w:sz="0" w:space="0" w:color="auto"/>
        <w:right w:val="none" w:sz="0" w:space="0" w:color="auto"/>
      </w:divBdr>
    </w:div>
    <w:div w:id="379090750">
      <w:bodyDiv w:val="1"/>
      <w:marLeft w:val="0"/>
      <w:marRight w:val="0"/>
      <w:marTop w:val="0"/>
      <w:marBottom w:val="0"/>
      <w:divBdr>
        <w:top w:val="none" w:sz="0" w:space="0" w:color="auto"/>
        <w:left w:val="none" w:sz="0" w:space="0" w:color="auto"/>
        <w:bottom w:val="none" w:sz="0" w:space="0" w:color="auto"/>
        <w:right w:val="none" w:sz="0" w:space="0" w:color="auto"/>
      </w:divBdr>
    </w:div>
    <w:div w:id="439564980">
      <w:bodyDiv w:val="1"/>
      <w:marLeft w:val="0"/>
      <w:marRight w:val="0"/>
      <w:marTop w:val="0"/>
      <w:marBottom w:val="0"/>
      <w:divBdr>
        <w:top w:val="none" w:sz="0" w:space="0" w:color="auto"/>
        <w:left w:val="none" w:sz="0" w:space="0" w:color="auto"/>
        <w:bottom w:val="none" w:sz="0" w:space="0" w:color="auto"/>
        <w:right w:val="none" w:sz="0" w:space="0" w:color="auto"/>
      </w:divBdr>
    </w:div>
    <w:div w:id="496851313">
      <w:bodyDiv w:val="1"/>
      <w:marLeft w:val="0"/>
      <w:marRight w:val="0"/>
      <w:marTop w:val="0"/>
      <w:marBottom w:val="0"/>
      <w:divBdr>
        <w:top w:val="none" w:sz="0" w:space="0" w:color="auto"/>
        <w:left w:val="none" w:sz="0" w:space="0" w:color="auto"/>
        <w:bottom w:val="none" w:sz="0" w:space="0" w:color="auto"/>
        <w:right w:val="none" w:sz="0" w:space="0" w:color="auto"/>
      </w:divBdr>
    </w:div>
    <w:div w:id="748188505">
      <w:bodyDiv w:val="1"/>
      <w:marLeft w:val="0"/>
      <w:marRight w:val="0"/>
      <w:marTop w:val="0"/>
      <w:marBottom w:val="0"/>
      <w:divBdr>
        <w:top w:val="none" w:sz="0" w:space="0" w:color="auto"/>
        <w:left w:val="none" w:sz="0" w:space="0" w:color="auto"/>
        <w:bottom w:val="none" w:sz="0" w:space="0" w:color="auto"/>
        <w:right w:val="none" w:sz="0" w:space="0" w:color="auto"/>
      </w:divBdr>
    </w:div>
    <w:div w:id="863058585">
      <w:bodyDiv w:val="1"/>
      <w:marLeft w:val="0"/>
      <w:marRight w:val="0"/>
      <w:marTop w:val="0"/>
      <w:marBottom w:val="0"/>
      <w:divBdr>
        <w:top w:val="none" w:sz="0" w:space="0" w:color="auto"/>
        <w:left w:val="none" w:sz="0" w:space="0" w:color="auto"/>
        <w:bottom w:val="none" w:sz="0" w:space="0" w:color="auto"/>
        <w:right w:val="none" w:sz="0" w:space="0" w:color="auto"/>
      </w:divBdr>
    </w:div>
    <w:div w:id="944264971">
      <w:bodyDiv w:val="1"/>
      <w:marLeft w:val="0"/>
      <w:marRight w:val="0"/>
      <w:marTop w:val="0"/>
      <w:marBottom w:val="0"/>
      <w:divBdr>
        <w:top w:val="none" w:sz="0" w:space="0" w:color="auto"/>
        <w:left w:val="none" w:sz="0" w:space="0" w:color="auto"/>
        <w:bottom w:val="none" w:sz="0" w:space="0" w:color="auto"/>
        <w:right w:val="none" w:sz="0" w:space="0" w:color="auto"/>
      </w:divBdr>
    </w:div>
    <w:div w:id="1014576677">
      <w:bodyDiv w:val="1"/>
      <w:marLeft w:val="0"/>
      <w:marRight w:val="0"/>
      <w:marTop w:val="0"/>
      <w:marBottom w:val="0"/>
      <w:divBdr>
        <w:top w:val="none" w:sz="0" w:space="0" w:color="auto"/>
        <w:left w:val="none" w:sz="0" w:space="0" w:color="auto"/>
        <w:bottom w:val="none" w:sz="0" w:space="0" w:color="auto"/>
        <w:right w:val="none" w:sz="0" w:space="0" w:color="auto"/>
      </w:divBdr>
    </w:div>
    <w:div w:id="1101729491">
      <w:bodyDiv w:val="1"/>
      <w:marLeft w:val="0"/>
      <w:marRight w:val="0"/>
      <w:marTop w:val="0"/>
      <w:marBottom w:val="0"/>
      <w:divBdr>
        <w:top w:val="none" w:sz="0" w:space="0" w:color="auto"/>
        <w:left w:val="none" w:sz="0" w:space="0" w:color="auto"/>
        <w:bottom w:val="none" w:sz="0" w:space="0" w:color="auto"/>
        <w:right w:val="none" w:sz="0" w:space="0" w:color="auto"/>
      </w:divBdr>
    </w:div>
    <w:div w:id="1144199280">
      <w:bodyDiv w:val="1"/>
      <w:marLeft w:val="0"/>
      <w:marRight w:val="0"/>
      <w:marTop w:val="0"/>
      <w:marBottom w:val="0"/>
      <w:divBdr>
        <w:top w:val="none" w:sz="0" w:space="0" w:color="auto"/>
        <w:left w:val="none" w:sz="0" w:space="0" w:color="auto"/>
        <w:bottom w:val="none" w:sz="0" w:space="0" w:color="auto"/>
        <w:right w:val="none" w:sz="0" w:space="0" w:color="auto"/>
      </w:divBdr>
    </w:div>
    <w:div w:id="1395665243">
      <w:bodyDiv w:val="1"/>
      <w:marLeft w:val="0"/>
      <w:marRight w:val="0"/>
      <w:marTop w:val="0"/>
      <w:marBottom w:val="0"/>
      <w:divBdr>
        <w:top w:val="none" w:sz="0" w:space="0" w:color="auto"/>
        <w:left w:val="none" w:sz="0" w:space="0" w:color="auto"/>
        <w:bottom w:val="none" w:sz="0" w:space="0" w:color="auto"/>
        <w:right w:val="none" w:sz="0" w:space="0" w:color="auto"/>
      </w:divBdr>
    </w:div>
    <w:div w:id="1523057056">
      <w:bodyDiv w:val="1"/>
      <w:marLeft w:val="0"/>
      <w:marRight w:val="0"/>
      <w:marTop w:val="0"/>
      <w:marBottom w:val="0"/>
      <w:divBdr>
        <w:top w:val="none" w:sz="0" w:space="0" w:color="auto"/>
        <w:left w:val="none" w:sz="0" w:space="0" w:color="auto"/>
        <w:bottom w:val="none" w:sz="0" w:space="0" w:color="auto"/>
        <w:right w:val="none" w:sz="0" w:space="0" w:color="auto"/>
      </w:divBdr>
      <w:divsChild>
        <w:div w:id="72902209">
          <w:marLeft w:val="0"/>
          <w:marRight w:val="0"/>
          <w:marTop w:val="0"/>
          <w:marBottom w:val="0"/>
          <w:divBdr>
            <w:top w:val="none" w:sz="0" w:space="0" w:color="auto"/>
            <w:left w:val="none" w:sz="0" w:space="0" w:color="auto"/>
            <w:bottom w:val="none" w:sz="0" w:space="0" w:color="auto"/>
            <w:right w:val="none" w:sz="0" w:space="0" w:color="auto"/>
          </w:divBdr>
          <w:divsChild>
            <w:div w:id="14353432">
              <w:marLeft w:val="0"/>
              <w:marRight w:val="0"/>
              <w:marTop w:val="240"/>
              <w:marBottom w:val="240"/>
              <w:divBdr>
                <w:top w:val="single" w:sz="6" w:space="4" w:color="CCCCCC"/>
                <w:left w:val="single" w:sz="6" w:space="4" w:color="CCCCCC"/>
                <w:bottom w:val="single" w:sz="6" w:space="4" w:color="CCCCCC"/>
                <w:right w:val="single" w:sz="6" w:space="4" w:color="CCCCCC"/>
              </w:divBdr>
              <w:divsChild>
                <w:div w:id="1569148315">
                  <w:marLeft w:val="0"/>
                  <w:marRight w:val="0"/>
                  <w:marTop w:val="0"/>
                  <w:marBottom w:val="0"/>
                  <w:divBdr>
                    <w:top w:val="none" w:sz="0" w:space="0" w:color="auto"/>
                    <w:left w:val="none" w:sz="0" w:space="12" w:color="auto"/>
                    <w:bottom w:val="none" w:sz="0" w:space="0" w:color="auto"/>
                    <w:right w:val="single" w:sz="18" w:space="6" w:color="D4D0C8"/>
                  </w:divBdr>
                </w:div>
                <w:div w:id="1157185653">
                  <w:marLeft w:val="0"/>
                  <w:marRight w:val="0"/>
                  <w:marTop w:val="0"/>
                  <w:marBottom w:val="0"/>
                  <w:divBdr>
                    <w:top w:val="none" w:sz="0" w:space="0" w:color="auto"/>
                    <w:left w:val="none" w:sz="0" w:space="12" w:color="auto"/>
                    <w:bottom w:val="none" w:sz="0" w:space="0" w:color="auto"/>
                    <w:right w:val="single" w:sz="18" w:space="6" w:color="D4D0C8"/>
                  </w:divBdr>
                </w:div>
                <w:div w:id="1394893764">
                  <w:marLeft w:val="0"/>
                  <w:marRight w:val="0"/>
                  <w:marTop w:val="0"/>
                  <w:marBottom w:val="0"/>
                  <w:divBdr>
                    <w:top w:val="none" w:sz="0" w:space="0" w:color="auto"/>
                    <w:left w:val="none" w:sz="0" w:space="12" w:color="auto"/>
                    <w:bottom w:val="none" w:sz="0" w:space="0" w:color="auto"/>
                    <w:right w:val="single" w:sz="18" w:space="6" w:color="D4D0C8"/>
                  </w:divBdr>
                </w:div>
                <w:div w:id="1991443797">
                  <w:marLeft w:val="0"/>
                  <w:marRight w:val="0"/>
                  <w:marTop w:val="0"/>
                  <w:marBottom w:val="0"/>
                  <w:divBdr>
                    <w:top w:val="none" w:sz="0" w:space="0" w:color="auto"/>
                    <w:left w:val="none" w:sz="0" w:space="12" w:color="auto"/>
                    <w:bottom w:val="none" w:sz="0" w:space="0" w:color="auto"/>
                    <w:right w:val="single" w:sz="18" w:space="6" w:color="D4D0C8"/>
                  </w:divBdr>
                </w:div>
                <w:div w:id="284191987">
                  <w:marLeft w:val="0"/>
                  <w:marRight w:val="0"/>
                  <w:marTop w:val="0"/>
                  <w:marBottom w:val="0"/>
                  <w:divBdr>
                    <w:top w:val="none" w:sz="0" w:space="0" w:color="auto"/>
                    <w:left w:val="none" w:sz="0" w:space="12" w:color="auto"/>
                    <w:bottom w:val="none" w:sz="0" w:space="0" w:color="auto"/>
                    <w:right w:val="single" w:sz="18" w:space="6" w:color="D4D0C8"/>
                  </w:divBdr>
                </w:div>
                <w:div w:id="122094334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00215885">
          <w:marLeft w:val="0"/>
          <w:marRight w:val="0"/>
          <w:marTop w:val="0"/>
          <w:marBottom w:val="0"/>
          <w:divBdr>
            <w:top w:val="none" w:sz="0" w:space="0" w:color="auto"/>
            <w:left w:val="none" w:sz="0" w:space="0" w:color="auto"/>
            <w:bottom w:val="none" w:sz="0" w:space="0" w:color="auto"/>
            <w:right w:val="none" w:sz="0" w:space="0" w:color="auto"/>
          </w:divBdr>
          <w:divsChild>
            <w:div w:id="1893493698">
              <w:marLeft w:val="0"/>
              <w:marRight w:val="0"/>
              <w:marTop w:val="240"/>
              <w:marBottom w:val="240"/>
              <w:divBdr>
                <w:top w:val="single" w:sz="6" w:space="4" w:color="CCCCCC"/>
                <w:left w:val="single" w:sz="6" w:space="4" w:color="CCCCCC"/>
                <w:bottom w:val="single" w:sz="6" w:space="4" w:color="CCCCCC"/>
                <w:right w:val="single" w:sz="6" w:space="4" w:color="CCCCCC"/>
              </w:divBdr>
              <w:divsChild>
                <w:div w:id="1766875824">
                  <w:marLeft w:val="0"/>
                  <w:marRight w:val="0"/>
                  <w:marTop w:val="0"/>
                  <w:marBottom w:val="0"/>
                  <w:divBdr>
                    <w:top w:val="none" w:sz="0" w:space="0" w:color="auto"/>
                    <w:left w:val="none" w:sz="0" w:space="12" w:color="auto"/>
                    <w:bottom w:val="none" w:sz="0" w:space="0" w:color="auto"/>
                    <w:right w:val="single" w:sz="18" w:space="6" w:color="D4D0C8"/>
                  </w:divBdr>
                </w:div>
                <w:div w:id="303312555">
                  <w:marLeft w:val="0"/>
                  <w:marRight w:val="0"/>
                  <w:marTop w:val="0"/>
                  <w:marBottom w:val="0"/>
                  <w:divBdr>
                    <w:top w:val="none" w:sz="0" w:space="0" w:color="auto"/>
                    <w:left w:val="none" w:sz="0" w:space="12" w:color="auto"/>
                    <w:bottom w:val="none" w:sz="0" w:space="0" w:color="auto"/>
                    <w:right w:val="single" w:sz="18" w:space="6" w:color="D4D0C8"/>
                  </w:divBdr>
                </w:div>
                <w:div w:id="1907450175">
                  <w:marLeft w:val="0"/>
                  <w:marRight w:val="0"/>
                  <w:marTop w:val="0"/>
                  <w:marBottom w:val="0"/>
                  <w:divBdr>
                    <w:top w:val="none" w:sz="0" w:space="0" w:color="auto"/>
                    <w:left w:val="none" w:sz="0" w:space="12" w:color="auto"/>
                    <w:bottom w:val="none" w:sz="0" w:space="0" w:color="auto"/>
                    <w:right w:val="single" w:sz="18" w:space="6" w:color="D4D0C8"/>
                  </w:divBdr>
                </w:div>
                <w:div w:id="1555504620">
                  <w:marLeft w:val="0"/>
                  <w:marRight w:val="0"/>
                  <w:marTop w:val="0"/>
                  <w:marBottom w:val="0"/>
                  <w:divBdr>
                    <w:top w:val="none" w:sz="0" w:space="0" w:color="auto"/>
                    <w:left w:val="none" w:sz="0" w:space="12" w:color="auto"/>
                    <w:bottom w:val="none" w:sz="0" w:space="0" w:color="auto"/>
                    <w:right w:val="single" w:sz="18" w:space="6" w:color="D4D0C8"/>
                  </w:divBdr>
                </w:div>
                <w:div w:id="1850095931">
                  <w:marLeft w:val="0"/>
                  <w:marRight w:val="0"/>
                  <w:marTop w:val="0"/>
                  <w:marBottom w:val="0"/>
                  <w:divBdr>
                    <w:top w:val="none" w:sz="0" w:space="0" w:color="auto"/>
                    <w:left w:val="none" w:sz="0" w:space="12" w:color="auto"/>
                    <w:bottom w:val="none" w:sz="0" w:space="0" w:color="auto"/>
                    <w:right w:val="single" w:sz="18" w:space="6" w:color="D4D0C8"/>
                  </w:divBdr>
                </w:div>
                <w:div w:id="846555254">
                  <w:marLeft w:val="0"/>
                  <w:marRight w:val="0"/>
                  <w:marTop w:val="0"/>
                  <w:marBottom w:val="0"/>
                  <w:divBdr>
                    <w:top w:val="none" w:sz="0" w:space="0" w:color="auto"/>
                    <w:left w:val="none" w:sz="0" w:space="12" w:color="auto"/>
                    <w:bottom w:val="none" w:sz="0" w:space="0" w:color="auto"/>
                    <w:right w:val="single" w:sz="18" w:space="6" w:color="D4D0C8"/>
                  </w:divBdr>
                </w:div>
                <w:div w:id="353071867">
                  <w:marLeft w:val="0"/>
                  <w:marRight w:val="0"/>
                  <w:marTop w:val="0"/>
                  <w:marBottom w:val="0"/>
                  <w:divBdr>
                    <w:top w:val="none" w:sz="0" w:space="0" w:color="auto"/>
                    <w:left w:val="none" w:sz="0" w:space="12" w:color="auto"/>
                    <w:bottom w:val="none" w:sz="0" w:space="0" w:color="auto"/>
                    <w:right w:val="single" w:sz="18" w:space="6" w:color="D4D0C8"/>
                  </w:divBdr>
                </w:div>
                <w:div w:id="1092169012">
                  <w:marLeft w:val="0"/>
                  <w:marRight w:val="0"/>
                  <w:marTop w:val="0"/>
                  <w:marBottom w:val="0"/>
                  <w:divBdr>
                    <w:top w:val="none" w:sz="0" w:space="0" w:color="auto"/>
                    <w:left w:val="none" w:sz="0" w:space="12" w:color="auto"/>
                    <w:bottom w:val="none" w:sz="0" w:space="0" w:color="auto"/>
                    <w:right w:val="single" w:sz="18" w:space="6" w:color="D4D0C8"/>
                  </w:divBdr>
                </w:div>
                <w:div w:id="793063157">
                  <w:marLeft w:val="0"/>
                  <w:marRight w:val="0"/>
                  <w:marTop w:val="0"/>
                  <w:marBottom w:val="0"/>
                  <w:divBdr>
                    <w:top w:val="none" w:sz="0" w:space="0" w:color="auto"/>
                    <w:left w:val="none" w:sz="0" w:space="12" w:color="auto"/>
                    <w:bottom w:val="none" w:sz="0" w:space="0" w:color="auto"/>
                    <w:right w:val="single" w:sz="18" w:space="6" w:color="D4D0C8"/>
                  </w:divBdr>
                </w:div>
                <w:div w:id="166478662">
                  <w:marLeft w:val="0"/>
                  <w:marRight w:val="0"/>
                  <w:marTop w:val="0"/>
                  <w:marBottom w:val="0"/>
                  <w:divBdr>
                    <w:top w:val="none" w:sz="0" w:space="0" w:color="auto"/>
                    <w:left w:val="none" w:sz="0" w:space="12" w:color="auto"/>
                    <w:bottom w:val="none" w:sz="0" w:space="0" w:color="auto"/>
                    <w:right w:val="single" w:sz="18" w:space="6" w:color="D4D0C8"/>
                  </w:divBdr>
                </w:div>
                <w:div w:id="1686981868">
                  <w:marLeft w:val="0"/>
                  <w:marRight w:val="0"/>
                  <w:marTop w:val="0"/>
                  <w:marBottom w:val="0"/>
                  <w:divBdr>
                    <w:top w:val="none" w:sz="0" w:space="0" w:color="auto"/>
                    <w:left w:val="none" w:sz="0" w:space="12" w:color="auto"/>
                    <w:bottom w:val="none" w:sz="0" w:space="0" w:color="auto"/>
                    <w:right w:val="single" w:sz="18" w:space="6" w:color="D4D0C8"/>
                  </w:divBdr>
                </w:div>
                <w:div w:id="570191222">
                  <w:marLeft w:val="0"/>
                  <w:marRight w:val="0"/>
                  <w:marTop w:val="0"/>
                  <w:marBottom w:val="0"/>
                  <w:divBdr>
                    <w:top w:val="none" w:sz="0" w:space="0" w:color="auto"/>
                    <w:left w:val="none" w:sz="0" w:space="12" w:color="auto"/>
                    <w:bottom w:val="none" w:sz="0" w:space="0" w:color="auto"/>
                    <w:right w:val="single" w:sz="18" w:space="6" w:color="D4D0C8"/>
                  </w:divBdr>
                </w:div>
                <w:div w:id="2010867865">
                  <w:marLeft w:val="0"/>
                  <w:marRight w:val="0"/>
                  <w:marTop w:val="0"/>
                  <w:marBottom w:val="0"/>
                  <w:divBdr>
                    <w:top w:val="none" w:sz="0" w:space="0" w:color="auto"/>
                    <w:left w:val="none" w:sz="0" w:space="12" w:color="auto"/>
                    <w:bottom w:val="none" w:sz="0" w:space="0" w:color="auto"/>
                    <w:right w:val="single" w:sz="18" w:space="6" w:color="D4D0C8"/>
                  </w:divBdr>
                </w:div>
                <w:div w:id="1339692688">
                  <w:marLeft w:val="0"/>
                  <w:marRight w:val="0"/>
                  <w:marTop w:val="0"/>
                  <w:marBottom w:val="0"/>
                  <w:divBdr>
                    <w:top w:val="none" w:sz="0" w:space="0" w:color="auto"/>
                    <w:left w:val="none" w:sz="0" w:space="12" w:color="auto"/>
                    <w:bottom w:val="none" w:sz="0" w:space="0" w:color="auto"/>
                    <w:right w:val="single" w:sz="18" w:space="6" w:color="D4D0C8"/>
                  </w:divBdr>
                </w:div>
                <w:div w:id="434787566">
                  <w:marLeft w:val="0"/>
                  <w:marRight w:val="0"/>
                  <w:marTop w:val="0"/>
                  <w:marBottom w:val="0"/>
                  <w:divBdr>
                    <w:top w:val="none" w:sz="0" w:space="0" w:color="auto"/>
                    <w:left w:val="none" w:sz="0" w:space="12" w:color="auto"/>
                    <w:bottom w:val="none" w:sz="0" w:space="0" w:color="auto"/>
                    <w:right w:val="single" w:sz="18" w:space="6" w:color="D4D0C8"/>
                  </w:divBdr>
                </w:div>
                <w:div w:id="1361667762">
                  <w:marLeft w:val="0"/>
                  <w:marRight w:val="0"/>
                  <w:marTop w:val="0"/>
                  <w:marBottom w:val="0"/>
                  <w:divBdr>
                    <w:top w:val="none" w:sz="0" w:space="0" w:color="auto"/>
                    <w:left w:val="none" w:sz="0" w:space="12" w:color="auto"/>
                    <w:bottom w:val="none" w:sz="0" w:space="0" w:color="auto"/>
                    <w:right w:val="single" w:sz="18" w:space="6" w:color="D4D0C8"/>
                  </w:divBdr>
                </w:div>
                <w:div w:id="1448163762">
                  <w:marLeft w:val="0"/>
                  <w:marRight w:val="0"/>
                  <w:marTop w:val="0"/>
                  <w:marBottom w:val="0"/>
                  <w:divBdr>
                    <w:top w:val="none" w:sz="0" w:space="0" w:color="auto"/>
                    <w:left w:val="none" w:sz="0" w:space="12" w:color="auto"/>
                    <w:bottom w:val="none" w:sz="0" w:space="0" w:color="auto"/>
                    <w:right w:val="single" w:sz="18" w:space="6" w:color="D4D0C8"/>
                  </w:divBdr>
                </w:div>
                <w:div w:id="141385441">
                  <w:marLeft w:val="0"/>
                  <w:marRight w:val="0"/>
                  <w:marTop w:val="0"/>
                  <w:marBottom w:val="0"/>
                  <w:divBdr>
                    <w:top w:val="none" w:sz="0" w:space="0" w:color="auto"/>
                    <w:left w:val="none" w:sz="0" w:space="12" w:color="auto"/>
                    <w:bottom w:val="none" w:sz="0" w:space="0" w:color="auto"/>
                    <w:right w:val="single" w:sz="18" w:space="6" w:color="D4D0C8"/>
                  </w:divBdr>
                </w:div>
                <w:div w:id="1896818115">
                  <w:marLeft w:val="0"/>
                  <w:marRight w:val="0"/>
                  <w:marTop w:val="0"/>
                  <w:marBottom w:val="0"/>
                  <w:divBdr>
                    <w:top w:val="none" w:sz="0" w:space="0" w:color="auto"/>
                    <w:left w:val="none" w:sz="0" w:space="12" w:color="auto"/>
                    <w:bottom w:val="none" w:sz="0" w:space="0" w:color="auto"/>
                    <w:right w:val="single" w:sz="18" w:space="6" w:color="D4D0C8"/>
                  </w:divBdr>
                </w:div>
                <w:div w:id="709452415">
                  <w:marLeft w:val="0"/>
                  <w:marRight w:val="0"/>
                  <w:marTop w:val="0"/>
                  <w:marBottom w:val="0"/>
                  <w:divBdr>
                    <w:top w:val="none" w:sz="0" w:space="0" w:color="auto"/>
                    <w:left w:val="none" w:sz="0" w:space="12" w:color="auto"/>
                    <w:bottom w:val="none" w:sz="0" w:space="0" w:color="auto"/>
                    <w:right w:val="single" w:sz="18" w:space="6" w:color="D4D0C8"/>
                  </w:divBdr>
                </w:div>
                <w:div w:id="978607817">
                  <w:marLeft w:val="0"/>
                  <w:marRight w:val="0"/>
                  <w:marTop w:val="0"/>
                  <w:marBottom w:val="0"/>
                  <w:divBdr>
                    <w:top w:val="none" w:sz="0" w:space="0" w:color="auto"/>
                    <w:left w:val="none" w:sz="0" w:space="12" w:color="auto"/>
                    <w:bottom w:val="none" w:sz="0" w:space="0" w:color="auto"/>
                    <w:right w:val="single" w:sz="18" w:space="6" w:color="D4D0C8"/>
                  </w:divBdr>
                </w:div>
                <w:div w:id="1654723673">
                  <w:marLeft w:val="0"/>
                  <w:marRight w:val="0"/>
                  <w:marTop w:val="0"/>
                  <w:marBottom w:val="0"/>
                  <w:divBdr>
                    <w:top w:val="none" w:sz="0" w:space="0" w:color="auto"/>
                    <w:left w:val="none" w:sz="0" w:space="12" w:color="auto"/>
                    <w:bottom w:val="none" w:sz="0" w:space="0" w:color="auto"/>
                    <w:right w:val="single" w:sz="18" w:space="6" w:color="D4D0C8"/>
                  </w:divBdr>
                </w:div>
                <w:div w:id="419520375">
                  <w:marLeft w:val="0"/>
                  <w:marRight w:val="0"/>
                  <w:marTop w:val="0"/>
                  <w:marBottom w:val="0"/>
                  <w:divBdr>
                    <w:top w:val="none" w:sz="0" w:space="0" w:color="auto"/>
                    <w:left w:val="none" w:sz="0" w:space="12" w:color="auto"/>
                    <w:bottom w:val="none" w:sz="0" w:space="0" w:color="auto"/>
                    <w:right w:val="single" w:sz="18" w:space="6" w:color="D4D0C8"/>
                  </w:divBdr>
                </w:div>
                <w:div w:id="2134591509">
                  <w:marLeft w:val="0"/>
                  <w:marRight w:val="0"/>
                  <w:marTop w:val="0"/>
                  <w:marBottom w:val="0"/>
                  <w:divBdr>
                    <w:top w:val="none" w:sz="0" w:space="0" w:color="auto"/>
                    <w:left w:val="none" w:sz="0" w:space="12" w:color="auto"/>
                    <w:bottom w:val="none" w:sz="0" w:space="0" w:color="auto"/>
                    <w:right w:val="single" w:sz="18" w:space="6" w:color="D4D0C8"/>
                  </w:divBdr>
                </w:div>
                <w:div w:id="1766992913">
                  <w:marLeft w:val="0"/>
                  <w:marRight w:val="0"/>
                  <w:marTop w:val="0"/>
                  <w:marBottom w:val="0"/>
                  <w:divBdr>
                    <w:top w:val="none" w:sz="0" w:space="0" w:color="auto"/>
                    <w:left w:val="none" w:sz="0" w:space="12" w:color="auto"/>
                    <w:bottom w:val="none" w:sz="0" w:space="0" w:color="auto"/>
                    <w:right w:val="single" w:sz="18" w:space="6" w:color="D4D0C8"/>
                  </w:divBdr>
                </w:div>
                <w:div w:id="597256170">
                  <w:marLeft w:val="0"/>
                  <w:marRight w:val="0"/>
                  <w:marTop w:val="0"/>
                  <w:marBottom w:val="0"/>
                  <w:divBdr>
                    <w:top w:val="none" w:sz="0" w:space="0" w:color="auto"/>
                    <w:left w:val="none" w:sz="0" w:space="12" w:color="auto"/>
                    <w:bottom w:val="none" w:sz="0" w:space="0" w:color="auto"/>
                    <w:right w:val="single" w:sz="18" w:space="6" w:color="D4D0C8"/>
                  </w:divBdr>
                </w:div>
                <w:div w:id="760756230">
                  <w:marLeft w:val="0"/>
                  <w:marRight w:val="0"/>
                  <w:marTop w:val="0"/>
                  <w:marBottom w:val="0"/>
                  <w:divBdr>
                    <w:top w:val="none" w:sz="0" w:space="0" w:color="auto"/>
                    <w:left w:val="none" w:sz="0" w:space="12" w:color="auto"/>
                    <w:bottom w:val="none" w:sz="0" w:space="0" w:color="auto"/>
                    <w:right w:val="single" w:sz="18" w:space="6" w:color="D4D0C8"/>
                  </w:divBdr>
                </w:div>
                <w:div w:id="1760561311">
                  <w:marLeft w:val="0"/>
                  <w:marRight w:val="0"/>
                  <w:marTop w:val="0"/>
                  <w:marBottom w:val="0"/>
                  <w:divBdr>
                    <w:top w:val="none" w:sz="0" w:space="0" w:color="auto"/>
                    <w:left w:val="none" w:sz="0" w:space="12" w:color="auto"/>
                    <w:bottom w:val="none" w:sz="0" w:space="0" w:color="auto"/>
                    <w:right w:val="single" w:sz="18" w:space="6" w:color="D4D0C8"/>
                  </w:divBdr>
                </w:div>
                <w:div w:id="1166165475">
                  <w:marLeft w:val="0"/>
                  <w:marRight w:val="0"/>
                  <w:marTop w:val="0"/>
                  <w:marBottom w:val="0"/>
                  <w:divBdr>
                    <w:top w:val="none" w:sz="0" w:space="0" w:color="auto"/>
                    <w:left w:val="none" w:sz="0" w:space="12" w:color="auto"/>
                    <w:bottom w:val="none" w:sz="0" w:space="0" w:color="auto"/>
                    <w:right w:val="single" w:sz="18" w:space="6" w:color="D4D0C8"/>
                  </w:divBdr>
                </w:div>
                <w:div w:id="1068110083">
                  <w:marLeft w:val="0"/>
                  <w:marRight w:val="0"/>
                  <w:marTop w:val="0"/>
                  <w:marBottom w:val="0"/>
                  <w:divBdr>
                    <w:top w:val="none" w:sz="0" w:space="0" w:color="auto"/>
                    <w:left w:val="none" w:sz="0" w:space="12" w:color="auto"/>
                    <w:bottom w:val="none" w:sz="0" w:space="0" w:color="auto"/>
                    <w:right w:val="single" w:sz="18" w:space="6" w:color="D4D0C8"/>
                  </w:divBdr>
                </w:div>
                <w:div w:id="875778247">
                  <w:marLeft w:val="0"/>
                  <w:marRight w:val="0"/>
                  <w:marTop w:val="0"/>
                  <w:marBottom w:val="0"/>
                  <w:divBdr>
                    <w:top w:val="none" w:sz="0" w:space="0" w:color="auto"/>
                    <w:left w:val="none" w:sz="0" w:space="12" w:color="auto"/>
                    <w:bottom w:val="none" w:sz="0" w:space="0" w:color="auto"/>
                    <w:right w:val="single" w:sz="18" w:space="6" w:color="D4D0C8"/>
                  </w:divBdr>
                </w:div>
                <w:div w:id="66735416">
                  <w:marLeft w:val="0"/>
                  <w:marRight w:val="0"/>
                  <w:marTop w:val="0"/>
                  <w:marBottom w:val="0"/>
                  <w:divBdr>
                    <w:top w:val="none" w:sz="0" w:space="0" w:color="auto"/>
                    <w:left w:val="none" w:sz="0" w:space="12" w:color="auto"/>
                    <w:bottom w:val="none" w:sz="0" w:space="0" w:color="auto"/>
                    <w:right w:val="single" w:sz="18" w:space="6" w:color="D4D0C8"/>
                  </w:divBdr>
                </w:div>
                <w:div w:id="186137792">
                  <w:marLeft w:val="0"/>
                  <w:marRight w:val="0"/>
                  <w:marTop w:val="0"/>
                  <w:marBottom w:val="0"/>
                  <w:divBdr>
                    <w:top w:val="none" w:sz="0" w:space="0" w:color="auto"/>
                    <w:left w:val="none" w:sz="0" w:space="12" w:color="auto"/>
                    <w:bottom w:val="none" w:sz="0" w:space="0" w:color="auto"/>
                    <w:right w:val="single" w:sz="18" w:space="6" w:color="D4D0C8"/>
                  </w:divBdr>
                </w:div>
                <w:div w:id="638533735">
                  <w:marLeft w:val="0"/>
                  <w:marRight w:val="0"/>
                  <w:marTop w:val="0"/>
                  <w:marBottom w:val="0"/>
                  <w:divBdr>
                    <w:top w:val="none" w:sz="0" w:space="0" w:color="auto"/>
                    <w:left w:val="none" w:sz="0" w:space="12" w:color="auto"/>
                    <w:bottom w:val="none" w:sz="0" w:space="0" w:color="auto"/>
                    <w:right w:val="single" w:sz="18" w:space="6" w:color="D4D0C8"/>
                  </w:divBdr>
                </w:div>
                <w:div w:id="147806434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720744336">
      <w:bodyDiv w:val="1"/>
      <w:marLeft w:val="0"/>
      <w:marRight w:val="0"/>
      <w:marTop w:val="0"/>
      <w:marBottom w:val="0"/>
      <w:divBdr>
        <w:top w:val="none" w:sz="0" w:space="0" w:color="auto"/>
        <w:left w:val="none" w:sz="0" w:space="0" w:color="auto"/>
        <w:bottom w:val="none" w:sz="0" w:space="0" w:color="auto"/>
        <w:right w:val="none" w:sz="0" w:space="0" w:color="auto"/>
      </w:divBdr>
    </w:div>
    <w:div w:id="1826775886">
      <w:bodyDiv w:val="1"/>
      <w:marLeft w:val="0"/>
      <w:marRight w:val="0"/>
      <w:marTop w:val="0"/>
      <w:marBottom w:val="0"/>
      <w:divBdr>
        <w:top w:val="none" w:sz="0" w:space="0" w:color="auto"/>
        <w:left w:val="none" w:sz="0" w:space="0" w:color="auto"/>
        <w:bottom w:val="none" w:sz="0" w:space="0" w:color="auto"/>
        <w:right w:val="none" w:sz="0" w:space="0" w:color="auto"/>
      </w:divBdr>
      <w:divsChild>
        <w:div w:id="1863857063">
          <w:marLeft w:val="0"/>
          <w:marRight w:val="0"/>
          <w:marTop w:val="0"/>
          <w:marBottom w:val="0"/>
          <w:divBdr>
            <w:top w:val="none" w:sz="0" w:space="0" w:color="auto"/>
            <w:left w:val="none" w:sz="0" w:space="0" w:color="auto"/>
            <w:bottom w:val="none" w:sz="0" w:space="0" w:color="auto"/>
            <w:right w:val="none" w:sz="0" w:space="0" w:color="auto"/>
          </w:divBdr>
          <w:divsChild>
            <w:div w:id="1543983943">
              <w:marLeft w:val="0"/>
              <w:marRight w:val="0"/>
              <w:marTop w:val="240"/>
              <w:marBottom w:val="240"/>
              <w:divBdr>
                <w:top w:val="single" w:sz="6" w:space="4" w:color="CCCCCC"/>
                <w:left w:val="single" w:sz="6" w:space="4" w:color="CCCCCC"/>
                <w:bottom w:val="single" w:sz="6" w:space="4" w:color="CCCCCC"/>
                <w:right w:val="single" w:sz="6" w:space="4" w:color="CCCCCC"/>
              </w:divBdr>
              <w:divsChild>
                <w:div w:id="1934630952">
                  <w:marLeft w:val="0"/>
                  <w:marRight w:val="0"/>
                  <w:marTop w:val="0"/>
                  <w:marBottom w:val="0"/>
                  <w:divBdr>
                    <w:top w:val="none" w:sz="0" w:space="0" w:color="auto"/>
                    <w:left w:val="none" w:sz="0" w:space="12" w:color="auto"/>
                    <w:bottom w:val="none" w:sz="0" w:space="0" w:color="auto"/>
                    <w:right w:val="single" w:sz="18" w:space="6" w:color="D4D0C8"/>
                  </w:divBdr>
                </w:div>
                <w:div w:id="530920467">
                  <w:marLeft w:val="0"/>
                  <w:marRight w:val="0"/>
                  <w:marTop w:val="0"/>
                  <w:marBottom w:val="0"/>
                  <w:divBdr>
                    <w:top w:val="none" w:sz="0" w:space="0" w:color="auto"/>
                    <w:left w:val="none" w:sz="0" w:space="12" w:color="auto"/>
                    <w:bottom w:val="none" w:sz="0" w:space="0" w:color="auto"/>
                    <w:right w:val="single" w:sz="18" w:space="6" w:color="D4D0C8"/>
                  </w:divBdr>
                </w:div>
                <w:div w:id="1448739092">
                  <w:marLeft w:val="0"/>
                  <w:marRight w:val="0"/>
                  <w:marTop w:val="0"/>
                  <w:marBottom w:val="0"/>
                  <w:divBdr>
                    <w:top w:val="none" w:sz="0" w:space="0" w:color="auto"/>
                    <w:left w:val="none" w:sz="0" w:space="12" w:color="auto"/>
                    <w:bottom w:val="none" w:sz="0" w:space="0" w:color="auto"/>
                    <w:right w:val="single" w:sz="18" w:space="6" w:color="D4D0C8"/>
                  </w:divBdr>
                </w:div>
                <w:div w:id="140418095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517116679">
          <w:marLeft w:val="0"/>
          <w:marRight w:val="0"/>
          <w:marTop w:val="0"/>
          <w:marBottom w:val="0"/>
          <w:divBdr>
            <w:top w:val="none" w:sz="0" w:space="0" w:color="auto"/>
            <w:left w:val="none" w:sz="0" w:space="0" w:color="auto"/>
            <w:bottom w:val="none" w:sz="0" w:space="0" w:color="auto"/>
            <w:right w:val="none" w:sz="0" w:space="0" w:color="auto"/>
          </w:divBdr>
          <w:divsChild>
            <w:div w:id="368996639">
              <w:marLeft w:val="0"/>
              <w:marRight w:val="0"/>
              <w:marTop w:val="240"/>
              <w:marBottom w:val="240"/>
              <w:divBdr>
                <w:top w:val="single" w:sz="6" w:space="4" w:color="CCCCCC"/>
                <w:left w:val="single" w:sz="6" w:space="4" w:color="CCCCCC"/>
                <w:bottom w:val="single" w:sz="6" w:space="4" w:color="CCCCCC"/>
                <w:right w:val="single" w:sz="6" w:space="4" w:color="CCCCCC"/>
              </w:divBdr>
              <w:divsChild>
                <w:div w:id="320620631">
                  <w:marLeft w:val="0"/>
                  <w:marRight w:val="0"/>
                  <w:marTop w:val="0"/>
                  <w:marBottom w:val="0"/>
                  <w:divBdr>
                    <w:top w:val="none" w:sz="0" w:space="0" w:color="auto"/>
                    <w:left w:val="none" w:sz="0" w:space="12" w:color="auto"/>
                    <w:bottom w:val="none" w:sz="0" w:space="0" w:color="auto"/>
                    <w:right w:val="single" w:sz="18" w:space="6" w:color="D4D0C8"/>
                  </w:divBdr>
                </w:div>
                <w:div w:id="1552379424">
                  <w:marLeft w:val="0"/>
                  <w:marRight w:val="0"/>
                  <w:marTop w:val="0"/>
                  <w:marBottom w:val="0"/>
                  <w:divBdr>
                    <w:top w:val="none" w:sz="0" w:space="0" w:color="auto"/>
                    <w:left w:val="none" w:sz="0" w:space="12" w:color="auto"/>
                    <w:bottom w:val="none" w:sz="0" w:space="0" w:color="auto"/>
                    <w:right w:val="single" w:sz="18" w:space="6" w:color="D4D0C8"/>
                  </w:divBdr>
                </w:div>
                <w:div w:id="1659646208">
                  <w:marLeft w:val="0"/>
                  <w:marRight w:val="0"/>
                  <w:marTop w:val="0"/>
                  <w:marBottom w:val="0"/>
                  <w:divBdr>
                    <w:top w:val="none" w:sz="0" w:space="0" w:color="auto"/>
                    <w:left w:val="none" w:sz="0" w:space="12" w:color="auto"/>
                    <w:bottom w:val="none" w:sz="0" w:space="0" w:color="auto"/>
                    <w:right w:val="single" w:sz="18" w:space="6" w:color="D4D0C8"/>
                  </w:divBdr>
                </w:div>
                <w:div w:id="1351302347">
                  <w:marLeft w:val="0"/>
                  <w:marRight w:val="0"/>
                  <w:marTop w:val="0"/>
                  <w:marBottom w:val="0"/>
                  <w:divBdr>
                    <w:top w:val="none" w:sz="0" w:space="0" w:color="auto"/>
                    <w:left w:val="none" w:sz="0" w:space="12" w:color="auto"/>
                    <w:bottom w:val="none" w:sz="0" w:space="0" w:color="auto"/>
                    <w:right w:val="single" w:sz="18" w:space="6" w:color="D4D0C8"/>
                  </w:divBdr>
                </w:div>
                <w:div w:id="140333061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85355548">
          <w:marLeft w:val="0"/>
          <w:marRight w:val="0"/>
          <w:marTop w:val="0"/>
          <w:marBottom w:val="0"/>
          <w:divBdr>
            <w:top w:val="none" w:sz="0" w:space="0" w:color="auto"/>
            <w:left w:val="none" w:sz="0" w:space="0" w:color="auto"/>
            <w:bottom w:val="none" w:sz="0" w:space="0" w:color="auto"/>
            <w:right w:val="none" w:sz="0" w:space="0" w:color="auto"/>
          </w:divBdr>
          <w:divsChild>
            <w:div w:id="1799033227">
              <w:marLeft w:val="0"/>
              <w:marRight w:val="0"/>
              <w:marTop w:val="240"/>
              <w:marBottom w:val="240"/>
              <w:divBdr>
                <w:top w:val="single" w:sz="6" w:space="4" w:color="CCCCCC"/>
                <w:left w:val="single" w:sz="6" w:space="4" w:color="CCCCCC"/>
                <w:bottom w:val="single" w:sz="6" w:space="4" w:color="CCCCCC"/>
                <w:right w:val="single" w:sz="6" w:space="4" w:color="CCCCCC"/>
              </w:divBdr>
              <w:divsChild>
                <w:div w:id="2095122293">
                  <w:marLeft w:val="0"/>
                  <w:marRight w:val="0"/>
                  <w:marTop w:val="0"/>
                  <w:marBottom w:val="0"/>
                  <w:divBdr>
                    <w:top w:val="none" w:sz="0" w:space="0" w:color="auto"/>
                    <w:left w:val="none" w:sz="0" w:space="12" w:color="auto"/>
                    <w:bottom w:val="none" w:sz="0" w:space="0" w:color="auto"/>
                    <w:right w:val="single" w:sz="18" w:space="6" w:color="D4D0C8"/>
                  </w:divBdr>
                </w:div>
                <w:div w:id="235940243">
                  <w:marLeft w:val="0"/>
                  <w:marRight w:val="0"/>
                  <w:marTop w:val="0"/>
                  <w:marBottom w:val="0"/>
                  <w:divBdr>
                    <w:top w:val="none" w:sz="0" w:space="0" w:color="auto"/>
                    <w:left w:val="none" w:sz="0" w:space="12" w:color="auto"/>
                    <w:bottom w:val="none" w:sz="0" w:space="0" w:color="auto"/>
                    <w:right w:val="single" w:sz="18" w:space="6" w:color="D4D0C8"/>
                  </w:divBdr>
                </w:div>
                <w:div w:id="28604985">
                  <w:marLeft w:val="0"/>
                  <w:marRight w:val="0"/>
                  <w:marTop w:val="0"/>
                  <w:marBottom w:val="0"/>
                  <w:divBdr>
                    <w:top w:val="none" w:sz="0" w:space="0" w:color="auto"/>
                    <w:left w:val="none" w:sz="0" w:space="12" w:color="auto"/>
                    <w:bottom w:val="none" w:sz="0" w:space="0" w:color="auto"/>
                    <w:right w:val="single" w:sz="18" w:space="6" w:color="D4D0C8"/>
                  </w:divBdr>
                </w:div>
                <w:div w:id="429858247">
                  <w:marLeft w:val="0"/>
                  <w:marRight w:val="0"/>
                  <w:marTop w:val="0"/>
                  <w:marBottom w:val="0"/>
                  <w:divBdr>
                    <w:top w:val="none" w:sz="0" w:space="0" w:color="auto"/>
                    <w:left w:val="none" w:sz="0" w:space="12" w:color="auto"/>
                    <w:bottom w:val="none" w:sz="0" w:space="0" w:color="auto"/>
                    <w:right w:val="single" w:sz="18" w:space="6" w:color="D4D0C8"/>
                  </w:divBdr>
                </w:div>
                <w:div w:id="174807209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142530808">
          <w:marLeft w:val="0"/>
          <w:marRight w:val="0"/>
          <w:marTop w:val="0"/>
          <w:marBottom w:val="0"/>
          <w:divBdr>
            <w:top w:val="none" w:sz="0" w:space="0" w:color="auto"/>
            <w:left w:val="none" w:sz="0" w:space="0" w:color="auto"/>
            <w:bottom w:val="none" w:sz="0" w:space="0" w:color="auto"/>
            <w:right w:val="none" w:sz="0" w:space="0" w:color="auto"/>
          </w:divBdr>
          <w:divsChild>
            <w:div w:id="216403262">
              <w:marLeft w:val="0"/>
              <w:marRight w:val="0"/>
              <w:marTop w:val="240"/>
              <w:marBottom w:val="240"/>
              <w:divBdr>
                <w:top w:val="single" w:sz="6" w:space="4" w:color="CCCCCC"/>
                <w:left w:val="single" w:sz="6" w:space="4" w:color="CCCCCC"/>
                <w:bottom w:val="single" w:sz="6" w:space="4" w:color="CCCCCC"/>
                <w:right w:val="single" w:sz="6" w:space="4" w:color="CCCCCC"/>
              </w:divBdr>
              <w:divsChild>
                <w:div w:id="94860440">
                  <w:marLeft w:val="0"/>
                  <w:marRight w:val="0"/>
                  <w:marTop w:val="0"/>
                  <w:marBottom w:val="0"/>
                  <w:divBdr>
                    <w:top w:val="none" w:sz="0" w:space="0" w:color="auto"/>
                    <w:left w:val="none" w:sz="0" w:space="12" w:color="auto"/>
                    <w:bottom w:val="none" w:sz="0" w:space="0" w:color="auto"/>
                    <w:right w:val="single" w:sz="18" w:space="6" w:color="D4D0C8"/>
                  </w:divBdr>
                </w:div>
                <w:div w:id="561713588">
                  <w:marLeft w:val="0"/>
                  <w:marRight w:val="0"/>
                  <w:marTop w:val="0"/>
                  <w:marBottom w:val="0"/>
                  <w:divBdr>
                    <w:top w:val="none" w:sz="0" w:space="0" w:color="auto"/>
                    <w:left w:val="none" w:sz="0" w:space="12" w:color="auto"/>
                    <w:bottom w:val="none" w:sz="0" w:space="0" w:color="auto"/>
                    <w:right w:val="single" w:sz="18" w:space="6" w:color="D4D0C8"/>
                  </w:divBdr>
                </w:div>
                <w:div w:id="670765022">
                  <w:marLeft w:val="0"/>
                  <w:marRight w:val="0"/>
                  <w:marTop w:val="0"/>
                  <w:marBottom w:val="0"/>
                  <w:divBdr>
                    <w:top w:val="none" w:sz="0" w:space="0" w:color="auto"/>
                    <w:left w:val="none" w:sz="0" w:space="12" w:color="auto"/>
                    <w:bottom w:val="none" w:sz="0" w:space="0" w:color="auto"/>
                    <w:right w:val="single" w:sz="18" w:space="6" w:color="D4D0C8"/>
                  </w:divBdr>
                </w:div>
                <w:div w:id="915869645">
                  <w:marLeft w:val="0"/>
                  <w:marRight w:val="0"/>
                  <w:marTop w:val="0"/>
                  <w:marBottom w:val="0"/>
                  <w:divBdr>
                    <w:top w:val="none" w:sz="0" w:space="0" w:color="auto"/>
                    <w:left w:val="none" w:sz="0" w:space="12" w:color="auto"/>
                    <w:bottom w:val="none" w:sz="0" w:space="0" w:color="auto"/>
                    <w:right w:val="single" w:sz="18" w:space="6" w:color="D4D0C8"/>
                  </w:divBdr>
                </w:div>
                <w:div w:id="1070808466">
                  <w:marLeft w:val="0"/>
                  <w:marRight w:val="0"/>
                  <w:marTop w:val="0"/>
                  <w:marBottom w:val="0"/>
                  <w:divBdr>
                    <w:top w:val="none" w:sz="0" w:space="0" w:color="auto"/>
                    <w:left w:val="none" w:sz="0" w:space="12" w:color="auto"/>
                    <w:bottom w:val="none" w:sz="0" w:space="0" w:color="auto"/>
                    <w:right w:val="single" w:sz="18" w:space="6" w:color="D4D0C8"/>
                  </w:divBdr>
                </w:div>
                <w:div w:id="841775562">
                  <w:marLeft w:val="0"/>
                  <w:marRight w:val="0"/>
                  <w:marTop w:val="0"/>
                  <w:marBottom w:val="0"/>
                  <w:divBdr>
                    <w:top w:val="none" w:sz="0" w:space="0" w:color="auto"/>
                    <w:left w:val="none" w:sz="0" w:space="12" w:color="auto"/>
                    <w:bottom w:val="none" w:sz="0" w:space="0" w:color="auto"/>
                    <w:right w:val="single" w:sz="18" w:space="6" w:color="D4D0C8"/>
                  </w:divBdr>
                </w:div>
                <w:div w:id="1971202239">
                  <w:marLeft w:val="0"/>
                  <w:marRight w:val="0"/>
                  <w:marTop w:val="0"/>
                  <w:marBottom w:val="0"/>
                  <w:divBdr>
                    <w:top w:val="none" w:sz="0" w:space="0" w:color="auto"/>
                    <w:left w:val="none" w:sz="0" w:space="12" w:color="auto"/>
                    <w:bottom w:val="none" w:sz="0" w:space="0" w:color="auto"/>
                    <w:right w:val="single" w:sz="18" w:space="6" w:color="D4D0C8"/>
                  </w:divBdr>
                </w:div>
                <w:div w:id="1155680911">
                  <w:marLeft w:val="0"/>
                  <w:marRight w:val="0"/>
                  <w:marTop w:val="0"/>
                  <w:marBottom w:val="0"/>
                  <w:divBdr>
                    <w:top w:val="none" w:sz="0" w:space="0" w:color="auto"/>
                    <w:left w:val="none" w:sz="0" w:space="12" w:color="auto"/>
                    <w:bottom w:val="none" w:sz="0" w:space="0" w:color="auto"/>
                    <w:right w:val="single" w:sz="18" w:space="6" w:color="D4D0C8"/>
                  </w:divBdr>
                </w:div>
                <w:div w:id="1677225096">
                  <w:marLeft w:val="0"/>
                  <w:marRight w:val="0"/>
                  <w:marTop w:val="0"/>
                  <w:marBottom w:val="0"/>
                  <w:divBdr>
                    <w:top w:val="none" w:sz="0" w:space="0" w:color="auto"/>
                    <w:left w:val="none" w:sz="0" w:space="12" w:color="auto"/>
                    <w:bottom w:val="none" w:sz="0" w:space="0" w:color="auto"/>
                    <w:right w:val="single" w:sz="18" w:space="6" w:color="D4D0C8"/>
                  </w:divBdr>
                </w:div>
                <w:div w:id="93266789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956565060">
          <w:marLeft w:val="0"/>
          <w:marRight w:val="0"/>
          <w:marTop w:val="0"/>
          <w:marBottom w:val="0"/>
          <w:divBdr>
            <w:top w:val="none" w:sz="0" w:space="0" w:color="auto"/>
            <w:left w:val="none" w:sz="0" w:space="0" w:color="auto"/>
            <w:bottom w:val="none" w:sz="0" w:space="0" w:color="auto"/>
            <w:right w:val="none" w:sz="0" w:space="0" w:color="auto"/>
          </w:divBdr>
          <w:divsChild>
            <w:div w:id="1082486766">
              <w:marLeft w:val="0"/>
              <w:marRight w:val="0"/>
              <w:marTop w:val="240"/>
              <w:marBottom w:val="240"/>
              <w:divBdr>
                <w:top w:val="single" w:sz="6" w:space="4" w:color="CCCCCC"/>
                <w:left w:val="single" w:sz="6" w:space="4" w:color="CCCCCC"/>
                <w:bottom w:val="single" w:sz="6" w:space="4" w:color="CCCCCC"/>
                <w:right w:val="single" w:sz="6" w:space="4" w:color="CCCCCC"/>
              </w:divBdr>
              <w:divsChild>
                <w:div w:id="177240001">
                  <w:marLeft w:val="0"/>
                  <w:marRight w:val="0"/>
                  <w:marTop w:val="0"/>
                  <w:marBottom w:val="0"/>
                  <w:divBdr>
                    <w:top w:val="none" w:sz="0" w:space="0" w:color="auto"/>
                    <w:left w:val="none" w:sz="0" w:space="12" w:color="auto"/>
                    <w:bottom w:val="none" w:sz="0" w:space="0" w:color="auto"/>
                    <w:right w:val="single" w:sz="18" w:space="6" w:color="D4D0C8"/>
                  </w:divBdr>
                </w:div>
                <w:div w:id="1438985647">
                  <w:marLeft w:val="0"/>
                  <w:marRight w:val="0"/>
                  <w:marTop w:val="0"/>
                  <w:marBottom w:val="0"/>
                  <w:divBdr>
                    <w:top w:val="none" w:sz="0" w:space="0" w:color="auto"/>
                    <w:left w:val="none" w:sz="0" w:space="12" w:color="auto"/>
                    <w:bottom w:val="none" w:sz="0" w:space="0" w:color="auto"/>
                    <w:right w:val="single" w:sz="18" w:space="6" w:color="D4D0C8"/>
                  </w:divBdr>
                </w:div>
                <w:div w:id="756053027">
                  <w:marLeft w:val="0"/>
                  <w:marRight w:val="0"/>
                  <w:marTop w:val="0"/>
                  <w:marBottom w:val="0"/>
                  <w:divBdr>
                    <w:top w:val="none" w:sz="0" w:space="0" w:color="auto"/>
                    <w:left w:val="none" w:sz="0" w:space="12" w:color="auto"/>
                    <w:bottom w:val="none" w:sz="0" w:space="0" w:color="auto"/>
                    <w:right w:val="single" w:sz="18" w:space="6" w:color="D4D0C8"/>
                  </w:divBdr>
                </w:div>
                <w:div w:id="348064090">
                  <w:marLeft w:val="0"/>
                  <w:marRight w:val="0"/>
                  <w:marTop w:val="0"/>
                  <w:marBottom w:val="0"/>
                  <w:divBdr>
                    <w:top w:val="none" w:sz="0" w:space="0" w:color="auto"/>
                    <w:left w:val="none" w:sz="0" w:space="12" w:color="auto"/>
                    <w:bottom w:val="none" w:sz="0" w:space="0" w:color="auto"/>
                    <w:right w:val="single" w:sz="18" w:space="6" w:color="D4D0C8"/>
                  </w:divBdr>
                </w:div>
                <w:div w:id="121264485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569388935">
          <w:marLeft w:val="0"/>
          <w:marRight w:val="0"/>
          <w:marTop w:val="0"/>
          <w:marBottom w:val="0"/>
          <w:divBdr>
            <w:top w:val="none" w:sz="0" w:space="0" w:color="auto"/>
            <w:left w:val="none" w:sz="0" w:space="0" w:color="auto"/>
            <w:bottom w:val="none" w:sz="0" w:space="0" w:color="auto"/>
            <w:right w:val="none" w:sz="0" w:space="0" w:color="auto"/>
          </w:divBdr>
          <w:divsChild>
            <w:div w:id="338435392">
              <w:marLeft w:val="0"/>
              <w:marRight w:val="0"/>
              <w:marTop w:val="240"/>
              <w:marBottom w:val="240"/>
              <w:divBdr>
                <w:top w:val="single" w:sz="6" w:space="4" w:color="CCCCCC"/>
                <w:left w:val="single" w:sz="6" w:space="4" w:color="CCCCCC"/>
                <w:bottom w:val="single" w:sz="6" w:space="4" w:color="CCCCCC"/>
                <w:right w:val="single" w:sz="6" w:space="4" w:color="CCCCCC"/>
              </w:divBdr>
              <w:divsChild>
                <w:div w:id="1439134683">
                  <w:marLeft w:val="0"/>
                  <w:marRight w:val="0"/>
                  <w:marTop w:val="0"/>
                  <w:marBottom w:val="0"/>
                  <w:divBdr>
                    <w:top w:val="none" w:sz="0" w:space="0" w:color="auto"/>
                    <w:left w:val="none" w:sz="0" w:space="12" w:color="auto"/>
                    <w:bottom w:val="none" w:sz="0" w:space="0" w:color="auto"/>
                    <w:right w:val="single" w:sz="18" w:space="6" w:color="D4D0C8"/>
                  </w:divBdr>
                </w:div>
                <w:div w:id="1005547074">
                  <w:marLeft w:val="0"/>
                  <w:marRight w:val="0"/>
                  <w:marTop w:val="0"/>
                  <w:marBottom w:val="0"/>
                  <w:divBdr>
                    <w:top w:val="none" w:sz="0" w:space="0" w:color="auto"/>
                    <w:left w:val="none" w:sz="0" w:space="12" w:color="auto"/>
                    <w:bottom w:val="none" w:sz="0" w:space="0" w:color="auto"/>
                    <w:right w:val="single" w:sz="18" w:space="6" w:color="D4D0C8"/>
                  </w:divBdr>
                </w:div>
                <w:div w:id="2137329916">
                  <w:marLeft w:val="0"/>
                  <w:marRight w:val="0"/>
                  <w:marTop w:val="0"/>
                  <w:marBottom w:val="0"/>
                  <w:divBdr>
                    <w:top w:val="none" w:sz="0" w:space="0" w:color="auto"/>
                    <w:left w:val="none" w:sz="0" w:space="12" w:color="auto"/>
                    <w:bottom w:val="none" w:sz="0" w:space="0" w:color="auto"/>
                    <w:right w:val="single" w:sz="18" w:space="6" w:color="D4D0C8"/>
                  </w:divBdr>
                </w:div>
                <w:div w:id="637881747">
                  <w:marLeft w:val="0"/>
                  <w:marRight w:val="0"/>
                  <w:marTop w:val="0"/>
                  <w:marBottom w:val="0"/>
                  <w:divBdr>
                    <w:top w:val="none" w:sz="0" w:space="0" w:color="auto"/>
                    <w:left w:val="none" w:sz="0" w:space="12" w:color="auto"/>
                    <w:bottom w:val="none" w:sz="0" w:space="0" w:color="auto"/>
                    <w:right w:val="single" w:sz="18" w:space="6" w:color="D4D0C8"/>
                  </w:divBdr>
                </w:div>
                <w:div w:id="297808902">
                  <w:marLeft w:val="0"/>
                  <w:marRight w:val="0"/>
                  <w:marTop w:val="0"/>
                  <w:marBottom w:val="0"/>
                  <w:divBdr>
                    <w:top w:val="none" w:sz="0" w:space="0" w:color="auto"/>
                    <w:left w:val="none" w:sz="0" w:space="12" w:color="auto"/>
                    <w:bottom w:val="none" w:sz="0" w:space="0" w:color="auto"/>
                    <w:right w:val="single" w:sz="18" w:space="6" w:color="D4D0C8"/>
                  </w:divBdr>
                </w:div>
                <w:div w:id="138656742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275865304">
          <w:marLeft w:val="0"/>
          <w:marRight w:val="0"/>
          <w:marTop w:val="0"/>
          <w:marBottom w:val="0"/>
          <w:divBdr>
            <w:top w:val="none" w:sz="0" w:space="0" w:color="auto"/>
            <w:left w:val="none" w:sz="0" w:space="0" w:color="auto"/>
            <w:bottom w:val="none" w:sz="0" w:space="0" w:color="auto"/>
            <w:right w:val="none" w:sz="0" w:space="0" w:color="auto"/>
          </w:divBdr>
          <w:divsChild>
            <w:div w:id="2026440900">
              <w:marLeft w:val="0"/>
              <w:marRight w:val="0"/>
              <w:marTop w:val="240"/>
              <w:marBottom w:val="240"/>
              <w:divBdr>
                <w:top w:val="single" w:sz="6" w:space="4" w:color="CCCCCC"/>
                <w:left w:val="single" w:sz="6" w:space="4" w:color="CCCCCC"/>
                <w:bottom w:val="single" w:sz="6" w:space="4" w:color="CCCCCC"/>
                <w:right w:val="single" w:sz="6" w:space="4" w:color="CCCCCC"/>
              </w:divBdr>
              <w:divsChild>
                <w:div w:id="1874269081">
                  <w:marLeft w:val="0"/>
                  <w:marRight w:val="0"/>
                  <w:marTop w:val="0"/>
                  <w:marBottom w:val="0"/>
                  <w:divBdr>
                    <w:top w:val="none" w:sz="0" w:space="0" w:color="auto"/>
                    <w:left w:val="none" w:sz="0" w:space="12" w:color="auto"/>
                    <w:bottom w:val="none" w:sz="0" w:space="0" w:color="auto"/>
                    <w:right w:val="single" w:sz="18" w:space="6" w:color="D4D0C8"/>
                  </w:divBdr>
                </w:div>
                <w:div w:id="1459883774">
                  <w:marLeft w:val="0"/>
                  <w:marRight w:val="0"/>
                  <w:marTop w:val="0"/>
                  <w:marBottom w:val="0"/>
                  <w:divBdr>
                    <w:top w:val="none" w:sz="0" w:space="0" w:color="auto"/>
                    <w:left w:val="none" w:sz="0" w:space="12" w:color="auto"/>
                    <w:bottom w:val="none" w:sz="0" w:space="0" w:color="auto"/>
                    <w:right w:val="single" w:sz="18" w:space="6" w:color="D4D0C8"/>
                  </w:divBdr>
                </w:div>
                <w:div w:id="760643329">
                  <w:marLeft w:val="0"/>
                  <w:marRight w:val="0"/>
                  <w:marTop w:val="0"/>
                  <w:marBottom w:val="0"/>
                  <w:divBdr>
                    <w:top w:val="none" w:sz="0" w:space="0" w:color="auto"/>
                    <w:left w:val="none" w:sz="0" w:space="12" w:color="auto"/>
                    <w:bottom w:val="none" w:sz="0" w:space="0" w:color="auto"/>
                    <w:right w:val="single" w:sz="18" w:space="6" w:color="D4D0C8"/>
                  </w:divBdr>
                </w:div>
                <w:div w:id="1680961111">
                  <w:marLeft w:val="0"/>
                  <w:marRight w:val="0"/>
                  <w:marTop w:val="0"/>
                  <w:marBottom w:val="0"/>
                  <w:divBdr>
                    <w:top w:val="none" w:sz="0" w:space="0" w:color="auto"/>
                    <w:left w:val="none" w:sz="0" w:space="12" w:color="auto"/>
                    <w:bottom w:val="none" w:sz="0" w:space="0" w:color="auto"/>
                    <w:right w:val="single" w:sz="18" w:space="6" w:color="D4D0C8"/>
                  </w:divBdr>
                </w:div>
                <w:div w:id="587691906">
                  <w:marLeft w:val="0"/>
                  <w:marRight w:val="0"/>
                  <w:marTop w:val="0"/>
                  <w:marBottom w:val="0"/>
                  <w:divBdr>
                    <w:top w:val="none" w:sz="0" w:space="0" w:color="auto"/>
                    <w:left w:val="none" w:sz="0" w:space="12" w:color="auto"/>
                    <w:bottom w:val="none" w:sz="0" w:space="0" w:color="auto"/>
                    <w:right w:val="single" w:sz="18" w:space="6" w:color="D4D0C8"/>
                  </w:divBdr>
                </w:div>
                <w:div w:id="1884487919">
                  <w:marLeft w:val="0"/>
                  <w:marRight w:val="0"/>
                  <w:marTop w:val="0"/>
                  <w:marBottom w:val="0"/>
                  <w:divBdr>
                    <w:top w:val="none" w:sz="0" w:space="0" w:color="auto"/>
                    <w:left w:val="none" w:sz="0" w:space="12" w:color="auto"/>
                    <w:bottom w:val="none" w:sz="0" w:space="0" w:color="auto"/>
                    <w:right w:val="single" w:sz="18" w:space="6" w:color="D4D0C8"/>
                  </w:divBdr>
                </w:div>
                <w:div w:id="1739284995">
                  <w:marLeft w:val="0"/>
                  <w:marRight w:val="0"/>
                  <w:marTop w:val="0"/>
                  <w:marBottom w:val="0"/>
                  <w:divBdr>
                    <w:top w:val="none" w:sz="0" w:space="0" w:color="auto"/>
                    <w:left w:val="none" w:sz="0" w:space="12" w:color="auto"/>
                    <w:bottom w:val="none" w:sz="0" w:space="0" w:color="auto"/>
                    <w:right w:val="single" w:sz="18" w:space="6" w:color="D4D0C8"/>
                  </w:divBdr>
                </w:div>
                <w:div w:id="556017249">
                  <w:marLeft w:val="0"/>
                  <w:marRight w:val="0"/>
                  <w:marTop w:val="0"/>
                  <w:marBottom w:val="0"/>
                  <w:divBdr>
                    <w:top w:val="none" w:sz="0" w:space="0" w:color="auto"/>
                    <w:left w:val="none" w:sz="0" w:space="12" w:color="auto"/>
                    <w:bottom w:val="none" w:sz="0" w:space="0" w:color="auto"/>
                    <w:right w:val="single" w:sz="18" w:space="6" w:color="D4D0C8"/>
                  </w:divBdr>
                </w:div>
                <w:div w:id="1509172487">
                  <w:marLeft w:val="0"/>
                  <w:marRight w:val="0"/>
                  <w:marTop w:val="0"/>
                  <w:marBottom w:val="0"/>
                  <w:divBdr>
                    <w:top w:val="none" w:sz="0" w:space="0" w:color="auto"/>
                    <w:left w:val="none" w:sz="0" w:space="12" w:color="auto"/>
                    <w:bottom w:val="none" w:sz="0" w:space="0" w:color="auto"/>
                    <w:right w:val="single" w:sz="18" w:space="6" w:color="D4D0C8"/>
                  </w:divBdr>
                </w:div>
                <w:div w:id="2112117068">
                  <w:marLeft w:val="0"/>
                  <w:marRight w:val="0"/>
                  <w:marTop w:val="0"/>
                  <w:marBottom w:val="0"/>
                  <w:divBdr>
                    <w:top w:val="none" w:sz="0" w:space="0" w:color="auto"/>
                    <w:left w:val="none" w:sz="0" w:space="12" w:color="auto"/>
                    <w:bottom w:val="none" w:sz="0" w:space="0" w:color="auto"/>
                    <w:right w:val="single" w:sz="18" w:space="6" w:color="D4D0C8"/>
                  </w:divBdr>
                </w:div>
                <w:div w:id="1232035524">
                  <w:marLeft w:val="0"/>
                  <w:marRight w:val="0"/>
                  <w:marTop w:val="0"/>
                  <w:marBottom w:val="0"/>
                  <w:divBdr>
                    <w:top w:val="none" w:sz="0" w:space="0" w:color="auto"/>
                    <w:left w:val="none" w:sz="0" w:space="12" w:color="auto"/>
                    <w:bottom w:val="none" w:sz="0" w:space="0" w:color="auto"/>
                    <w:right w:val="single" w:sz="18" w:space="6" w:color="D4D0C8"/>
                  </w:divBdr>
                </w:div>
                <w:div w:id="374624795">
                  <w:marLeft w:val="0"/>
                  <w:marRight w:val="0"/>
                  <w:marTop w:val="0"/>
                  <w:marBottom w:val="0"/>
                  <w:divBdr>
                    <w:top w:val="none" w:sz="0" w:space="0" w:color="auto"/>
                    <w:left w:val="none" w:sz="0" w:space="12" w:color="auto"/>
                    <w:bottom w:val="none" w:sz="0" w:space="0" w:color="auto"/>
                    <w:right w:val="single" w:sz="18" w:space="6" w:color="D4D0C8"/>
                  </w:divBdr>
                </w:div>
                <w:div w:id="2094819755">
                  <w:marLeft w:val="0"/>
                  <w:marRight w:val="0"/>
                  <w:marTop w:val="0"/>
                  <w:marBottom w:val="0"/>
                  <w:divBdr>
                    <w:top w:val="none" w:sz="0" w:space="0" w:color="auto"/>
                    <w:left w:val="none" w:sz="0" w:space="12" w:color="auto"/>
                    <w:bottom w:val="none" w:sz="0" w:space="0" w:color="auto"/>
                    <w:right w:val="single" w:sz="18" w:space="6" w:color="D4D0C8"/>
                  </w:divBdr>
                </w:div>
                <w:div w:id="1770855939">
                  <w:marLeft w:val="0"/>
                  <w:marRight w:val="0"/>
                  <w:marTop w:val="0"/>
                  <w:marBottom w:val="0"/>
                  <w:divBdr>
                    <w:top w:val="none" w:sz="0" w:space="0" w:color="auto"/>
                    <w:left w:val="none" w:sz="0" w:space="12" w:color="auto"/>
                    <w:bottom w:val="none" w:sz="0" w:space="0" w:color="auto"/>
                    <w:right w:val="single" w:sz="18" w:space="6" w:color="D4D0C8"/>
                  </w:divBdr>
                </w:div>
                <w:div w:id="1797524204">
                  <w:marLeft w:val="0"/>
                  <w:marRight w:val="0"/>
                  <w:marTop w:val="0"/>
                  <w:marBottom w:val="0"/>
                  <w:divBdr>
                    <w:top w:val="none" w:sz="0" w:space="0" w:color="auto"/>
                    <w:left w:val="none" w:sz="0" w:space="12" w:color="auto"/>
                    <w:bottom w:val="none" w:sz="0" w:space="0" w:color="auto"/>
                    <w:right w:val="single" w:sz="18" w:space="6" w:color="D4D0C8"/>
                  </w:divBdr>
                </w:div>
                <w:div w:id="2008512887">
                  <w:marLeft w:val="0"/>
                  <w:marRight w:val="0"/>
                  <w:marTop w:val="0"/>
                  <w:marBottom w:val="0"/>
                  <w:divBdr>
                    <w:top w:val="none" w:sz="0" w:space="0" w:color="auto"/>
                    <w:left w:val="none" w:sz="0" w:space="12" w:color="auto"/>
                    <w:bottom w:val="none" w:sz="0" w:space="0" w:color="auto"/>
                    <w:right w:val="single" w:sz="18" w:space="6" w:color="D4D0C8"/>
                  </w:divBdr>
                </w:div>
                <w:div w:id="210286679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078016493">
      <w:bodyDiv w:val="1"/>
      <w:marLeft w:val="0"/>
      <w:marRight w:val="0"/>
      <w:marTop w:val="0"/>
      <w:marBottom w:val="0"/>
      <w:divBdr>
        <w:top w:val="none" w:sz="0" w:space="0" w:color="auto"/>
        <w:left w:val="none" w:sz="0" w:space="0" w:color="auto"/>
        <w:bottom w:val="none" w:sz="0" w:space="0" w:color="auto"/>
        <w:right w:val="none" w:sz="0" w:space="0" w:color="auto"/>
      </w:divBdr>
    </w:div>
    <w:div w:id="2120829494">
      <w:bodyDiv w:val="1"/>
      <w:marLeft w:val="0"/>
      <w:marRight w:val="0"/>
      <w:marTop w:val="0"/>
      <w:marBottom w:val="0"/>
      <w:divBdr>
        <w:top w:val="none" w:sz="0" w:space="0" w:color="auto"/>
        <w:left w:val="none" w:sz="0" w:space="0" w:color="auto"/>
        <w:bottom w:val="none" w:sz="0" w:space="0" w:color="auto"/>
        <w:right w:val="none" w:sz="0" w:space="0" w:color="auto"/>
      </w:divBdr>
      <w:divsChild>
        <w:div w:id="1579711660">
          <w:marLeft w:val="0"/>
          <w:marRight w:val="0"/>
          <w:marTop w:val="0"/>
          <w:marBottom w:val="0"/>
          <w:divBdr>
            <w:top w:val="none" w:sz="0" w:space="0" w:color="auto"/>
            <w:left w:val="none" w:sz="0" w:space="0" w:color="auto"/>
            <w:bottom w:val="none" w:sz="0" w:space="0" w:color="auto"/>
            <w:right w:val="none" w:sz="0" w:space="0" w:color="auto"/>
          </w:divBdr>
          <w:divsChild>
            <w:div w:id="1599289697">
              <w:marLeft w:val="0"/>
              <w:marRight w:val="0"/>
              <w:marTop w:val="240"/>
              <w:marBottom w:val="240"/>
              <w:divBdr>
                <w:top w:val="single" w:sz="6" w:space="4" w:color="CCCCCC"/>
                <w:left w:val="single" w:sz="6" w:space="4" w:color="CCCCCC"/>
                <w:bottom w:val="single" w:sz="6" w:space="4" w:color="CCCCCC"/>
                <w:right w:val="single" w:sz="6" w:space="4" w:color="CCCCCC"/>
              </w:divBdr>
              <w:divsChild>
                <w:div w:id="502362207">
                  <w:marLeft w:val="0"/>
                  <w:marRight w:val="0"/>
                  <w:marTop w:val="0"/>
                  <w:marBottom w:val="0"/>
                  <w:divBdr>
                    <w:top w:val="none" w:sz="0" w:space="0" w:color="auto"/>
                    <w:left w:val="none" w:sz="0" w:space="12" w:color="auto"/>
                    <w:bottom w:val="none" w:sz="0" w:space="0" w:color="auto"/>
                    <w:right w:val="single" w:sz="18" w:space="6" w:color="D4D0C8"/>
                  </w:divBdr>
                </w:div>
                <w:div w:id="353071601">
                  <w:marLeft w:val="0"/>
                  <w:marRight w:val="0"/>
                  <w:marTop w:val="0"/>
                  <w:marBottom w:val="0"/>
                  <w:divBdr>
                    <w:top w:val="none" w:sz="0" w:space="0" w:color="auto"/>
                    <w:left w:val="none" w:sz="0" w:space="12" w:color="auto"/>
                    <w:bottom w:val="none" w:sz="0" w:space="0" w:color="auto"/>
                    <w:right w:val="single" w:sz="18" w:space="6" w:color="D4D0C8"/>
                  </w:divBdr>
                </w:div>
                <w:div w:id="1722945826">
                  <w:marLeft w:val="0"/>
                  <w:marRight w:val="0"/>
                  <w:marTop w:val="0"/>
                  <w:marBottom w:val="0"/>
                  <w:divBdr>
                    <w:top w:val="none" w:sz="0" w:space="0" w:color="auto"/>
                    <w:left w:val="none" w:sz="0" w:space="12" w:color="auto"/>
                    <w:bottom w:val="none" w:sz="0" w:space="0" w:color="auto"/>
                    <w:right w:val="single" w:sz="18" w:space="6" w:color="D4D0C8"/>
                  </w:divBdr>
                </w:div>
                <w:div w:id="1252356005">
                  <w:marLeft w:val="0"/>
                  <w:marRight w:val="0"/>
                  <w:marTop w:val="0"/>
                  <w:marBottom w:val="0"/>
                  <w:divBdr>
                    <w:top w:val="none" w:sz="0" w:space="0" w:color="auto"/>
                    <w:left w:val="none" w:sz="0" w:space="12" w:color="auto"/>
                    <w:bottom w:val="none" w:sz="0" w:space="0" w:color="auto"/>
                    <w:right w:val="single" w:sz="18" w:space="6" w:color="D4D0C8"/>
                  </w:divBdr>
                </w:div>
                <w:div w:id="981665048">
                  <w:marLeft w:val="0"/>
                  <w:marRight w:val="0"/>
                  <w:marTop w:val="0"/>
                  <w:marBottom w:val="0"/>
                  <w:divBdr>
                    <w:top w:val="none" w:sz="0" w:space="0" w:color="auto"/>
                    <w:left w:val="none" w:sz="0" w:space="12" w:color="auto"/>
                    <w:bottom w:val="none" w:sz="0" w:space="0" w:color="auto"/>
                    <w:right w:val="single" w:sz="18" w:space="6" w:color="D4D0C8"/>
                  </w:divBdr>
                </w:div>
                <w:div w:id="1966307267">
                  <w:marLeft w:val="0"/>
                  <w:marRight w:val="0"/>
                  <w:marTop w:val="0"/>
                  <w:marBottom w:val="0"/>
                  <w:divBdr>
                    <w:top w:val="none" w:sz="0" w:space="0" w:color="auto"/>
                    <w:left w:val="none" w:sz="0" w:space="12" w:color="auto"/>
                    <w:bottom w:val="none" w:sz="0" w:space="0" w:color="auto"/>
                    <w:right w:val="single" w:sz="18" w:space="6" w:color="D4D0C8"/>
                  </w:divBdr>
                </w:div>
                <w:div w:id="296451911">
                  <w:marLeft w:val="0"/>
                  <w:marRight w:val="0"/>
                  <w:marTop w:val="0"/>
                  <w:marBottom w:val="0"/>
                  <w:divBdr>
                    <w:top w:val="none" w:sz="0" w:space="0" w:color="auto"/>
                    <w:left w:val="none" w:sz="0" w:space="12" w:color="auto"/>
                    <w:bottom w:val="none" w:sz="0" w:space="0" w:color="auto"/>
                    <w:right w:val="single" w:sz="18" w:space="6" w:color="D4D0C8"/>
                  </w:divBdr>
                </w:div>
                <w:div w:id="1732193026">
                  <w:marLeft w:val="0"/>
                  <w:marRight w:val="0"/>
                  <w:marTop w:val="0"/>
                  <w:marBottom w:val="0"/>
                  <w:divBdr>
                    <w:top w:val="none" w:sz="0" w:space="0" w:color="auto"/>
                    <w:left w:val="none" w:sz="0" w:space="12" w:color="auto"/>
                    <w:bottom w:val="none" w:sz="0" w:space="0" w:color="auto"/>
                    <w:right w:val="single" w:sz="18" w:space="6" w:color="D4D0C8"/>
                  </w:divBdr>
                </w:div>
                <w:div w:id="173963012">
                  <w:marLeft w:val="0"/>
                  <w:marRight w:val="0"/>
                  <w:marTop w:val="0"/>
                  <w:marBottom w:val="0"/>
                  <w:divBdr>
                    <w:top w:val="none" w:sz="0" w:space="0" w:color="auto"/>
                    <w:left w:val="none" w:sz="0" w:space="12" w:color="auto"/>
                    <w:bottom w:val="none" w:sz="0" w:space="0" w:color="auto"/>
                    <w:right w:val="single" w:sz="18" w:space="6" w:color="D4D0C8"/>
                  </w:divBdr>
                </w:div>
                <w:div w:id="4291947">
                  <w:marLeft w:val="0"/>
                  <w:marRight w:val="0"/>
                  <w:marTop w:val="0"/>
                  <w:marBottom w:val="0"/>
                  <w:divBdr>
                    <w:top w:val="none" w:sz="0" w:space="0" w:color="auto"/>
                    <w:left w:val="none" w:sz="0" w:space="12" w:color="auto"/>
                    <w:bottom w:val="none" w:sz="0" w:space="0" w:color="auto"/>
                    <w:right w:val="single" w:sz="18" w:space="6" w:color="D4D0C8"/>
                  </w:divBdr>
                </w:div>
                <w:div w:id="388190732">
                  <w:marLeft w:val="0"/>
                  <w:marRight w:val="0"/>
                  <w:marTop w:val="0"/>
                  <w:marBottom w:val="0"/>
                  <w:divBdr>
                    <w:top w:val="none" w:sz="0" w:space="0" w:color="auto"/>
                    <w:left w:val="none" w:sz="0" w:space="12" w:color="auto"/>
                    <w:bottom w:val="none" w:sz="0" w:space="0" w:color="auto"/>
                    <w:right w:val="single" w:sz="18" w:space="6" w:color="D4D0C8"/>
                  </w:divBdr>
                </w:div>
                <w:div w:id="828251401">
                  <w:marLeft w:val="0"/>
                  <w:marRight w:val="0"/>
                  <w:marTop w:val="0"/>
                  <w:marBottom w:val="0"/>
                  <w:divBdr>
                    <w:top w:val="none" w:sz="0" w:space="0" w:color="auto"/>
                    <w:left w:val="none" w:sz="0" w:space="12" w:color="auto"/>
                    <w:bottom w:val="none" w:sz="0" w:space="0" w:color="auto"/>
                    <w:right w:val="single" w:sz="18" w:space="6" w:color="D4D0C8"/>
                  </w:divBdr>
                </w:div>
                <w:div w:id="10688968">
                  <w:marLeft w:val="0"/>
                  <w:marRight w:val="0"/>
                  <w:marTop w:val="0"/>
                  <w:marBottom w:val="0"/>
                  <w:divBdr>
                    <w:top w:val="none" w:sz="0" w:space="0" w:color="auto"/>
                    <w:left w:val="none" w:sz="0" w:space="12" w:color="auto"/>
                    <w:bottom w:val="none" w:sz="0" w:space="0" w:color="auto"/>
                    <w:right w:val="single" w:sz="18" w:space="6" w:color="D4D0C8"/>
                  </w:divBdr>
                </w:div>
                <w:div w:id="734280276">
                  <w:marLeft w:val="0"/>
                  <w:marRight w:val="0"/>
                  <w:marTop w:val="0"/>
                  <w:marBottom w:val="0"/>
                  <w:divBdr>
                    <w:top w:val="none" w:sz="0" w:space="0" w:color="auto"/>
                    <w:left w:val="none" w:sz="0" w:space="12" w:color="auto"/>
                    <w:bottom w:val="none" w:sz="0" w:space="0" w:color="auto"/>
                    <w:right w:val="single" w:sz="18" w:space="6" w:color="D4D0C8"/>
                  </w:divBdr>
                </w:div>
                <w:div w:id="1191725456">
                  <w:marLeft w:val="0"/>
                  <w:marRight w:val="0"/>
                  <w:marTop w:val="0"/>
                  <w:marBottom w:val="0"/>
                  <w:divBdr>
                    <w:top w:val="none" w:sz="0" w:space="0" w:color="auto"/>
                    <w:left w:val="none" w:sz="0" w:space="12" w:color="auto"/>
                    <w:bottom w:val="none" w:sz="0" w:space="0" w:color="auto"/>
                    <w:right w:val="single" w:sz="18" w:space="6" w:color="D4D0C8"/>
                  </w:divBdr>
                </w:div>
                <w:div w:id="656812204">
                  <w:marLeft w:val="0"/>
                  <w:marRight w:val="0"/>
                  <w:marTop w:val="0"/>
                  <w:marBottom w:val="0"/>
                  <w:divBdr>
                    <w:top w:val="none" w:sz="0" w:space="0" w:color="auto"/>
                    <w:left w:val="none" w:sz="0" w:space="12" w:color="auto"/>
                    <w:bottom w:val="none" w:sz="0" w:space="0" w:color="auto"/>
                    <w:right w:val="single" w:sz="18" w:space="6" w:color="D4D0C8"/>
                  </w:divBdr>
                </w:div>
                <w:div w:id="1904834390">
                  <w:marLeft w:val="0"/>
                  <w:marRight w:val="0"/>
                  <w:marTop w:val="0"/>
                  <w:marBottom w:val="0"/>
                  <w:divBdr>
                    <w:top w:val="none" w:sz="0" w:space="0" w:color="auto"/>
                    <w:left w:val="none" w:sz="0" w:space="12" w:color="auto"/>
                    <w:bottom w:val="none" w:sz="0" w:space="0" w:color="auto"/>
                    <w:right w:val="single" w:sz="18" w:space="6" w:color="D4D0C8"/>
                  </w:divBdr>
                </w:div>
                <w:div w:id="997807845">
                  <w:marLeft w:val="0"/>
                  <w:marRight w:val="0"/>
                  <w:marTop w:val="0"/>
                  <w:marBottom w:val="0"/>
                  <w:divBdr>
                    <w:top w:val="none" w:sz="0" w:space="0" w:color="auto"/>
                    <w:left w:val="none" w:sz="0" w:space="12" w:color="auto"/>
                    <w:bottom w:val="none" w:sz="0" w:space="0" w:color="auto"/>
                    <w:right w:val="single" w:sz="18" w:space="6" w:color="D4D0C8"/>
                  </w:divBdr>
                </w:div>
                <w:div w:id="108076085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970013051">
          <w:marLeft w:val="0"/>
          <w:marRight w:val="0"/>
          <w:marTop w:val="0"/>
          <w:marBottom w:val="0"/>
          <w:divBdr>
            <w:top w:val="none" w:sz="0" w:space="0" w:color="auto"/>
            <w:left w:val="none" w:sz="0" w:space="0" w:color="auto"/>
            <w:bottom w:val="none" w:sz="0" w:space="0" w:color="auto"/>
            <w:right w:val="none" w:sz="0" w:space="0" w:color="auto"/>
          </w:divBdr>
          <w:divsChild>
            <w:div w:id="46879765">
              <w:marLeft w:val="0"/>
              <w:marRight w:val="0"/>
              <w:marTop w:val="240"/>
              <w:marBottom w:val="240"/>
              <w:divBdr>
                <w:top w:val="single" w:sz="6" w:space="4" w:color="CCCCCC"/>
                <w:left w:val="single" w:sz="6" w:space="4" w:color="CCCCCC"/>
                <w:bottom w:val="single" w:sz="6" w:space="4" w:color="CCCCCC"/>
                <w:right w:val="single" w:sz="6" w:space="4" w:color="CCCCCC"/>
              </w:divBdr>
              <w:divsChild>
                <w:div w:id="1853254226">
                  <w:marLeft w:val="0"/>
                  <w:marRight w:val="0"/>
                  <w:marTop w:val="0"/>
                  <w:marBottom w:val="0"/>
                  <w:divBdr>
                    <w:top w:val="none" w:sz="0" w:space="0" w:color="auto"/>
                    <w:left w:val="none" w:sz="0" w:space="12" w:color="auto"/>
                    <w:bottom w:val="none" w:sz="0" w:space="0" w:color="auto"/>
                    <w:right w:val="single" w:sz="18" w:space="6" w:color="D4D0C8"/>
                  </w:divBdr>
                </w:div>
                <w:div w:id="1818304746">
                  <w:marLeft w:val="0"/>
                  <w:marRight w:val="0"/>
                  <w:marTop w:val="0"/>
                  <w:marBottom w:val="0"/>
                  <w:divBdr>
                    <w:top w:val="none" w:sz="0" w:space="0" w:color="auto"/>
                    <w:left w:val="none" w:sz="0" w:space="12" w:color="auto"/>
                    <w:bottom w:val="none" w:sz="0" w:space="0" w:color="auto"/>
                    <w:right w:val="single" w:sz="18" w:space="6" w:color="D4D0C8"/>
                  </w:divBdr>
                </w:div>
                <w:div w:id="1111246143">
                  <w:marLeft w:val="0"/>
                  <w:marRight w:val="0"/>
                  <w:marTop w:val="0"/>
                  <w:marBottom w:val="0"/>
                  <w:divBdr>
                    <w:top w:val="none" w:sz="0" w:space="0" w:color="auto"/>
                    <w:left w:val="none" w:sz="0" w:space="12" w:color="auto"/>
                    <w:bottom w:val="none" w:sz="0" w:space="0" w:color="auto"/>
                    <w:right w:val="single" w:sz="18" w:space="6" w:color="D4D0C8"/>
                  </w:divBdr>
                </w:div>
                <w:div w:id="629364306">
                  <w:marLeft w:val="0"/>
                  <w:marRight w:val="0"/>
                  <w:marTop w:val="0"/>
                  <w:marBottom w:val="0"/>
                  <w:divBdr>
                    <w:top w:val="none" w:sz="0" w:space="0" w:color="auto"/>
                    <w:left w:val="none" w:sz="0" w:space="12" w:color="auto"/>
                    <w:bottom w:val="none" w:sz="0" w:space="0" w:color="auto"/>
                    <w:right w:val="single" w:sz="18" w:space="6" w:color="D4D0C8"/>
                  </w:divBdr>
                </w:div>
                <w:div w:id="567108722">
                  <w:marLeft w:val="0"/>
                  <w:marRight w:val="0"/>
                  <w:marTop w:val="0"/>
                  <w:marBottom w:val="0"/>
                  <w:divBdr>
                    <w:top w:val="none" w:sz="0" w:space="0" w:color="auto"/>
                    <w:left w:val="none" w:sz="0" w:space="12" w:color="auto"/>
                    <w:bottom w:val="none" w:sz="0" w:space="0" w:color="auto"/>
                    <w:right w:val="single" w:sz="18" w:space="6" w:color="D4D0C8"/>
                  </w:divBdr>
                </w:div>
                <w:div w:id="288126635">
                  <w:marLeft w:val="0"/>
                  <w:marRight w:val="0"/>
                  <w:marTop w:val="0"/>
                  <w:marBottom w:val="0"/>
                  <w:divBdr>
                    <w:top w:val="none" w:sz="0" w:space="0" w:color="auto"/>
                    <w:left w:val="none" w:sz="0" w:space="12" w:color="auto"/>
                    <w:bottom w:val="none" w:sz="0" w:space="0" w:color="auto"/>
                    <w:right w:val="single" w:sz="18" w:space="6" w:color="D4D0C8"/>
                  </w:divBdr>
                </w:div>
                <w:div w:id="539321226">
                  <w:marLeft w:val="0"/>
                  <w:marRight w:val="0"/>
                  <w:marTop w:val="0"/>
                  <w:marBottom w:val="0"/>
                  <w:divBdr>
                    <w:top w:val="none" w:sz="0" w:space="0" w:color="auto"/>
                    <w:left w:val="none" w:sz="0" w:space="12" w:color="auto"/>
                    <w:bottom w:val="none" w:sz="0" w:space="0" w:color="auto"/>
                    <w:right w:val="single" w:sz="18" w:space="6" w:color="D4D0C8"/>
                  </w:divBdr>
                </w:div>
                <w:div w:id="1337223802">
                  <w:marLeft w:val="0"/>
                  <w:marRight w:val="0"/>
                  <w:marTop w:val="0"/>
                  <w:marBottom w:val="0"/>
                  <w:divBdr>
                    <w:top w:val="none" w:sz="0" w:space="0" w:color="auto"/>
                    <w:left w:val="none" w:sz="0" w:space="12" w:color="auto"/>
                    <w:bottom w:val="none" w:sz="0" w:space="0" w:color="auto"/>
                    <w:right w:val="single" w:sz="18" w:space="6" w:color="D4D0C8"/>
                  </w:divBdr>
                </w:div>
                <w:div w:id="56629060">
                  <w:marLeft w:val="0"/>
                  <w:marRight w:val="0"/>
                  <w:marTop w:val="0"/>
                  <w:marBottom w:val="0"/>
                  <w:divBdr>
                    <w:top w:val="none" w:sz="0" w:space="0" w:color="auto"/>
                    <w:left w:val="none" w:sz="0" w:space="12" w:color="auto"/>
                    <w:bottom w:val="none" w:sz="0" w:space="0" w:color="auto"/>
                    <w:right w:val="single" w:sz="18" w:space="6" w:color="D4D0C8"/>
                  </w:divBdr>
                </w:div>
                <w:div w:id="658268023">
                  <w:marLeft w:val="0"/>
                  <w:marRight w:val="0"/>
                  <w:marTop w:val="0"/>
                  <w:marBottom w:val="0"/>
                  <w:divBdr>
                    <w:top w:val="none" w:sz="0" w:space="0" w:color="auto"/>
                    <w:left w:val="none" w:sz="0" w:space="12" w:color="auto"/>
                    <w:bottom w:val="none" w:sz="0" w:space="0" w:color="auto"/>
                    <w:right w:val="single" w:sz="18" w:space="6" w:color="D4D0C8"/>
                  </w:divBdr>
                </w:div>
                <w:div w:id="235745799">
                  <w:marLeft w:val="0"/>
                  <w:marRight w:val="0"/>
                  <w:marTop w:val="0"/>
                  <w:marBottom w:val="0"/>
                  <w:divBdr>
                    <w:top w:val="none" w:sz="0" w:space="0" w:color="auto"/>
                    <w:left w:val="none" w:sz="0" w:space="12" w:color="auto"/>
                    <w:bottom w:val="none" w:sz="0" w:space="0" w:color="auto"/>
                    <w:right w:val="single" w:sz="18" w:space="6" w:color="D4D0C8"/>
                  </w:divBdr>
                </w:div>
                <w:div w:id="1433697331">
                  <w:marLeft w:val="0"/>
                  <w:marRight w:val="0"/>
                  <w:marTop w:val="0"/>
                  <w:marBottom w:val="0"/>
                  <w:divBdr>
                    <w:top w:val="none" w:sz="0" w:space="0" w:color="auto"/>
                    <w:left w:val="none" w:sz="0" w:space="12" w:color="auto"/>
                    <w:bottom w:val="none" w:sz="0" w:space="0" w:color="auto"/>
                    <w:right w:val="single" w:sz="18" w:space="6" w:color="D4D0C8"/>
                  </w:divBdr>
                </w:div>
                <w:div w:id="1335113903">
                  <w:marLeft w:val="0"/>
                  <w:marRight w:val="0"/>
                  <w:marTop w:val="0"/>
                  <w:marBottom w:val="0"/>
                  <w:divBdr>
                    <w:top w:val="none" w:sz="0" w:space="0" w:color="auto"/>
                    <w:left w:val="none" w:sz="0" w:space="12" w:color="auto"/>
                    <w:bottom w:val="none" w:sz="0" w:space="0" w:color="auto"/>
                    <w:right w:val="single" w:sz="18" w:space="6" w:color="D4D0C8"/>
                  </w:divBdr>
                </w:div>
                <w:div w:id="961183062">
                  <w:marLeft w:val="0"/>
                  <w:marRight w:val="0"/>
                  <w:marTop w:val="0"/>
                  <w:marBottom w:val="0"/>
                  <w:divBdr>
                    <w:top w:val="none" w:sz="0" w:space="0" w:color="auto"/>
                    <w:left w:val="none" w:sz="0" w:space="12" w:color="auto"/>
                    <w:bottom w:val="none" w:sz="0" w:space="0" w:color="auto"/>
                    <w:right w:val="single" w:sz="18" w:space="6" w:color="D4D0C8"/>
                  </w:divBdr>
                </w:div>
                <w:div w:id="2088845807">
                  <w:marLeft w:val="0"/>
                  <w:marRight w:val="0"/>
                  <w:marTop w:val="0"/>
                  <w:marBottom w:val="0"/>
                  <w:divBdr>
                    <w:top w:val="none" w:sz="0" w:space="0" w:color="auto"/>
                    <w:left w:val="none" w:sz="0" w:space="12" w:color="auto"/>
                    <w:bottom w:val="none" w:sz="0" w:space="0" w:color="auto"/>
                    <w:right w:val="single" w:sz="18" w:space="6" w:color="D4D0C8"/>
                  </w:divBdr>
                </w:div>
                <w:div w:id="2092384599">
                  <w:marLeft w:val="0"/>
                  <w:marRight w:val="0"/>
                  <w:marTop w:val="0"/>
                  <w:marBottom w:val="0"/>
                  <w:divBdr>
                    <w:top w:val="none" w:sz="0" w:space="0" w:color="auto"/>
                    <w:left w:val="none" w:sz="0" w:space="12" w:color="auto"/>
                    <w:bottom w:val="none" w:sz="0" w:space="0" w:color="auto"/>
                    <w:right w:val="single" w:sz="18" w:space="6" w:color="D4D0C8"/>
                  </w:divBdr>
                </w:div>
                <w:div w:id="828180174">
                  <w:marLeft w:val="0"/>
                  <w:marRight w:val="0"/>
                  <w:marTop w:val="0"/>
                  <w:marBottom w:val="0"/>
                  <w:divBdr>
                    <w:top w:val="none" w:sz="0" w:space="0" w:color="auto"/>
                    <w:left w:val="none" w:sz="0" w:space="12" w:color="auto"/>
                    <w:bottom w:val="none" w:sz="0" w:space="0" w:color="auto"/>
                    <w:right w:val="single" w:sz="18" w:space="6" w:color="D4D0C8"/>
                  </w:divBdr>
                </w:div>
                <w:div w:id="106823908">
                  <w:marLeft w:val="0"/>
                  <w:marRight w:val="0"/>
                  <w:marTop w:val="0"/>
                  <w:marBottom w:val="0"/>
                  <w:divBdr>
                    <w:top w:val="none" w:sz="0" w:space="0" w:color="auto"/>
                    <w:left w:val="none" w:sz="0" w:space="12" w:color="auto"/>
                    <w:bottom w:val="none" w:sz="0" w:space="0" w:color="auto"/>
                    <w:right w:val="single" w:sz="18" w:space="6" w:color="D4D0C8"/>
                  </w:divBdr>
                </w:div>
                <w:div w:id="601491740">
                  <w:marLeft w:val="0"/>
                  <w:marRight w:val="0"/>
                  <w:marTop w:val="0"/>
                  <w:marBottom w:val="0"/>
                  <w:divBdr>
                    <w:top w:val="none" w:sz="0" w:space="0" w:color="auto"/>
                    <w:left w:val="none" w:sz="0" w:space="12" w:color="auto"/>
                    <w:bottom w:val="none" w:sz="0" w:space="0" w:color="auto"/>
                    <w:right w:val="single" w:sz="18" w:space="6" w:color="D4D0C8"/>
                  </w:divBdr>
                </w:div>
                <w:div w:id="1953978450">
                  <w:marLeft w:val="0"/>
                  <w:marRight w:val="0"/>
                  <w:marTop w:val="0"/>
                  <w:marBottom w:val="0"/>
                  <w:divBdr>
                    <w:top w:val="none" w:sz="0" w:space="0" w:color="auto"/>
                    <w:left w:val="none" w:sz="0" w:space="12" w:color="auto"/>
                    <w:bottom w:val="none" w:sz="0" w:space="0" w:color="auto"/>
                    <w:right w:val="single" w:sz="18" w:space="6" w:color="D4D0C8"/>
                  </w:divBdr>
                </w:div>
                <w:div w:id="1716196817">
                  <w:marLeft w:val="0"/>
                  <w:marRight w:val="0"/>
                  <w:marTop w:val="0"/>
                  <w:marBottom w:val="0"/>
                  <w:divBdr>
                    <w:top w:val="none" w:sz="0" w:space="0" w:color="auto"/>
                    <w:left w:val="none" w:sz="0" w:space="12" w:color="auto"/>
                    <w:bottom w:val="none" w:sz="0" w:space="0" w:color="auto"/>
                    <w:right w:val="single" w:sz="18" w:space="6" w:color="D4D0C8"/>
                  </w:divBdr>
                </w:div>
                <w:div w:id="1941911675">
                  <w:marLeft w:val="0"/>
                  <w:marRight w:val="0"/>
                  <w:marTop w:val="0"/>
                  <w:marBottom w:val="0"/>
                  <w:divBdr>
                    <w:top w:val="none" w:sz="0" w:space="0" w:color="auto"/>
                    <w:left w:val="none" w:sz="0" w:space="12" w:color="auto"/>
                    <w:bottom w:val="none" w:sz="0" w:space="0" w:color="auto"/>
                    <w:right w:val="single" w:sz="18" w:space="6" w:color="D4D0C8"/>
                  </w:divBdr>
                </w:div>
                <w:div w:id="1443380347">
                  <w:marLeft w:val="0"/>
                  <w:marRight w:val="0"/>
                  <w:marTop w:val="0"/>
                  <w:marBottom w:val="0"/>
                  <w:divBdr>
                    <w:top w:val="none" w:sz="0" w:space="0" w:color="auto"/>
                    <w:left w:val="none" w:sz="0" w:space="12" w:color="auto"/>
                    <w:bottom w:val="none" w:sz="0" w:space="0" w:color="auto"/>
                    <w:right w:val="single" w:sz="18" w:space="6" w:color="D4D0C8"/>
                  </w:divBdr>
                </w:div>
                <w:div w:id="1124152787">
                  <w:marLeft w:val="0"/>
                  <w:marRight w:val="0"/>
                  <w:marTop w:val="0"/>
                  <w:marBottom w:val="0"/>
                  <w:divBdr>
                    <w:top w:val="none" w:sz="0" w:space="0" w:color="auto"/>
                    <w:left w:val="none" w:sz="0" w:space="12" w:color="auto"/>
                    <w:bottom w:val="none" w:sz="0" w:space="0" w:color="auto"/>
                    <w:right w:val="single" w:sz="18" w:space="6" w:color="D4D0C8"/>
                  </w:divBdr>
                </w:div>
                <w:div w:id="31616751">
                  <w:marLeft w:val="0"/>
                  <w:marRight w:val="0"/>
                  <w:marTop w:val="0"/>
                  <w:marBottom w:val="0"/>
                  <w:divBdr>
                    <w:top w:val="none" w:sz="0" w:space="0" w:color="auto"/>
                    <w:left w:val="none" w:sz="0" w:space="12" w:color="auto"/>
                    <w:bottom w:val="none" w:sz="0" w:space="0" w:color="auto"/>
                    <w:right w:val="single" w:sz="18" w:space="6" w:color="D4D0C8"/>
                  </w:divBdr>
                </w:div>
                <w:div w:id="2040078929">
                  <w:marLeft w:val="0"/>
                  <w:marRight w:val="0"/>
                  <w:marTop w:val="0"/>
                  <w:marBottom w:val="0"/>
                  <w:divBdr>
                    <w:top w:val="none" w:sz="0" w:space="0" w:color="auto"/>
                    <w:left w:val="none" w:sz="0" w:space="12" w:color="auto"/>
                    <w:bottom w:val="none" w:sz="0" w:space="0" w:color="auto"/>
                    <w:right w:val="single" w:sz="18" w:space="6" w:color="D4D0C8"/>
                  </w:divBdr>
                </w:div>
                <w:div w:id="2128695329">
                  <w:marLeft w:val="0"/>
                  <w:marRight w:val="0"/>
                  <w:marTop w:val="0"/>
                  <w:marBottom w:val="0"/>
                  <w:divBdr>
                    <w:top w:val="none" w:sz="0" w:space="0" w:color="auto"/>
                    <w:left w:val="none" w:sz="0" w:space="12" w:color="auto"/>
                    <w:bottom w:val="none" w:sz="0" w:space="0" w:color="auto"/>
                    <w:right w:val="single" w:sz="18" w:space="6" w:color="D4D0C8"/>
                  </w:divBdr>
                </w:div>
                <w:div w:id="854228846">
                  <w:marLeft w:val="0"/>
                  <w:marRight w:val="0"/>
                  <w:marTop w:val="0"/>
                  <w:marBottom w:val="0"/>
                  <w:divBdr>
                    <w:top w:val="none" w:sz="0" w:space="0" w:color="auto"/>
                    <w:left w:val="none" w:sz="0" w:space="12" w:color="auto"/>
                    <w:bottom w:val="none" w:sz="0" w:space="0" w:color="auto"/>
                    <w:right w:val="single" w:sz="18" w:space="6" w:color="D4D0C8"/>
                  </w:divBdr>
                </w:div>
                <w:div w:id="140935192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781799477">
          <w:marLeft w:val="0"/>
          <w:marRight w:val="0"/>
          <w:marTop w:val="0"/>
          <w:marBottom w:val="0"/>
          <w:divBdr>
            <w:top w:val="none" w:sz="0" w:space="0" w:color="auto"/>
            <w:left w:val="none" w:sz="0" w:space="0" w:color="auto"/>
            <w:bottom w:val="none" w:sz="0" w:space="0" w:color="auto"/>
            <w:right w:val="none" w:sz="0" w:space="0" w:color="auto"/>
          </w:divBdr>
          <w:divsChild>
            <w:div w:id="542254661">
              <w:marLeft w:val="0"/>
              <w:marRight w:val="0"/>
              <w:marTop w:val="240"/>
              <w:marBottom w:val="240"/>
              <w:divBdr>
                <w:top w:val="single" w:sz="6" w:space="4" w:color="CCCCCC"/>
                <w:left w:val="single" w:sz="6" w:space="4" w:color="CCCCCC"/>
                <w:bottom w:val="single" w:sz="6" w:space="4" w:color="CCCCCC"/>
                <w:right w:val="single" w:sz="6" w:space="4" w:color="CCCCCC"/>
              </w:divBdr>
              <w:divsChild>
                <w:div w:id="1060984823">
                  <w:marLeft w:val="0"/>
                  <w:marRight w:val="0"/>
                  <w:marTop w:val="0"/>
                  <w:marBottom w:val="0"/>
                  <w:divBdr>
                    <w:top w:val="none" w:sz="0" w:space="0" w:color="auto"/>
                    <w:left w:val="none" w:sz="0" w:space="12" w:color="auto"/>
                    <w:bottom w:val="none" w:sz="0" w:space="0" w:color="auto"/>
                    <w:right w:val="single" w:sz="18" w:space="6" w:color="D4D0C8"/>
                  </w:divBdr>
                </w:div>
                <w:div w:id="834951073">
                  <w:marLeft w:val="0"/>
                  <w:marRight w:val="0"/>
                  <w:marTop w:val="0"/>
                  <w:marBottom w:val="0"/>
                  <w:divBdr>
                    <w:top w:val="none" w:sz="0" w:space="0" w:color="auto"/>
                    <w:left w:val="none" w:sz="0" w:space="12" w:color="auto"/>
                    <w:bottom w:val="none" w:sz="0" w:space="0" w:color="auto"/>
                    <w:right w:val="single" w:sz="18" w:space="6" w:color="D4D0C8"/>
                  </w:divBdr>
                </w:div>
                <w:div w:id="1849833986">
                  <w:marLeft w:val="0"/>
                  <w:marRight w:val="0"/>
                  <w:marTop w:val="0"/>
                  <w:marBottom w:val="0"/>
                  <w:divBdr>
                    <w:top w:val="none" w:sz="0" w:space="0" w:color="auto"/>
                    <w:left w:val="none" w:sz="0" w:space="12" w:color="auto"/>
                    <w:bottom w:val="none" w:sz="0" w:space="0" w:color="auto"/>
                    <w:right w:val="single" w:sz="18" w:space="6" w:color="D4D0C8"/>
                  </w:divBdr>
                </w:div>
                <w:div w:id="2053190663">
                  <w:marLeft w:val="0"/>
                  <w:marRight w:val="0"/>
                  <w:marTop w:val="0"/>
                  <w:marBottom w:val="0"/>
                  <w:divBdr>
                    <w:top w:val="none" w:sz="0" w:space="0" w:color="auto"/>
                    <w:left w:val="none" w:sz="0" w:space="12" w:color="auto"/>
                    <w:bottom w:val="none" w:sz="0" w:space="0" w:color="auto"/>
                    <w:right w:val="single" w:sz="18" w:space="6" w:color="D4D0C8"/>
                  </w:divBdr>
                </w:div>
                <w:div w:id="2040736493">
                  <w:marLeft w:val="0"/>
                  <w:marRight w:val="0"/>
                  <w:marTop w:val="0"/>
                  <w:marBottom w:val="0"/>
                  <w:divBdr>
                    <w:top w:val="none" w:sz="0" w:space="0" w:color="auto"/>
                    <w:left w:val="none" w:sz="0" w:space="12" w:color="auto"/>
                    <w:bottom w:val="none" w:sz="0" w:space="0" w:color="auto"/>
                    <w:right w:val="single" w:sz="18" w:space="6" w:color="D4D0C8"/>
                  </w:divBdr>
                </w:div>
                <w:div w:id="1603490193">
                  <w:marLeft w:val="0"/>
                  <w:marRight w:val="0"/>
                  <w:marTop w:val="0"/>
                  <w:marBottom w:val="0"/>
                  <w:divBdr>
                    <w:top w:val="none" w:sz="0" w:space="0" w:color="auto"/>
                    <w:left w:val="none" w:sz="0" w:space="12" w:color="auto"/>
                    <w:bottom w:val="none" w:sz="0" w:space="0" w:color="auto"/>
                    <w:right w:val="single" w:sz="18" w:space="6" w:color="D4D0C8"/>
                  </w:divBdr>
                </w:div>
                <w:div w:id="929192965">
                  <w:marLeft w:val="0"/>
                  <w:marRight w:val="0"/>
                  <w:marTop w:val="0"/>
                  <w:marBottom w:val="0"/>
                  <w:divBdr>
                    <w:top w:val="none" w:sz="0" w:space="0" w:color="auto"/>
                    <w:left w:val="none" w:sz="0" w:space="12" w:color="auto"/>
                    <w:bottom w:val="none" w:sz="0" w:space="0" w:color="auto"/>
                    <w:right w:val="single" w:sz="18" w:space="6" w:color="D4D0C8"/>
                  </w:divBdr>
                </w:div>
                <w:div w:id="1283461892">
                  <w:marLeft w:val="0"/>
                  <w:marRight w:val="0"/>
                  <w:marTop w:val="0"/>
                  <w:marBottom w:val="0"/>
                  <w:divBdr>
                    <w:top w:val="none" w:sz="0" w:space="0" w:color="auto"/>
                    <w:left w:val="none" w:sz="0" w:space="12" w:color="auto"/>
                    <w:bottom w:val="none" w:sz="0" w:space="0" w:color="auto"/>
                    <w:right w:val="single" w:sz="18" w:space="6" w:color="D4D0C8"/>
                  </w:divBdr>
                </w:div>
                <w:div w:id="256837712">
                  <w:marLeft w:val="0"/>
                  <w:marRight w:val="0"/>
                  <w:marTop w:val="0"/>
                  <w:marBottom w:val="0"/>
                  <w:divBdr>
                    <w:top w:val="none" w:sz="0" w:space="0" w:color="auto"/>
                    <w:left w:val="none" w:sz="0" w:space="12" w:color="auto"/>
                    <w:bottom w:val="none" w:sz="0" w:space="0" w:color="auto"/>
                    <w:right w:val="single" w:sz="18" w:space="6" w:color="D4D0C8"/>
                  </w:divBdr>
                </w:div>
                <w:div w:id="1711883141">
                  <w:marLeft w:val="0"/>
                  <w:marRight w:val="0"/>
                  <w:marTop w:val="0"/>
                  <w:marBottom w:val="0"/>
                  <w:divBdr>
                    <w:top w:val="none" w:sz="0" w:space="0" w:color="auto"/>
                    <w:left w:val="none" w:sz="0" w:space="12" w:color="auto"/>
                    <w:bottom w:val="none" w:sz="0" w:space="0" w:color="auto"/>
                    <w:right w:val="single" w:sz="18" w:space="6" w:color="D4D0C8"/>
                  </w:divBdr>
                </w:div>
                <w:div w:id="1567956401">
                  <w:marLeft w:val="0"/>
                  <w:marRight w:val="0"/>
                  <w:marTop w:val="0"/>
                  <w:marBottom w:val="0"/>
                  <w:divBdr>
                    <w:top w:val="none" w:sz="0" w:space="0" w:color="auto"/>
                    <w:left w:val="none" w:sz="0" w:space="12" w:color="auto"/>
                    <w:bottom w:val="none" w:sz="0" w:space="0" w:color="auto"/>
                    <w:right w:val="single" w:sz="18" w:space="6" w:color="D4D0C8"/>
                  </w:divBdr>
                </w:div>
                <w:div w:id="400761287">
                  <w:marLeft w:val="0"/>
                  <w:marRight w:val="0"/>
                  <w:marTop w:val="0"/>
                  <w:marBottom w:val="0"/>
                  <w:divBdr>
                    <w:top w:val="none" w:sz="0" w:space="0" w:color="auto"/>
                    <w:left w:val="none" w:sz="0" w:space="12" w:color="auto"/>
                    <w:bottom w:val="none" w:sz="0" w:space="0" w:color="auto"/>
                    <w:right w:val="single" w:sz="18" w:space="6" w:color="D4D0C8"/>
                  </w:divBdr>
                </w:div>
                <w:div w:id="1543665267">
                  <w:marLeft w:val="0"/>
                  <w:marRight w:val="0"/>
                  <w:marTop w:val="0"/>
                  <w:marBottom w:val="0"/>
                  <w:divBdr>
                    <w:top w:val="none" w:sz="0" w:space="0" w:color="auto"/>
                    <w:left w:val="none" w:sz="0" w:space="12" w:color="auto"/>
                    <w:bottom w:val="none" w:sz="0" w:space="0" w:color="auto"/>
                    <w:right w:val="single" w:sz="18" w:space="6" w:color="D4D0C8"/>
                  </w:divBdr>
                </w:div>
                <w:div w:id="1018696880">
                  <w:marLeft w:val="0"/>
                  <w:marRight w:val="0"/>
                  <w:marTop w:val="0"/>
                  <w:marBottom w:val="0"/>
                  <w:divBdr>
                    <w:top w:val="none" w:sz="0" w:space="0" w:color="auto"/>
                    <w:left w:val="none" w:sz="0" w:space="12" w:color="auto"/>
                    <w:bottom w:val="none" w:sz="0" w:space="0" w:color="auto"/>
                    <w:right w:val="single" w:sz="18" w:space="6" w:color="D4D0C8"/>
                  </w:divBdr>
                </w:div>
                <w:div w:id="668798123">
                  <w:marLeft w:val="0"/>
                  <w:marRight w:val="0"/>
                  <w:marTop w:val="0"/>
                  <w:marBottom w:val="0"/>
                  <w:divBdr>
                    <w:top w:val="none" w:sz="0" w:space="0" w:color="auto"/>
                    <w:left w:val="none" w:sz="0" w:space="12" w:color="auto"/>
                    <w:bottom w:val="none" w:sz="0" w:space="0" w:color="auto"/>
                    <w:right w:val="single" w:sz="18" w:space="6" w:color="D4D0C8"/>
                  </w:divBdr>
                </w:div>
                <w:div w:id="2095740688">
                  <w:marLeft w:val="0"/>
                  <w:marRight w:val="0"/>
                  <w:marTop w:val="0"/>
                  <w:marBottom w:val="0"/>
                  <w:divBdr>
                    <w:top w:val="none" w:sz="0" w:space="0" w:color="auto"/>
                    <w:left w:val="none" w:sz="0" w:space="12" w:color="auto"/>
                    <w:bottom w:val="none" w:sz="0" w:space="0" w:color="auto"/>
                    <w:right w:val="single" w:sz="18" w:space="6" w:color="D4D0C8"/>
                  </w:divBdr>
                </w:div>
                <w:div w:id="1193377655">
                  <w:marLeft w:val="0"/>
                  <w:marRight w:val="0"/>
                  <w:marTop w:val="0"/>
                  <w:marBottom w:val="0"/>
                  <w:divBdr>
                    <w:top w:val="none" w:sz="0" w:space="0" w:color="auto"/>
                    <w:left w:val="none" w:sz="0" w:space="12" w:color="auto"/>
                    <w:bottom w:val="none" w:sz="0" w:space="0" w:color="auto"/>
                    <w:right w:val="single" w:sz="18" w:space="6" w:color="D4D0C8"/>
                  </w:divBdr>
                </w:div>
                <w:div w:id="367799772">
                  <w:marLeft w:val="0"/>
                  <w:marRight w:val="0"/>
                  <w:marTop w:val="0"/>
                  <w:marBottom w:val="0"/>
                  <w:divBdr>
                    <w:top w:val="none" w:sz="0" w:space="0" w:color="auto"/>
                    <w:left w:val="none" w:sz="0" w:space="12" w:color="auto"/>
                    <w:bottom w:val="none" w:sz="0" w:space="0" w:color="auto"/>
                    <w:right w:val="single" w:sz="18" w:space="6" w:color="D4D0C8"/>
                  </w:divBdr>
                </w:div>
                <w:div w:id="1851604684">
                  <w:marLeft w:val="0"/>
                  <w:marRight w:val="0"/>
                  <w:marTop w:val="0"/>
                  <w:marBottom w:val="0"/>
                  <w:divBdr>
                    <w:top w:val="none" w:sz="0" w:space="0" w:color="auto"/>
                    <w:left w:val="none" w:sz="0" w:space="12" w:color="auto"/>
                    <w:bottom w:val="none" w:sz="0" w:space="0" w:color="auto"/>
                    <w:right w:val="single" w:sz="18" w:space="6" w:color="D4D0C8"/>
                  </w:divBdr>
                </w:div>
                <w:div w:id="949052094">
                  <w:marLeft w:val="0"/>
                  <w:marRight w:val="0"/>
                  <w:marTop w:val="0"/>
                  <w:marBottom w:val="0"/>
                  <w:divBdr>
                    <w:top w:val="none" w:sz="0" w:space="0" w:color="auto"/>
                    <w:left w:val="none" w:sz="0" w:space="12" w:color="auto"/>
                    <w:bottom w:val="none" w:sz="0" w:space="0" w:color="auto"/>
                    <w:right w:val="single" w:sz="18" w:space="6" w:color="D4D0C8"/>
                  </w:divBdr>
                </w:div>
                <w:div w:id="1223520318">
                  <w:marLeft w:val="0"/>
                  <w:marRight w:val="0"/>
                  <w:marTop w:val="0"/>
                  <w:marBottom w:val="0"/>
                  <w:divBdr>
                    <w:top w:val="none" w:sz="0" w:space="0" w:color="auto"/>
                    <w:left w:val="none" w:sz="0" w:space="12" w:color="auto"/>
                    <w:bottom w:val="none" w:sz="0" w:space="0" w:color="auto"/>
                    <w:right w:val="single" w:sz="18" w:space="6" w:color="D4D0C8"/>
                  </w:divBdr>
                </w:div>
                <w:div w:id="537157609">
                  <w:marLeft w:val="0"/>
                  <w:marRight w:val="0"/>
                  <w:marTop w:val="0"/>
                  <w:marBottom w:val="0"/>
                  <w:divBdr>
                    <w:top w:val="none" w:sz="0" w:space="0" w:color="auto"/>
                    <w:left w:val="none" w:sz="0" w:space="12" w:color="auto"/>
                    <w:bottom w:val="none" w:sz="0" w:space="0" w:color="auto"/>
                    <w:right w:val="single" w:sz="18" w:space="6" w:color="D4D0C8"/>
                  </w:divBdr>
                </w:div>
                <w:div w:id="31610888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322046367">
          <w:marLeft w:val="0"/>
          <w:marRight w:val="0"/>
          <w:marTop w:val="0"/>
          <w:marBottom w:val="0"/>
          <w:divBdr>
            <w:top w:val="none" w:sz="0" w:space="0" w:color="auto"/>
            <w:left w:val="none" w:sz="0" w:space="0" w:color="auto"/>
            <w:bottom w:val="none" w:sz="0" w:space="0" w:color="auto"/>
            <w:right w:val="none" w:sz="0" w:space="0" w:color="auto"/>
          </w:divBdr>
          <w:divsChild>
            <w:div w:id="298341219">
              <w:marLeft w:val="0"/>
              <w:marRight w:val="0"/>
              <w:marTop w:val="240"/>
              <w:marBottom w:val="240"/>
              <w:divBdr>
                <w:top w:val="single" w:sz="6" w:space="4" w:color="CCCCCC"/>
                <w:left w:val="single" w:sz="6" w:space="4" w:color="CCCCCC"/>
                <w:bottom w:val="single" w:sz="6" w:space="4" w:color="CCCCCC"/>
                <w:right w:val="single" w:sz="6" w:space="4" w:color="CCCCCC"/>
              </w:divBdr>
              <w:divsChild>
                <w:div w:id="578563790">
                  <w:marLeft w:val="0"/>
                  <w:marRight w:val="0"/>
                  <w:marTop w:val="0"/>
                  <w:marBottom w:val="0"/>
                  <w:divBdr>
                    <w:top w:val="none" w:sz="0" w:space="0" w:color="auto"/>
                    <w:left w:val="none" w:sz="0" w:space="12" w:color="auto"/>
                    <w:bottom w:val="none" w:sz="0" w:space="0" w:color="auto"/>
                    <w:right w:val="single" w:sz="18" w:space="6" w:color="D4D0C8"/>
                  </w:divBdr>
                </w:div>
                <w:div w:id="440958666">
                  <w:marLeft w:val="0"/>
                  <w:marRight w:val="0"/>
                  <w:marTop w:val="0"/>
                  <w:marBottom w:val="0"/>
                  <w:divBdr>
                    <w:top w:val="none" w:sz="0" w:space="0" w:color="auto"/>
                    <w:left w:val="none" w:sz="0" w:space="12" w:color="auto"/>
                    <w:bottom w:val="none" w:sz="0" w:space="0" w:color="auto"/>
                    <w:right w:val="single" w:sz="18" w:space="6" w:color="D4D0C8"/>
                  </w:divBdr>
                </w:div>
                <w:div w:id="684786477">
                  <w:marLeft w:val="0"/>
                  <w:marRight w:val="0"/>
                  <w:marTop w:val="0"/>
                  <w:marBottom w:val="0"/>
                  <w:divBdr>
                    <w:top w:val="none" w:sz="0" w:space="0" w:color="auto"/>
                    <w:left w:val="none" w:sz="0" w:space="12" w:color="auto"/>
                    <w:bottom w:val="none" w:sz="0" w:space="0" w:color="auto"/>
                    <w:right w:val="single" w:sz="18" w:space="6" w:color="D4D0C8"/>
                  </w:divBdr>
                </w:div>
                <w:div w:id="1639337803">
                  <w:marLeft w:val="0"/>
                  <w:marRight w:val="0"/>
                  <w:marTop w:val="0"/>
                  <w:marBottom w:val="0"/>
                  <w:divBdr>
                    <w:top w:val="none" w:sz="0" w:space="0" w:color="auto"/>
                    <w:left w:val="none" w:sz="0" w:space="12" w:color="auto"/>
                    <w:bottom w:val="none" w:sz="0" w:space="0" w:color="auto"/>
                    <w:right w:val="single" w:sz="18" w:space="6" w:color="D4D0C8"/>
                  </w:divBdr>
                </w:div>
                <w:div w:id="41564536">
                  <w:marLeft w:val="0"/>
                  <w:marRight w:val="0"/>
                  <w:marTop w:val="0"/>
                  <w:marBottom w:val="0"/>
                  <w:divBdr>
                    <w:top w:val="none" w:sz="0" w:space="0" w:color="auto"/>
                    <w:left w:val="none" w:sz="0" w:space="12" w:color="auto"/>
                    <w:bottom w:val="none" w:sz="0" w:space="0" w:color="auto"/>
                    <w:right w:val="single" w:sz="18" w:space="6" w:color="D4D0C8"/>
                  </w:divBdr>
                </w:div>
                <w:div w:id="1041395944">
                  <w:marLeft w:val="0"/>
                  <w:marRight w:val="0"/>
                  <w:marTop w:val="0"/>
                  <w:marBottom w:val="0"/>
                  <w:divBdr>
                    <w:top w:val="none" w:sz="0" w:space="0" w:color="auto"/>
                    <w:left w:val="none" w:sz="0" w:space="12" w:color="auto"/>
                    <w:bottom w:val="none" w:sz="0" w:space="0" w:color="auto"/>
                    <w:right w:val="single" w:sz="18" w:space="6" w:color="D4D0C8"/>
                  </w:divBdr>
                </w:div>
                <w:div w:id="236290018">
                  <w:marLeft w:val="0"/>
                  <w:marRight w:val="0"/>
                  <w:marTop w:val="0"/>
                  <w:marBottom w:val="0"/>
                  <w:divBdr>
                    <w:top w:val="none" w:sz="0" w:space="0" w:color="auto"/>
                    <w:left w:val="none" w:sz="0" w:space="12" w:color="auto"/>
                    <w:bottom w:val="none" w:sz="0" w:space="0" w:color="auto"/>
                    <w:right w:val="single" w:sz="18" w:space="6" w:color="D4D0C8"/>
                  </w:divBdr>
                </w:div>
                <w:div w:id="924804490">
                  <w:marLeft w:val="0"/>
                  <w:marRight w:val="0"/>
                  <w:marTop w:val="0"/>
                  <w:marBottom w:val="0"/>
                  <w:divBdr>
                    <w:top w:val="none" w:sz="0" w:space="0" w:color="auto"/>
                    <w:left w:val="none" w:sz="0" w:space="12" w:color="auto"/>
                    <w:bottom w:val="none" w:sz="0" w:space="0" w:color="auto"/>
                    <w:right w:val="single" w:sz="18" w:space="6" w:color="D4D0C8"/>
                  </w:divBdr>
                </w:div>
                <w:div w:id="267276413">
                  <w:marLeft w:val="0"/>
                  <w:marRight w:val="0"/>
                  <w:marTop w:val="0"/>
                  <w:marBottom w:val="0"/>
                  <w:divBdr>
                    <w:top w:val="none" w:sz="0" w:space="0" w:color="auto"/>
                    <w:left w:val="none" w:sz="0" w:space="12" w:color="auto"/>
                    <w:bottom w:val="none" w:sz="0" w:space="0" w:color="auto"/>
                    <w:right w:val="single" w:sz="18" w:space="6" w:color="D4D0C8"/>
                  </w:divBdr>
                </w:div>
                <w:div w:id="2068527071">
                  <w:marLeft w:val="0"/>
                  <w:marRight w:val="0"/>
                  <w:marTop w:val="0"/>
                  <w:marBottom w:val="0"/>
                  <w:divBdr>
                    <w:top w:val="none" w:sz="0" w:space="0" w:color="auto"/>
                    <w:left w:val="none" w:sz="0" w:space="12" w:color="auto"/>
                    <w:bottom w:val="none" w:sz="0" w:space="0" w:color="auto"/>
                    <w:right w:val="single" w:sz="18" w:space="6" w:color="D4D0C8"/>
                  </w:divBdr>
                </w:div>
                <w:div w:id="62528227">
                  <w:marLeft w:val="0"/>
                  <w:marRight w:val="0"/>
                  <w:marTop w:val="0"/>
                  <w:marBottom w:val="0"/>
                  <w:divBdr>
                    <w:top w:val="none" w:sz="0" w:space="0" w:color="auto"/>
                    <w:left w:val="none" w:sz="0" w:space="12" w:color="auto"/>
                    <w:bottom w:val="none" w:sz="0" w:space="0" w:color="auto"/>
                    <w:right w:val="single" w:sz="18" w:space="6" w:color="D4D0C8"/>
                  </w:divBdr>
                </w:div>
                <w:div w:id="337082908">
                  <w:marLeft w:val="0"/>
                  <w:marRight w:val="0"/>
                  <w:marTop w:val="0"/>
                  <w:marBottom w:val="0"/>
                  <w:divBdr>
                    <w:top w:val="none" w:sz="0" w:space="0" w:color="auto"/>
                    <w:left w:val="none" w:sz="0" w:space="12" w:color="auto"/>
                    <w:bottom w:val="none" w:sz="0" w:space="0" w:color="auto"/>
                    <w:right w:val="single" w:sz="18" w:space="6" w:color="D4D0C8"/>
                  </w:divBdr>
                </w:div>
                <w:div w:id="588585946">
                  <w:marLeft w:val="0"/>
                  <w:marRight w:val="0"/>
                  <w:marTop w:val="0"/>
                  <w:marBottom w:val="0"/>
                  <w:divBdr>
                    <w:top w:val="none" w:sz="0" w:space="0" w:color="auto"/>
                    <w:left w:val="none" w:sz="0" w:space="12" w:color="auto"/>
                    <w:bottom w:val="none" w:sz="0" w:space="0" w:color="auto"/>
                    <w:right w:val="single" w:sz="18" w:space="6" w:color="D4D0C8"/>
                  </w:divBdr>
                </w:div>
                <w:div w:id="486671811">
                  <w:marLeft w:val="0"/>
                  <w:marRight w:val="0"/>
                  <w:marTop w:val="0"/>
                  <w:marBottom w:val="0"/>
                  <w:divBdr>
                    <w:top w:val="none" w:sz="0" w:space="0" w:color="auto"/>
                    <w:left w:val="none" w:sz="0" w:space="12" w:color="auto"/>
                    <w:bottom w:val="none" w:sz="0" w:space="0" w:color="auto"/>
                    <w:right w:val="single" w:sz="18" w:space="6" w:color="D4D0C8"/>
                  </w:divBdr>
                </w:div>
                <w:div w:id="452288850">
                  <w:marLeft w:val="0"/>
                  <w:marRight w:val="0"/>
                  <w:marTop w:val="0"/>
                  <w:marBottom w:val="0"/>
                  <w:divBdr>
                    <w:top w:val="none" w:sz="0" w:space="0" w:color="auto"/>
                    <w:left w:val="none" w:sz="0" w:space="12" w:color="auto"/>
                    <w:bottom w:val="none" w:sz="0" w:space="0" w:color="auto"/>
                    <w:right w:val="single" w:sz="18" w:space="6" w:color="D4D0C8"/>
                  </w:divBdr>
                </w:div>
                <w:div w:id="488719062">
                  <w:marLeft w:val="0"/>
                  <w:marRight w:val="0"/>
                  <w:marTop w:val="0"/>
                  <w:marBottom w:val="0"/>
                  <w:divBdr>
                    <w:top w:val="none" w:sz="0" w:space="0" w:color="auto"/>
                    <w:left w:val="none" w:sz="0" w:space="12" w:color="auto"/>
                    <w:bottom w:val="none" w:sz="0" w:space="0" w:color="auto"/>
                    <w:right w:val="single" w:sz="18" w:space="6" w:color="D4D0C8"/>
                  </w:divBdr>
                </w:div>
                <w:div w:id="826359723">
                  <w:marLeft w:val="0"/>
                  <w:marRight w:val="0"/>
                  <w:marTop w:val="0"/>
                  <w:marBottom w:val="0"/>
                  <w:divBdr>
                    <w:top w:val="none" w:sz="0" w:space="0" w:color="auto"/>
                    <w:left w:val="none" w:sz="0" w:space="12" w:color="auto"/>
                    <w:bottom w:val="none" w:sz="0" w:space="0" w:color="auto"/>
                    <w:right w:val="single" w:sz="18" w:space="6" w:color="D4D0C8"/>
                  </w:divBdr>
                </w:div>
                <w:div w:id="57215721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398281018">
          <w:marLeft w:val="0"/>
          <w:marRight w:val="0"/>
          <w:marTop w:val="0"/>
          <w:marBottom w:val="0"/>
          <w:divBdr>
            <w:top w:val="none" w:sz="0" w:space="0" w:color="auto"/>
            <w:left w:val="none" w:sz="0" w:space="0" w:color="auto"/>
            <w:bottom w:val="none" w:sz="0" w:space="0" w:color="auto"/>
            <w:right w:val="none" w:sz="0" w:space="0" w:color="auto"/>
          </w:divBdr>
          <w:divsChild>
            <w:div w:id="1637027233">
              <w:marLeft w:val="0"/>
              <w:marRight w:val="0"/>
              <w:marTop w:val="240"/>
              <w:marBottom w:val="240"/>
              <w:divBdr>
                <w:top w:val="single" w:sz="6" w:space="4" w:color="CCCCCC"/>
                <w:left w:val="single" w:sz="6" w:space="4" w:color="CCCCCC"/>
                <w:bottom w:val="single" w:sz="6" w:space="4" w:color="CCCCCC"/>
                <w:right w:val="single" w:sz="6" w:space="4" w:color="CCCCCC"/>
              </w:divBdr>
              <w:divsChild>
                <w:div w:id="430318162">
                  <w:marLeft w:val="0"/>
                  <w:marRight w:val="0"/>
                  <w:marTop w:val="0"/>
                  <w:marBottom w:val="0"/>
                  <w:divBdr>
                    <w:top w:val="none" w:sz="0" w:space="0" w:color="auto"/>
                    <w:left w:val="none" w:sz="0" w:space="12" w:color="auto"/>
                    <w:bottom w:val="none" w:sz="0" w:space="0" w:color="auto"/>
                    <w:right w:val="single" w:sz="18" w:space="6" w:color="D4D0C8"/>
                  </w:divBdr>
                </w:div>
                <w:div w:id="746153853">
                  <w:marLeft w:val="0"/>
                  <w:marRight w:val="0"/>
                  <w:marTop w:val="0"/>
                  <w:marBottom w:val="0"/>
                  <w:divBdr>
                    <w:top w:val="none" w:sz="0" w:space="0" w:color="auto"/>
                    <w:left w:val="none" w:sz="0" w:space="12" w:color="auto"/>
                    <w:bottom w:val="none" w:sz="0" w:space="0" w:color="auto"/>
                    <w:right w:val="single" w:sz="18" w:space="6" w:color="D4D0C8"/>
                  </w:divBdr>
                </w:div>
                <w:div w:id="1034959022">
                  <w:marLeft w:val="0"/>
                  <w:marRight w:val="0"/>
                  <w:marTop w:val="0"/>
                  <w:marBottom w:val="0"/>
                  <w:divBdr>
                    <w:top w:val="none" w:sz="0" w:space="0" w:color="auto"/>
                    <w:left w:val="none" w:sz="0" w:space="12" w:color="auto"/>
                    <w:bottom w:val="none" w:sz="0" w:space="0" w:color="auto"/>
                    <w:right w:val="single" w:sz="18" w:space="6" w:color="D4D0C8"/>
                  </w:divBdr>
                </w:div>
                <w:div w:id="1926525184">
                  <w:marLeft w:val="0"/>
                  <w:marRight w:val="0"/>
                  <w:marTop w:val="0"/>
                  <w:marBottom w:val="0"/>
                  <w:divBdr>
                    <w:top w:val="none" w:sz="0" w:space="0" w:color="auto"/>
                    <w:left w:val="none" w:sz="0" w:space="12" w:color="auto"/>
                    <w:bottom w:val="none" w:sz="0" w:space="0" w:color="auto"/>
                    <w:right w:val="single" w:sz="18" w:space="6" w:color="D4D0C8"/>
                  </w:divBdr>
                </w:div>
                <w:div w:id="631980845">
                  <w:marLeft w:val="0"/>
                  <w:marRight w:val="0"/>
                  <w:marTop w:val="0"/>
                  <w:marBottom w:val="0"/>
                  <w:divBdr>
                    <w:top w:val="none" w:sz="0" w:space="0" w:color="auto"/>
                    <w:left w:val="none" w:sz="0" w:space="12" w:color="auto"/>
                    <w:bottom w:val="none" w:sz="0" w:space="0" w:color="auto"/>
                    <w:right w:val="single" w:sz="18" w:space="6" w:color="D4D0C8"/>
                  </w:divBdr>
                </w:div>
                <w:div w:id="1092122158">
                  <w:marLeft w:val="0"/>
                  <w:marRight w:val="0"/>
                  <w:marTop w:val="0"/>
                  <w:marBottom w:val="0"/>
                  <w:divBdr>
                    <w:top w:val="none" w:sz="0" w:space="0" w:color="auto"/>
                    <w:left w:val="none" w:sz="0" w:space="12" w:color="auto"/>
                    <w:bottom w:val="none" w:sz="0" w:space="0" w:color="auto"/>
                    <w:right w:val="single" w:sz="18" w:space="6" w:color="D4D0C8"/>
                  </w:divBdr>
                </w:div>
                <w:div w:id="1669989158">
                  <w:marLeft w:val="0"/>
                  <w:marRight w:val="0"/>
                  <w:marTop w:val="0"/>
                  <w:marBottom w:val="0"/>
                  <w:divBdr>
                    <w:top w:val="none" w:sz="0" w:space="0" w:color="auto"/>
                    <w:left w:val="none" w:sz="0" w:space="12" w:color="auto"/>
                    <w:bottom w:val="none" w:sz="0" w:space="0" w:color="auto"/>
                    <w:right w:val="single" w:sz="18" w:space="6" w:color="D4D0C8"/>
                  </w:divBdr>
                </w:div>
                <w:div w:id="1500195969">
                  <w:marLeft w:val="0"/>
                  <w:marRight w:val="0"/>
                  <w:marTop w:val="0"/>
                  <w:marBottom w:val="0"/>
                  <w:divBdr>
                    <w:top w:val="none" w:sz="0" w:space="0" w:color="auto"/>
                    <w:left w:val="none" w:sz="0" w:space="12" w:color="auto"/>
                    <w:bottom w:val="none" w:sz="0" w:space="0" w:color="auto"/>
                    <w:right w:val="single" w:sz="18" w:space="6" w:color="D4D0C8"/>
                  </w:divBdr>
                </w:div>
                <w:div w:id="1666738961">
                  <w:marLeft w:val="0"/>
                  <w:marRight w:val="0"/>
                  <w:marTop w:val="0"/>
                  <w:marBottom w:val="0"/>
                  <w:divBdr>
                    <w:top w:val="none" w:sz="0" w:space="0" w:color="auto"/>
                    <w:left w:val="none" w:sz="0" w:space="12" w:color="auto"/>
                    <w:bottom w:val="none" w:sz="0" w:space="0" w:color="auto"/>
                    <w:right w:val="single" w:sz="18" w:space="6" w:color="D4D0C8"/>
                  </w:divBdr>
                </w:div>
                <w:div w:id="490484449">
                  <w:marLeft w:val="0"/>
                  <w:marRight w:val="0"/>
                  <w:marTop w:val="0"/>
                  <w:marBottom w:val="0"/>
                  <w:divBdr>
                    <w:top w:val="none" w:sz="0" w:space="0" w:color="auto"/>
                    <w:left w:val="none" w:sz="0" w:space="12" w:color="auto"/>
                    <w:bottom w:val="none" w:sz="0" w:space="0" w:color="auto"/>
                    <w:right w:val="single" w:sz="18" w:space="6" w:color="D4D0C8"/>
                  </w:divBdr>
                </w:div>
                <w:div w:id="1761831255">
                  <w:marLeft w:val="0"/>
                  <w:marRight w:val="0"/>
                  <w:marTop w:val="0"/>
                  <w:marBottom w:val="0"/>
                  <w:divBdr>
                    <w:top w:val="none" w:sz="0" w:space="0" w:color="auto"/>
                    <w:left w:val="none" w:sz="0" w:space="12" w:color="auto"/>
                    <w:bottom w:val="none" w:sz="0" w:space="0" w:color="auto"/>
                    <w:right w:val="single" w:sz="18" w:space="6" w:color="D4D0C8"/>
                  </w:divBdr>
                </w:div>
                <w:div w:id="1727141772">
                  <w:marLeft w:val="0"/>
                  <w:marRight w:val="0"/>
                  <w:marTop w:val="0"/>
                  <w:marBottom w:val="0"/>
                  <w:divBdr>
                    <w:top w:val="none" w:sz="0" w:space="0" w:color="auto"/>
                    <w:left w:val="none" w:sz="0" w:space="12" w:color="auto"/>
                    <w:bottom w:val="none" w:sz="0" w:space="0" w:color="auto"/>
                    <w:right w:val="single" w:sz="18" w:space="6" w:color="D4D0C8"/>
                  </w:divBdr>
                </w:div>
                <w:div w:id="1771468949">
                  <w:marLeft w:val="0"/>
                  <w:marRight w:val="0"/>
                  <w:marTop w:val="0"/>
                  <w:marBottom w:val="0"/>
                  <w:divBdr>
                    <w:top w:val="none" w:sz="0" w:space="0" w:color="auto"/>
                    <w:left w:val="none" w:sz="0" w:space="12" w:color="auto"/>
                    <w:bottom w:val="none" w:sz="0" w:space="0" w:color="auto"/>
                    <w:right w:val="single" w:sz="18" w:space="6" w:color="D4D0C8"/>
                  </w:divBdr>
                </w:div>
                <w:div w:id="402223280">
                  <w:marLeft w:val="0"/>
                  <w:marRight w:val="0"/>
                  <w:marTop w:val="0"/>
                  <w:marBottom w:val="0"/>
                  <w:divBdr>
                    <w:top w:val="none" w:sz="0" w:space="0" w:color="auto"/>
                    <w:left w:val="none" w:sz="0" w:space="12" w:color="auto"/>
                    <w:bottom w:val="none" w:sz="0" w:space="0" w:color="auto"/>
                    <w:right w:val="single" w:sz="18" w:space="6" w:color="D4D0C8"/>
                  </w:divBdr>
                </w:div>
                <w:div w:id="1227568744">
                  <w:marLeft w:val="0"/>
                  <w:marRight w:val="0"/>
                  <w:marTop w:val="0"/>
                  <w:marBottom w:val="0"/>
                  <w:divBdr>
                    <w:top w:val="none" w:sz="0" w:space="0" w:color="auto"/>
                    <w:left w:val="none" w:sz="0" w:space="12" w:color="auto"/>
                    <w:bottom w:val="none" w:sz="0" w:space="0" w:color="auto"/>
                    <w:right w:val="single" w:sz="18" w:space="6" w:color="D4D0C8"/>
                  </w:divBdr>
                </w:div>
                <w:div w:id="1030373114">
                  <w:marLeft w:val="0"/>
                  <w:marRight w:val="0"/>
                  <w:marTop w:val="0"/>
                  <w:marBottom w:val="0"/>
                  <w:divBdr>
                    <w:top w:val="none" w:sz="0" w:space="0" w:color="auto"/>
                    <w:left w:val="none" w:sz="0" w:space="12" w:color="auto"/>
                    <w:bottom w:val="none" w:sz="0" w:space="0" w:color="auto"/>
                    <w:right w:val="single" w:sz="18" w:space="6" w:color="D4D0C8"/>
                  </w:divBdr>
                </w:div>
                <w:div w:id="305478050">
                  <w:marLeft w:val="0"/>
                  <w:marRight w:val="0"/>
                  <w:marTop w:val="0"/>
                  <w:marBottom w:val="0"/>
                  <w:divBdr>
                    <w:top w:val="none" w:sz="0" w:space="0" w:color="auto"/>
                    <w:left w:val="none" w:sz="0" w:space="12" w:color="auto"/>
                    <w:bottom w:val="none" w:sz="0" w:space="0" w:color="auto"/>
                    <w:right w:val="single" w:sz="18" w:space="6" w:color="D4D0C8"/>
                  </w:divBdr>
                </w:div>
                <w:div w:id="121461291">
                  <w:marLeft w:val="0"/>
                  <w:marRight w:val="0"/>
                  <w:marTop w:val="0"/>
                  <w:marBottom w:val="0"/>
                  <w:divBdr>
                    <w:top w:val="none" w:sz="0" w:space="0" w:color="auto"/>
                    <w:left w:val="none" w:sz="0" w:space="12" w:color="auto"/>
                    <w:bottom w:val="none" w:sz="0" w:space="0" w:color="auto"/>
                    <w:right w:val="single" w:sz="18" w:space="6" w:color="D4D0C8"/>
                  </w:divBdr>
                </w:div>
                <w:div w:id="897712351">
                  <w:marLeft w:val="0"/>
                  <w:marRight w:val="0"/>
                  <w:marTop w:val="0"/>
                  <w:marBottom w:val="0"/>
                  <w:divBdr>
                    <w:top w:val="none" w:sz="0" w:space="0" w:color="auto"/>
                    <w:left w:val="none" w:sz="0" w:space="12" w:color="auto"/>
                    <w:bottom w:val="none" w:sz="0" w:space="0" w:color="auto"/>
                    <w:right w:val="single" w:sz="18" w:space="6" w:color="D4D0C8"/>
                  </w:divBdr>
                </w:div>
                <w:div w:id="1799713897">
                  <w:marLeft w:val="0"/>
                  <w:marRight w:val="0"/>
                  <w:marTop w:val="0"/>
                  <w:marBottom w:val="0"/>
                  <w:divBdr>
                    <w:top w:val="none" w:sz="0" w:space="0" w:color="auto"/>
                    <w:left w:val="none" w:sz="0" w:space="12" w:color="auto"/>
                    <w:bottom w:val="none" w:sz="0" w:space="0" w:color="auto"/>
                    <w:right w:val="single" w:sz="18" w:space="6" w:color="D4D0C8"/>
                  </w:divBdr>
                </w:div>
                <w:div w:id="403256741">
                  <w:marLeft w:val="0"/>
                  <w:marRight w:val="0"/>
                  <w:marTop w:val="0"/>
                  <w:marBottom w:val="0"/>
                  <w:divBdr>
                    <w:top w:val="none" w:sz="0" w:space="0" w:color="auto"/>
                    <w:left w:val="none" w:sz="0" w:space="12" w:color="auto"/>
                    <w:bottom w:val="none" w:sz="0" w:space="0" w:color="auto"/>
                    <w:right w:val="single" w:sz="18" w:space="6" w:color="D4D0C8"/>
                  </w:divBdr>
                </w:div>
                <w:div w:id="156768483">
                  <w:marLeft w:val="0"/>
                  <w:marRight w:val="0"/>
                  <w:marTop w:val="0"/>
                  <w:marBottom w:val="0"/>
                  <w:divBdr>
                    <w:top w:val="none" w:sz="0" w:space="0" w:color="auto"/>
                    <w:left w:val="none" w:sz="0" w:space="12" w:color="auto"/>
                    <w:bottom w:val="none" w:sz="0" w:space="0" w:color="auto"/>
                    <w:right w:val="single" w:sz="18" w:space="6" w:color="D4D0C8"/>
                  </w:divBdr>
                </w:div>
                <w:div w:id="1218395667">
                  <w:marLeft w:val="0"/>
                  <w:marRight w:val="0"/>
                  <w:marTop w:val="0"/>
                  <w:marBottom w:val="0"/>
                  <w:divBdr>
                    <w:top w:val="none" w:sz="0" w:space="0" w:color="auto"/>
                    <w:left w:val="none" w:sz="0" w:space="12" w:color="auto"/>
                    <w:bottom w:val="none" w:sz="0" w:space="0" w:color="auto"/>
                    <w:right w:val="single" w:sz="18" w:space="6" w:color="D4D0C8"/>
                  </w:divBdr>
                </w:div>
                <w:div w:id="182744613">
                  <w:marLeft w:val="0"/>
                  <w:marRight w:val="0"/>
                  <w:marTop w:val="0"/>
                  <w:marBottom w:val="0"/>
                  <w:divBdr>
                    <w:top w:val="none" w:sz="0" w:space="0" w:color="auto"/>
                    <w:left w:val="none" w:sz="0" w:space="12" w:color="auto"/>
                    <w:bottom w:val="none" w:sz="0" w:space="0" w:color="auto"/>
                    <w:right w:val="single" w:sz="18" w:space="6" w:color="D4D0C8"/>
                  </w:divBdr>
                </w:div>
                <w:div w:id="191454850">
                  <w:marLeft w:val="0"/>
                  <w:marRight w:val="0"/>
                  <w:marTop w:val="0"/>
                  <w:marBottom w:val="0"/>
                  <w:divBdr>
                    <w:top w:val="none" w:sz="0" w:space="0" w:color="auto"/>
                    <w:left w:val="none" w:sz="0" w:space="12" w:color="auto"/>
                    <w:bottom w:val="none" w:sz="0" w:space="0" w:color="auto"/>
                    <w:right w:val="single" w:sz="18" w:space="6" w:color="D4D0C8"/>
                  </w:divBdr>
                </w:div>
                <w:div w:id="1253318287">
                  <w:marLeft w:val="0"/>
                  <w:marRight w:val="0"/>
                  <w:marTop w:val="0"/>
                  <w:marBottom w:val="0"/>
                  <w:divBdr>
                    <w:top w:val="none" w:sz="0" w:space="0" w:color="auto"/>
                    <w:left w:val="none" w:sz="0" w:space="12" w:color="auto"/>
                    <w:bottom w:val="none" w:sz="0" w:space="0" w:color="auto"/>
                    <w:right w:val="single" w:sz="18" w:space="6" w:color="D4D0C8"/>
                  </w:divBdr>
                </w:div>
                <w:div w:id="1432512219">
                  <w:marLeft w:val="0"/>
                  <w:marRight w:val="0"/>
                  <w:marTop w:val="0"/>
                  <w:marBottom w:val="0"/>
                  <w:divBdr>
                    <w:top w:val="none" w:sz="0" w:space="0" w:color="auto"/>
                    <w:left w:val="none" w:sz="0" w:space="12" w:color="auto"/>
                    <w:bottom w:val="none" w:sz="0" w:space="0" w:color="auto"/>
                    <w:right w:val="single" w:sz="18" w:space="6" w:color="D4D0C8"/>
                  </w:divBdr>
                </w:div>
                <w:div w:id="167983399">
                  <w:marLeft w:val="0"/>
                  <w:marRight w:val="0"/>
                  <w:marTop w:val="0"/>
                  <w:marBottom w:val="0"/>
                  <w:divBdr>
                    <w:top w:val="none" w:sz="0" w:space="0" w:color="auto"/>
                    <w:left w:val="none" w:sz="0" w:space="12" w:color="auto"/>
                    <w:bottom w:val="none" w:sz="0" w:space="0" w:color="auto"/>
                    <w:right w:val="single" w:sz="18" w:space="6" w:color="D4D0C8"/>
                  </w:divBdr>
                </w:div>
                <w:div w:id="502859231">
                  <w:marLeft w:val="0"/>
                  <w:marRight w:val="0"/>
                  <w:marTop w:val="0"/>
                  <w:marBottom w:val="0"/>
                  <w:divBdr>
                    <w:top w:val="none" w:sz="0" w:space="0" w:color="auto"/>
                    <w:left w:val="none" w:sz="0" w:space="12" w:color="auto"/>
                    <w:bottom w:val="none" w:sz="0" w:space="0" w:color="auto"/>
                    <w:right w:val="single" w:sz="18" w:space="6" w:color="D4D0C8"/>
                  </w:divBdr>
                </w:div>
                <w:div w:id="1455715518">
                  <w:marLeft w:val="0"/>
                  <w:marRight w:val="0"/>
                  <w:marTop w:val="0"/>
                  <w:marBottom w:val="0"/>
                  <w:divBdr>
                    <w:top w:val="none" w:sz="0" w:space="0" w:color="auto"/>
                    <w:left w:val="none" w:sz="0" w:space="12" w:color="auto"/>
                    <w:bottom w:val="none" w:sz="0" w:space="0" w:color="auto"/>
                    <w:right w:val="single" w:sz="18" w:space="6" w:color="D4D0C8"/>
                  </w:divBdr>
                </w:div>
                <w:div w:id="138610223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028409178">
          <w:marLeft w:val="0"/>
          <w:marRight w:val="0"/>
          <w:marTop w:val="0"/>
          <w:marBottom w:val="0"/>
          <w:divBdr>
            <w:top w:val="none" w:sz="0" w:space="0" w:color="auto"/>
            <w:left w:val="none" w:sz="0" w:space="0" w:color="auto"/>
            <w:bottom w:val="none" w:sz="0" w:space="0" w:color="auto"/>
            <w:right w:val="none" w:sz="0" w:space="0" w:color="auto"/>
          </w:divBdr>
          <w:divsChild>
            <w:div w:id="867520954">
              <w:marLeft w:val="0"/>
              <w:marRight w:val="0"/>
              <w:marTop w:val="240"/>
              <w:marBottom w:val="240"/>
              <w:divBdr>
                <w:top w:val="single" w:sz="6" w:space="4" w:color="CCCCCC"/>
                <w:left w:val="single" w:sz="6" w:space="4" w:color="CCCCCC"/>
                <w:bottom w:val="single" w:sz="6" w:space="4" w:color="CCCCCC"/>
                <w:right w:val="single" w:sz="6" w:space="4" w:color="CCCCCC"/>
              </w:divBdr>
              <w:divsChild>
                <w:div w:id="859002575">
                  <w:marLeft w:val="0"/>
                  <w:marRight w:val="0"/>
                  <w:marTop w:val="0"/>
                  <w:marBottom w:val="0"/>
                  <w:divBdr>
                    <w:top w:val="none" w:sz="0" w:space="0" w:color="auto"/>
                    <w:left w:val="none" w:sz="0" w:space="12" w:color="auto"/>
                    <w:bottom w:val="none" w:sz="0" w:space="0" w:color="auto"/>
                    <w:right w:val="single" w:sz="18" w:space="6" w:color="D4D0C8"/>
                  </w:divBdr>
                </w:div>
                <w:div w:id="1895044517">
                  <w:marLeft w:val="0"/>
                  <w:marRight w:val="0"/>
                  <w:marTop w:val="0"/>
                  <w:marBottom w:val="0"/>
                  <w:divBdr>
                    <w:top w:val="none" w:sz="0" w:space="0" w:color="auto"/>
                    <w:left w:val="none" w:sz="0" w:space="12" w:color="auto"/>
                    <w:bottom w:val="none" w:sz="0" w:space="0" w:color="auto"/>
                    <w:right w:val="single" w:sz="18" w:space="6" w:color="D4D0C8"/>
                  </w:divBdr>
                </w:div>
                <w:div w:id="1860461766">
                  <w:marLeft w:val="0"/>
                  <w:marRight w:val="0"/>
                  <w:marTop w:val="0"/>
                  <w:marBottom w:val="0"/>
                  <w:divBdr>
                    <w:top w:val="none" w:sz="0" w:space="0" w:color="auto"/>
                    <w:left w:val="none" w:sz="0" w:space="12" w:color="auto"/>
                    <w:bottom w:val="none" w:sz="0" w:space="0" w:color="auto"/>
                    <w:right w:val="single" w:sz="18" w:space="6" w:color="D4D0C8"/>
                  </w:divBdr>
                </w:div>
                <w:div w:id="537863002">
                  <w:marLeft w:val="0"/>
                  <w:marRight w:val="0"/>
                  <w:marTop w:val="0"/>
                  <w:marBottom w:val="0"/>
                  <w:divBdr>
                    <w:top w:val="none" w:sz="0" w:space="0" w:color="auto"/>
                    <w:left w:val="none" w:sz="0" w:space="12" w:color="auto"/>
                    <w:bottom w:val="none" w:sz="0" w:space="0" w:color="auto"/>
                    <w:right w:val="single" w:sz="18" w:space="6" w:color="D4D0C8"/>
                  </w:divBdr>
                </w:div>
                <w:div w:id="1308895652">
                  <w:marLeft w:val="0"/>
                  <w:marRight w:val="0"/>
                  <w:marTop w:val="0"/>
                  <w:marBottom w:val="0"/>
                  <w:divBdr>
                    <w:top w:val="none" w:sz="0" w:space="0" w:color="auto"/>
                    <w:left w:val="none" w:sz="0" w:space="12" w:color="auto"/>
                    <w:bottom w:val="none" w:sz="0" w:space="0" w:color="auto"/>
                    <w:right w:val="single" w:sz="18" w:space="6" w:color="D4D0C8"/>
                  </w:divBdr>
                </w:div>
                <w:div w:id="151142949">
                  <w:marLeft w:val="0"/>
                  <w:marRight w:val="0"/>
                  <w:marTop w:val="0"/>
                  <w:marBottom w:val="0"/>
                  <w:divBdr>
                    <w:top w:val="none" w:sz="0" w:space="0" w:color="auto"/>
                    <w:left w:val="none" w:sz="0" w:space="12" w:color="auto"/>
                    <w:bottom w:val="none" w:sz="0" w:space="0" w:color="auto"/>
                    <w:right w:val="single" w:sz="18" w:space="6" w:color="D4D0C8"/>
                  </w:divBdr>
                </w:div>
                <w:div w:id="630592154">
                  <w:marLeft w:val="0"/>
                  <w:marRight w:val="0"/>
                  <w:marTop w:val="0"/>
                  <w:marBottom w:val="0"/>
                  <w:divBdr>
                    <w:top w:val="none" w:sz="0" w:space="0" w:color="auto"/>
                    <w:left w:val="none" w:sz="0" w:space="12" w:color="auto"/>
                    <w:bottom w:val="none" w:sz="0" w:space="0" w:color="auto"/>
                    <w:right w:val="single" w:sz="18" w:space="6" w:color="D4D0C8"/>
                  </w:divBdr>
                </w:div>
                <w:div w:id="713237681">
                  <w:marLeft w:val="0"/>
                  <w:marRight w:val="0"/>
                  <w:marTop w:val="0"/>
                  <w:marBottom w:val="0"/>
                  <w:divBdr>
                    <w:top w:val="none" w:sz="0" w:space="0" w:color="auto"/>
                    <w:left w:val="none" w:sz="0" w:space="12" w:color="auto"/>
                    <w:bottom w:val="none" w:sz="0" w:space="0" w:color="auto"/>
                    <w:right w:val="single" w:sz="18" w:space="6" w:color="D4D0C8"/>
                  </w:divBdr>
                </w:div>
                <w:div w:id="825316150">
                  <w:marLeft w:val="0"/>
                  <w:marRight w:val="0"/>
                  <w:marTop w:val="0"/>
                  <w:marBottom w:val="0"/>
                  <w:divBdr>
                    <w:top w:val="none" w:sz="0" w:space="0" w:color="auto"/>
                    <w:left w:val="none" w:sz="0" w:space="12" w:color="auto"/>
                    <w:bottom w:val="none" w:sz="0" w:space="0" w:color="auto"/>
                    <w:right w:val="single" w:sz="18" w:space="6" w:color="D4D0C8"/>
                  </w:divBdr>
                </w:div>
                <w:div w:id="129637712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63969055">
          <w:marLeft w:val="0"/>
          <w:marRight w:val="0"/>
          <w:marTop w:val="0"/>
          <w:marBottom w:val="0"/>
          <w:divBdr>
            <w:top w:val="none" w:sz="0" w:space="0" w:color="auto"/>
            <w:left w:val="none" w:sz="0" w:space="0" w:color="auto"/>
            <w:bottom w:val="none" w:sz="0" w:space="0" w:color="auto"/>
            <w:right w:val="none" w:sz="0" w:space="0" w:color="auto"/>
          </w:divBdr>
          <w:divsChild>
            <w:div w:id="505217385">
              <w:marLeft w:val="0"/>
              <w:marRight w:val="0"/>
              <w:marTop w:val="240"/>
              <w:marBottom w:val="240"/>
              <w:divBdr>
                <w:top w:val="single" w:sz="6" w:space="4" w:color="CCCCCC"/>
                <w:left w:val="single" w:sz="6" w:space="4" w:color="CCCCCC"/>
                <w:bottom w:val="single" w:sz="6" w:space="4" w:color="CCCCCC"/>
                <w:right w:val="single" w:sz="6" w:space="4" w:color="CCCCCC"/>
              </w:divBdr>
              <w:divsChild>
                <w:div w:id="855970806">
                  <w:marLeft w:val="0"/>
                  <w:marRight w:val="0"/>
                  <w:marTop w:val="0"/>
                  <w:marBottom w:val="0"/>
                  <w:divBdr>
                    <w:top w:val="none" w:sz="0" w:space="0" w:color="auto"/>
                    <w:left w:val="none" w:sz="0" w:space="12" w:color="auto"/>
                    <w:bottom w:val="none" w:sz="0" w:space="0" w:color="auto"/>
                    <w:right w:val="single" w:sz="18" w:space="6" w:color="D4D0C8"/>
                  </w:divBdr>
                </w:div>
                <w:div w:id="1070496130">
                  <w:marLeft w:val="0"/>
                  <w:marRight w:val="0"/>
                  <w:marTop w:val="0"/>
                  <w:marBottom w:val="0"/>
                  <w:divBdr>
                    <w:top w:val="none" w:sz="0" w:space="0" w:color="auto"/>
                    <w:left w:val="none" w:sz="0" w:space="12" w:color="auto"/>
                    <w:bottom w:val="none" w:sz="0" w:space="0" w:color="auto"/>
                    <w:right w:val="single" w:sz="18" w:space="6" w:color="D4D0C8"/>
                  </w:divBdr>
                </w:div>
                <w:div w:id="707410622">
                  <w:marLeft w:val="0"/>
                  <w:marRight w:val="0"/>
                  <w:marTop w:val="0"/>
                  <w:marBottom w:val="0"/>
                  <w:divBdr>
                    <w:top w:val="none" w:sz="0" w:space="0" w:color="auto"/>
                    <w:left w:val="none" w:sz="0" w:space="12" w:color="auto"/>
                    <w:bottom w:val="none" w:sz="0" w:space="0" w:color="auto"/>
                    <w:right w:val="single" w:sz="18" w:space="6" w:color="D4D0C8"/>
                  </w:divBdr>
                </w:div>
                <w:div w:id="695929609">
                  <w:marLeft w:val="0"/>
                  <w:marRight w:val="0"/>
                  <w:marTop w:val="0"/>
                  <w:marBottom w:val="0"/>
                  <w:divBdr>
                    <w:top w:val="none" w:sz="0" w:space="0" w:color="auto"/>
                    <w:left w:val="none" w:sz="0" w:space="12" w:color="auto"/>
                    <w:bottom w:val="none" w:sz="0" w:space="0" w:color="auto"/>
                    <w:right w:val="single" w:sz="18" w:space="6" w:color="D4D0C8"/>
                  </w:divBdr>
                </w:div>
                <w:div w:id="1385566073">
                  <w:marLeft w:val="0"/>
                  <w:marRight w:val="0"/>
                  <w:marTop w:val="0"/>
                  <w:marBottom w:val="0"/>
                  <w:divBdr>
                    <w:top w:val="none" w:sz="0" w:space="0" w:color="auto"/>
                    <w:left w:val="none" w:sz="0" w:space="12" w:color="auto"/>
                    <w:bottom w:val="none" w:sz="0" w:space="0" w:color="auto"/>
                    <w:right w:val="single" w:sz="18" w:space="6" w:color="D4D0C8"/>
                  </w:divBdr>
                </w:div>
                <w:div w:id="755396284">
                  <w:marLeft w:val="0"/>
                  <w:marRight w:val="0"/>
                  <w:marTop w:val="0"/>
                  <w:marBottom w:val="0"/>
                  <w:divBdr>
                    <w:top w:val="none" w:sz="0" w:space="0" w:color="auto"/>
                    <w:left w:val="none" w:sz="0" w:space="12" w:color="auto"/>
                    <w:bottom w:val="none" w:sz="0" w:space="0" w:color="auto"/>
                    <w:right w:val="single" w:sz="18" w:space="6" w:color="D4D0C8"/>
                  </w:divBdr>
                </w:div>
                <w:div w:id="1496262079">
                  <w:marLeft w:val="0"/>
                  <w:marRight w:val="0"/>
                  <w:marTop w:val="0"/>
                  <w:marBottom w:val="0"/>
                  <w:divBdr>
                    <w:top w:val="none" w:sz="0" w:space="0" w:color="auto"/>
                    <w:left w:val="none" w:sz="0" w:space="12" w:color="auto"/>
                    <w:bottom w:val="none" w:sz="0" w:space="0" w:color="auto"/>
                    <w:right w:val="single" w:sz="18" w:space="6" w:color="D4D0C8"/>
                  </w:divBdr>
                </w:div>
                <w:div w:id="328675422">
                  <w:marLeft w:val="0"/>
                  <w:marRight w:val="0"/>
                  <w:marTop w:val="0"/>
                  <w:marBottom w:val="0"/>
                  <w:divBdr>
                    <w:top w:val="none" w:sz="0" w:space="0" w:color="auto"/>
                    <w:left w:val="none" w:sz="0" w:space="12" w:color="auto"/>
                    <w:bottom w:val="none" w:sz="0" w:space="0" w:color="auto"/>
                    <w:right w:val="single" w:sz="18" w:space="6" w:color="D4D0C8"/>
                  </w:divBdr>
                </w:div>
                <w:div w:id="449904731">
                  <w:marLeft w:val="0"/>
                  <w:marRight w:val="0"/>
                  <w:marTop w:val="0"/>
                  <w:marBottom w:val="0"/>
                  <w:divBdr>
                    <w:top w:val="none" w:sz="0" w:space="0" w:color="auto"/>
                    <w:left w:val="none" w:sz="0" w:space="12" w:color="auto"/>
                    <w:bottom w:val="none" w:sz="0" w:space="0" w:color="auto"/>
                    <w:right w:val="single" w:sz="18" w:space="6" w:color="D4D0C8"/>
                  </w:divBdr>
                </w:div>
                <w:div w:id="889149424">
                  <w:marLeft w:val="0"/>
                  <w:marRight w:val="0"/>
                  <w:marTop w:val="0"/>
                  <w:marBottom w:val="0"/>
                  <w:divBdr>
                    <w:top w:val="none" w:sz="0" w:space="0" w:color="auto"/>
                    <w:left w:val="none" w:sz="0" w:space="12" w:color="auto"/>
                    <w:bottom w:val="none" w:sz="0" w:space="0" w:color="auto"/>
                    <w:right w:val="single" w:sz="18" w:space="6" w:color="D4D0C8"/>
                  </w:divBdr>
                </w:div>
                <w:div w:id="722943784">
                  <w:marLeft w:val="0"/>
                  <w:marRight w:val="0"/>
                  <w:marTop w:val="0"/>
                  <w:marBottom w:val="0"/>
                  <w:divBdr>
                    <w:top w:val="none" w:sz="0" w:space="0" w:color="auto"/>
                    <w:left w:val="none" w:sz="0" w:space="12" w:color="auto"/>
                    <w:bottom w:val="none" w:sz="0" w:space="0" w:color="auto"/>
                    <w:right w:val="single" w:sz="18" w:space="6" w:color="D4D0C8"/>
                  </w:divBdr>
                </w:div>
                <w:div w:id="2052538605">
                  <w:marLeft w:val="0"/>
                  <w:marRight w:val="0"/>
                  <w:marTop w:val="0"/>
                  <w:marBottom w:val="0"/>
                  <w:divBdr>
                    <w:top w:val="none" w:sz="0" w:space="0" w:color="auto"/>
                    <w:left w:val="none" w:sz="0" w:space="12" w:color="auto"/>
                    <w:bottom w:val="none" w:sz="0" w:space="0" w:color="auto"/>
                    <w:right w:val="single" w:sz="18" w:space="6" w:color="D4D0C8"/>
                  </w:divBdr>
                </w:div>
                <w:div w:id="1350326771">
                  <w:marLeft w:val="0"/>
                  <w:marRight w:val="0"/>
                  <w:marTop w:val="0"/>
                  <w:marBottom w:val="0"/>
                  <w:divBdr>
                    <w:top w:val="none" w:sz="0" w:space="0" w:color="auto"/>
                    <w:left w:val="none" w:sz="0" w:space="12" w:color="auto"/>
                    <w:bottom w:val="none" w:sz="0" w:space="0" w:color="auto"/>
                    <w:right w:val="single" w:sz="18" w:space="6" w:color="D4D0C8"/>
                  </w:divBdr>
                </w:div>
                <w:div w:id="1570850262">
                  <w:marLeft w:val="0"/>
                  <w:marRight w:val="0"/>
                  <w:marTop w:val="0"/>
                  <w:marBottom w:val="0"/>
                  <w:divBdr>
                    <w:top w:val="none" w:sz="0" w:space="0" w:color="auto"/>
                    <w:left w:val="none" w:sz="0" w:space="12" w:color="auto"/>
                    <w:bottom w:val="none" w:sz="0" w:space="0" w:color="auto"/>
                    <w:right w:val="single" w:sz="18" w:space="6" w:color="D4D0C8"/>
                  </w:divBdr>
                </w:div>
                <w:div w:id="1171217653">
                  <w:marLeft w:val="0"/>
                  <w:marRight w:val="0"/>
                  <w:marTop w:val="0"/>
                  <w:marBottom w:val="0"/>
                  <w:divBdr>
                    <w:top w:val="none" w:sz="0" w:space="0" w:color="auto"/>
                    <w:left w:val="none" w:sz="0" w:space="12" w:color="auto"/>
                    <w:bottom w:val="none" w:sz="0" w:space="0" w:color="auto"/>
                    <w:right w:val="single" w:sz="18" w:space="6" w:color="D4D0C8"/>
                  </w:divBdr>
                </w:div>
                <w:div w:id="1461990884">
                  <w:marLeft w:val="0"/>
                  <w:marRight w:val="0"/>
                  <w:marTop w:val="0"/>
                  <w:marBottom w:val="0"/>
                  <w:divBdr>
                    <w:top w:val="none" w:sz="0" w:space="0" w:color="auto"/>
                    <w:left w:val="none" w:sz="0" w:space="12" w:color="auto"/>
                    <w:bottom w:val="none" w:sz="0" w:space="0" w:color="auto"/>
                    <w:right w:val="single" w:sz="18" w:space="6" w:color="D4D0C8"/>
                  </w:divBdr>
                </w:div>
                <w:div w:id="1984119878">
                  <w:marLeft w:val="0"/>
                  <w:marRight w:val="0"/>
                  <w:marTop w:val="0"/>
                  <w:marBottom w:val="0"/>
                  <w:divBdr>
                    <w:top w:val="none" w:sz="0" w:space="0" w:color="auto"/>
                    <w:left w:val="none" w:sz="0" w:space="12" w:color="auto"/>
                    <w:bottom w:val="none" w:sz="0" w:space="0" w:color="auto"/>
                    <w:right w:val="single" w:sz="18" w:space="6" w:color="D4D0C8"/>
                  </w:divBdr>
                </w:div>
                <w:div w:id="1494027906">
                  <w:marLeft w:val="0"/>
                  <w:marRight w:val="0"/>
                  <w:marTop w:val="0"/>
                  <w:marBottom w:val="0"/>
                  <w:divBdr>
                    <w:top w:val="none" w:sz="0" w:space="0" w:color="auto"/>
                    <w:left w:val="none" w:sz="0" w:space="12" w:color="auto"/>
                    <w:bottom w:val="none" w:sz="0" w:space="0" w:color="auto"/>
                    <w:right w:val="single" w:sz="18" w:space="6" w:color="D4D0C8"/>
                  </w:divBdr>
                </w:div>
                <w:div w:id="351734476">
                  <w:marLeft w:val="0"/>
                  <w:marRight w:val="0"/>
                  <w:marTop w:val="0"/>
                  <w:marBottom w:val="0"/>
                  <w:divBdr>
                    <w:top w:val="none" w:sz="0" w:space="0" w:color="auto"/>
                    <w:left w:val="none" w:sz="0" w:space="12" w:color="auto"/>
                    <w:bottom w:val="none" w:sz="0" w:space="0" w:color="auto"/>
                    <w:right w:val="single" w:sz="18" w:space="6" w:color="D4D0C8"/>
                  </w:divBdr>
                </w:div>
                <w:div w:id="879247067">
                  <w:marLeft w:val="0"/>
                  <w:marRight w:val="0"/>
                  <w:marTop w:val="0"/>
                  <w:marBottom w:val="0"/>
                  <w:divBdr>
                    <w:top w:val="none" w:sz="0" w:space="0" w:color="auto"/>
                    <w:left w:val="none" w:sz="0" w:space="12" w:color="auto"/>
                    <w:bottom w:val="none" w:sz="0" w:space="0" w:color="auto"/>
                    <w:right w:val="single" w:sz="18" w:space="6" w:color="D4D0C8"/>
                  </w:divBdr>
                </w:div>
                <w:div w:id="1642269644">
                  <w:marLeft w:val="0"/>
                  <w:marRight w:val="0"/>
                  <w:marTop w:val="0"/>
                  <w:marBottom w:val="0"/>
                  <w:divBdr>
                    <w:top w:val="none" w:sz="0" w:space="0" w:color="auto"/>
                    <w:left w:val="none" w:sz="0" w:space="12" w:color="auto"/>
                    <w:bottom w:val="none" w:sz="0" w:space="0" w:color="auto"/>
                    <w:right w:val="single" w:sz="18" w:space="6" w:color="D4D0C8"/>
                  </w:divBdr>
                </w:div>
                <w:div w:id="561715897">
                  <w:marLeft w:val="0"/>
                  <w:marRight w:val="0"/>
                  <w:marTop w:val="0"/>
                  <w:marBottom w:val="0"/>
                  <w:divBdr>
                    <w:top w:val="none" w:sz="0" w:space="0" w:color="auto"/>
                    <w:left w:val="none" w:sz="0" w:space="12" w:color="auto"/>
                    <w:bottom w:val="none" w:sz="0" w:space="0" w:color="auto"/>
                    <w:right w:val="single" w:sz="18" w:space="6" w:color="D4D0C8"/>
                  </w:divBdr>
                </w:div>
                <w:div w:id="911505235">
                  <w:marLeft w:val="0"/>
                  <w:marRight w:val="0"/>
                  <w:marTop w:val="0"/>
                  <w:marBottom w:val="0"/>
                  <w:divBdr>
                    <w:top w:val="none" w:sz="0" w:space="0" w:color="auto"/>
                    <w:left w:val="none" w:sz="0" w:space="12" w:color="auto"/>
                    <w:bottom w:val="none" w:sz="0" w:space="0" w:color="auto"/>
                    <w:right w:val="single" w:sz="18" w:space="6" w:color="D4D0C8"/>
                  </w:divBdr>
                </w:div>
                <w:div w:id="1295528351">
                  <w:marLeft w:val="0"/>
                  <w:marRight w:val="0"/>
                  <w:marTop w:val="0"/>
                  <w:marBottom w:val="0"/>
                  <w:divBdr>
                    <w:top w:val="none" w:sz="0" w:space="0" w:color="auto"/>
                    <w:left w:val="none" w:sz="0" w:space="12" w:color="auto"/>
                    <w:bottom w:val="none" w:sz="0" w:space="0" w:color="auto"/>
                    <w:right w:val="single" w:sz="18" w:space="6" w:color="D4D0C8"/>
                  </w:divBdr>
                </w:div>
                <w:div w:id="778833668">
                  <w:marLeft w:val="0"/>
                  <w:marRight w:val="0"/>
                  <w:marTop w:val="0"/>
                  <w:marBottom w:val="0"/>
                  <w:divBdr>
                    <w:top w:val="none" w:sz="0" w:space="0" w:color="auto"/>
                    <w:left w:val="none" w:sz="0" w:space="12" w:color="auto"/>
                    <w:bottom w:val="none" w:sz="0" w:space="0" w:color="auto"/>
                    <w:right w:val="single" w:sz="18" w:space="6" w:color="D4D0C8"/>
                  </w:divBdr>
                </w:div>
                <w:div w:id="203953859">
                  <w:marLeft w:val="0"/>
                  <w:marRight w:val="0"/>
                  <w:marTop w:val="0"/>
                  <w:marBottom w:val="0"/>
                  <w:divBdr>
                    <w:top w:val="none" w:sz="0" w:space="0" w:color="auto"/>
                    <w:left w:val="none" w:sz="0" w:space="12" w:color="auto"/>
                    <w:bottom w:val="none" w:sz="0" w:space="0" w:color="auto"/>
                    <w:right w:val="single" w:sz="18" w:space="6" w:color="D4D0C8"/>
                  </w:divBdr>
                </w:div>
                <w:div w:id="851530765">
                  <w:marLeft w:val="0"/>
                  <w:marRight w:val="0"/>
                  <w:marTop w:val="0"/>
                  <w:marBottom w:val="0"/>
                  <w:divBdr>
                    <w:top w:val="none" w:sz="0" w:space="0" w:color="auto"/>
                    <w:left w:val="none" w:sz="0" w:space="12" w:color="auto"/>
                    <w:bottom w:val="none" w:sz="0" w:space="0" w:color="auto"/>
                    <w:right w:val="single" w:sz="18" w:space="6" w:color="D4D0C8"/>
                  </w:divBdr>
                </w:div>
                <w:div w:id="347683194">
                  <w:marLeft w:val="0"/>
                  <w:marRight w:val="0"/>
                  <w:marTop w:val="0"/>
                  <w:marBottom w:val="0"/>
                  <w:divBdr>
                    <w:top w:val="none" w:sz="0" w:space="0" w:color="auto"/>
                    <w:left w:val="none" w:sz="0" w:space="12" w:color="auto"/>
                    <w:bottom w:val="none" w:sz="0" w:space="0" w:color="auto"/>
                    <w:right w:val="single" w:sz="18" w:space="6" w:color="D4D0C8"/>
                  </w:divBdr>
                </w:div>
                <w:div w:id="323170797">
                  <w:marLeft w:val="0"/>
                  <w:marRight w:val="0"/>
                  <w:marTop w:val="0"/>
                  <w:marBottom w:val="0"/>
                  <w:divBdr>
                    <w:top w:val="none" w:sz="0" w:space="0" w:color="auto"/>
                    <w:left w:val="none" w:sz="0" w:space="12" w:color="auto"/>
                    <w:bottom w:val="none" w:sz="0" w:space="0" w:color="auto"/>
                    <w:right w:val="single" w:sz="18" w:space="6" w:color="D4D0C8"/>
                  </w:divBdr>
                </w:div>
                <w:div w:id="191157199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448084668">
          <w:marLeft w:val="0"/>
          <w:marRight w:val="0"/>
          <w:marTop w:val="0"/>
          <w:marBottom w:val="0"/>
          <w:divBdr>
            <w:top w:val="none" w:sz="0" w:space="0" w:color="auto"/>
            <w:left w:val="none" w:sz="0" w:space="0" w:color="auto"/>
            <w:bottom w:val="none" w:sz="0" w:space="0" w:color="auto"/>
            <w:right w:val="none" w:sz="0" w:space="0" w:color="auto"/>
          </w:divBdr>
          <w:divsChild>
            <w:div w:id="854345718">
              <w:marLeft w:val="0"/>
              <w:marRight w:val="0"/>
              <w:marTop w:val="240"/>
              <w:marBottom w:val="240"/>
              <w:divBdr>
                <w:top w:val="single" w:sz="6" w:space="4" w:color="CCCCCC"/>
                <w:left w:val="single" w:sz="6" w:space="4" w:color="CCCCCC"/>
                <w:bottom w:val="single" w:sz="6" w:space="4" w:color="CCCCCC"/>
                <w:right w:val="single" w:sz="6" w:space="4" w:color="CCCCCC"/>
              </w:divBdr>
              <w:divsChild>
                <w:div w:id="13942036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745031923">
          <w:marLeft w:val="0"/>
          <w:marRight w:val="0"/>
          <w:marTop w:val="0"/>
          <w:marBottom w:val="0"/>
          <w:divBdr>
            <w:top w:val="none" w:sz="0" w:space="0" w:color="auto"/>
            <w:left w:val="none" w:sz="0" w:space="0" w:color="auto"/>
            <w:bottom w:val="none" w:sz="0" w:space="0" w:color="auto"/>
            <w:right w:val="none" w:sz="0" w:space="0" w:color="auto"/>
          </w:divBdr>
          <w:divsChild>
            <w:div w:id="261031280">
              <w:marLeft w:val="0"/>
              <w:marRight w:val="0"/>
              <w:marTop w:val="240"/>
              <w:marBottom w:val="240"/>
              <w:divBdr>
                <w:top w:val="single" w:sz="6" w:space="4" w:color="CCCCCC"/>
                <w:left w:val="single" w:sz="6" w:space="4" w:color="CCCCCC"/>
                <w:bottom w:val="single" w:sz="6" w:space="4" w:color="CCCCCC"/>
                <w:right w:val="single" w:sz="6" w:space="4" w:color="CCCCCC"/>
              </w:divBdr>
              <w:divsChild>
                <w:div w:id="513689455">
                  <w:marLeft w:val="0"/>
                  <w:marRight w:val="0"/>
                  <w:marTop w:val="0"/>
                  <w:marBottom w:val="0"/>
                  <w:divBdr>
                    <w:top w:val="none" w:sz="0" w:space="0" w:color="auto"/>
                    <w:left w:val="none" w:sz="0" w:space="12" w:color="auto"/>
                    <w:bottom w:val="none" w:sz="0" w:space="0" w:color="auto"/>
                    <w:right w:val="single" w:sz="18" w:space="6" w:color="D4D0C8"/>
                  </w:divBdr>
                </w:div>
                <w:div w:id="339551313">
                  <w:marLeft w:val="0"/>
                  <w:marRight w:val="0"/>
                  <w:marTop w:val="0"/>
                  <w:marBottom w:val="0"/>
                  <w:divBdr>
                    <w:top w:val="none" w:sz="0" w:space="0" w:color="auto"/>
                    <w:left w:val="none" w:sz="0" w:space="12" w:color="auto"/>
                    <w:bottom w:val="none" w:sz="0" w:space="0" w:color="auto"/>
                    <w:right w:val="single" w:sz="18" w:space="6" w:color="D4D0C8"/>
                  </w:divBdr>
                </w:div>
                <w:div w:id="1480615290">
                  <w:marLeft w:val="0"/>
                  <w:marRight w:val="0"/>
                  <w:marTop w:val="0"/>
                  <w:marBottom w:val="0"/>
                  <w:divBdr>
                    <w:top w:val="none" w:sz="0" w:space="0" w:color="auto"/>
                    <w:left w:val="none" w:sz="0" w:space="12" w:color="auto"/>
                    <w:bottom w:val="none" w:sz="0" w:space="0" w:color="auto"/>
                    <w:right w:val="single" w:sz="18" w:space="6" w:color="D4D0C8"/>
                  </w:divBdr>
                </w:div>
                <w:div w:id="698513636">
                  <w:marLeft w:val="0"/>
                  <w:marRight w:val="0"/>
                  <w:marTop w:val="0"/>
                  <w:marBottom w:val="0"/>
                  <w:divBdr>
                    <w:top w:val="none" w:sz="0" w:space="0" w:color="auto"/>
                    <w:left w:val="none" w:sz="0" w:space="12" w:color="auto"/>
                    <w:bottom w:val="none" w:sz="0" w:space="0" w:color="auto"/>
                    <w:right w:val="single" w:sz="18" w:space="6" w:color="D4D0C8"/>
                  </w:divBdr>
                </w:div>
                <w:div w:id="1669168963">
                  <w:marLeft w:val="0"/>
                  <w:marRight w:val="0"/>
                  <w:marTop w:val="0"/>
                  <w:marBottom w:val="0"/>
                  <w:divBdr>
                    <w:top w:val="none" w:sz="0" w:space="0" w:color="auto"/>
                    <w:left w:val="none" w:sz="0" w:space="12" w:color="auto"/>
                    <w:bottom w:val="none" w:sz="0" w:space="0" w:color="auto"/>
                    <w:right w:val="single" w:sz="18" w:space="6" w:color="D4D0C8"/>
                  </w:divBdr>
                </w:div>
                <w:div w:id="1837764930">
                  <w:marLeft w:val="0"/>
                  <w:marRight w:val="0"/>
                  <w:marTop w:val="0"/>
                  <w:marBottom w:val="0"/>
                  <w:divBdr>
                    <w:top w:val="none" w:sz="0" w:space="0" w:color="auto"/>
                    <w:left w:val="none" w:sz="0" w:space="12" w:color="auto"/>
                    <w:bottom w:val="none" w:sz="0" w:space="0" w:color="auto"/>
                    <w:right w:val="single" w:sz="18" w:space="6" w:color="D4D0C8"/>
                  </w:divBdr>
                </w:div>
                <w:div w:id="677512399">
                  <w:marLeft w:val="0"/>
                  <w:marRight w:val="0"/>
                  <w:marTop w:val="0"/>
                  <w:marBottom w:val="0"/>
                  <w:divBdr>
                    <w:top w:val="none" w:sz="0" w:space="0" w:color="auto"/>
                    <w:left w:val="none" w:sz="0" w:space="12" w:color="auto"/>
                    <w:bottom w:val="none" w:sz="0" w:space="0" w:color="auto"/>
                    <w:right w:val="single" w:sz="18" w:space="6" w:color="D4D0C8"/>
                  </w:divBdr>
                </w:div>
                <w:div w:id="153037334">
                  <w:marLeft w:val="0"/>
                  <w:marRight w:val="0"/>
                  <w:marTop w:val="0"/>
                  <w:marBottom w:val="0"/>
                  <w:divBdr>
                    <w:top w:val="none" w:sz="0" w:space="0" w:color="auto"/>
                    <w:left w:val="none" w:sz="0" w:space="12" w:color="auto"/>
                    <w:bottom w:val="none" w:sz="0" w:space="0" w:color="auto"/>
                    <w:right w:val="single" w:sz="18" w:space="6" w:color="D4D0C8"/>
                  </w:divBdr>
                </w:div>
                <w:div w:id="733040059">
                  <w:marLeft w:val="0"/>
                  <w:marRight w:val="0"/>
                  <w:marTop w:val="0"/>
                  <w:marBottom w:val="0"/>
                  <w:divBdr>
                    <w:top w:val="none" w:sz="0" w:space="0" w:color="auto"/>
                    <w:left w:val="none" w:sz="0" w:space="12" w:color="auto"/>
                    <w:bottom w:val="none" w:sz="0" w:space="0" w:color="auto"/>
                    <w:right w:val="single" w:sz="18" w:space="6" w:color="D4D0C8"/>
                  </w:divBdr>
                </w:div>
                <w:div w:id="620036429">
                  <w:marLeft w:val="0"/>
                  <w:marRight w:val="0"/>
                  <w:marTop w:val="0"/>
                  <w:marBottom w:val="0"/>
                  <w:divBdr>
                    <w:top w:val="none" w:sz="0" w:space="0" w:color="auto"/>
                    <w:left w:val="none" w:sz="0" w:space="12" w:color="auto"/>
                    <w:bottom w:val="none" w:sz="0" w:space="0" w:color="auto"/>
                    <w:right w:val="single" w:sz="18" w:space="6" w:color="D4D0C8"/>
                  </w:divBdr>
                </w:div>
                <w:div w:id="1741361774">
                  <w:marLeft w:val="0"/>
                  <w:marRight w:val="0"/>
                  <w:marTop w:val="0"/>
                  <w:marBottom w:val="0"/>
                  <w:divBdr>
                    <w:top w:val="none" w:sz="0" w:space="0" w:color="auto"/>
                    <w:left w:val="none" w:sz="0" w:space="12" w:color="auto"/>
                    <w:bottom w:val="none" w:sz="0" w:space="0" w:color="auto"/>
                    <w:right w:val="single" w:sz="18" w:space="6" w:color="D4D0C8"/>
                  </w:divBdr>
                </w:div>
                <w:div w:id="41102183">
                  <w:marLeft w:val="0"/>
                  <w:marRight w:val="0"/>
                  <w:marTop w:val="0"/>
                  <w:marBottom w:val="0"/>
                  <w:divBdr>
                    <w:top w:val="none" w:sz="0" w:space="0" w:color="auto"/>
                    <w:left w:val="none" w:sz="0" w:space="12" w:color="auto"/>
                    <w:bottom w:val="none" w:sz="0" w:space="0" w:color="auto"/>
                    <w:right w:val="single" w:sz="18" w:space="6" w:color="D4D0C8"/>
                  </w:divBdr>
                </w:div>
                <w:div w:id="843475361">
                  <w:marLeft w:val="0"/>
                  <w:marRight w:val="0"/>
                  <w:marTop w:val="0"/>
                  <w:marBottom w:val="0"/>
                  <w:divBdr>
                    <w:top w:val="none" w:sz="0" w:space="0" w:color="auto"/>
                    <w:left w:val="none" w:sz="0" w:space="12" w:color="auto"/>
                    <w:bottom w:val="none" w:sz="0" w:space="0" w:color="auto"/>
                    <w:right w:val="single" w:sz="18" w:space="6" w:color="D4D0C8"/>
                  </w:divBdr>
                </w:div>
                <w:div w:id="157006962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238514743">
          <w:marLeft w:val="0"/>
          <w:marRight w:val="0"/>
          <w:marTop w:val="0"/>
          <w:marBottom w:val="0"/>
          <w:divBdr>
            <w:top w:val="none" w:sz="0" w:space="0" w:color="auto"/>
            <w:left w:val="none" w:sz="0" w:space="0" w:color="auto"/>
            <w:bottom w:val="none" w:sz="0" w:space="0" w:color="auto"/>
            <w:right w:val="none" w:sz="0" w:space="0" w:color="auto"/>
          </w:divBdr>
          <w:divsChild>
            <w:div w:id="223949746">
              <w:marLeft w:val="0"/>
              <w:marRight w:val="0"/>
              <w:marTop w:val="240"/>
              <w:marBottom w:val="240"/>
              <w:divBdr>
                <w:top w:val="single" w:sz="6" w:space="4" w:color="CCCCCC"/>
                <w:left w:val="single" w:sz="6" w:space="4" w:color="CCCCCC"/>
                <w:bottom w:val="single" w:sz="6" w:space="4" w:color="CCCCCC"/>
                <w:right w:val="single" w:sz="6" w:space="4" w:color="CCCCCC"/>
              </w:divBdr>
              <w:divsChild>
                <w:div w:id="934749761">
                  <w:marLeft w:val="0"/>
                  <w:marRight w:val="0"/>
                  <w:marTop w:val="0"/>
                  <w:marBottom w:val="0"/>
                  <w:divBdr>
                    <w:top w:val="none" w:sz="0" w:space="0" w:color="auto"/>
                    <w:left w:val="none" w:sz="0" w:space="12" w:color="auto"/>
                    <w:bottom w:val="none" w:sz="0" w:space="0" w:color="auto"/>
                    <w:right w:val="single" w:sz="18" w:space="6" w:color="D4D0C8"/>
                  </w:divBdr>
                </w:div>
                <w:div w:id="461466254">
                  <w:marLeft w:val="0"/>
                  <w:marRight w:val="0"/>
                  <w:marTop w:val="0"/>
                  <w:marBottom w:val="0"/>
                  <w:divBdr>
                    <w:top w:val="none" w:sz="0" w:space="0" w:color="auto"/>
                    <w:left w:val="none" w:sz="0" w:space="12" w:color="auto"/>
                    <w:bottom w:val="none" w:sz="0" w:space="0" w:color="auto"/>
                    <w:right w:val="single" w:sz="18" w:space="6" w:color="D4D0C8"/>
                  </w:divBdr>
                </w:div>
                <w:div w:id="2134325582">
                  <w:marLeft w:val="0"/>
                  <w:marRight w:val="0"/>
                  <w:marTop w:val="0"/>
                  <w:marBottom w:val="0"/>
                  <w:divBdr>
                    <w:top w:val="none" w:sz="0" w:space="0" w:color="auto"/>
                    <w:left w:val="none" w:sz="0" w:space="12" w:color="auto"/>
                    <w:bottom w:val="none" w:sz="0" w:space="0" w:color="auto"/>
                    <w:right w:val="single" w:sz="18" w:space="6" w:color="D4D0C8"/>
                  </w:divBdr>
                </w:div>
                <w:div w:id="2030988163">
                  <w:marLeft w:val="0"/>
                  <w:marRight w:val="0"/>
                  <w:marTop w:val="0"/>
                  <w:marBottom w:val="0"/>
                  <w:divBdr>
                    <w:top w:val="none" w:sz="0" w:space="0" w:color="auto"/>
                    <w:left w:val="none" w:sz="0" w:space="12" w:color="auto"/>
                    <w:bottom w:val="none" w:sz="0" w:space="0" w:color="auto"/>
                    <w:right w:val="single" w:sz="18" w:space="6" w:color="D4D0C8"/>
                  </w:divBdr>
                </w:div>
                <w:div w:id="830439226">
                  <w:marLeft w:val="0"/>
                  <w:marRight w:val="0"/>
                  <w:marTop w:val="0"/>
                  <w:marBottom w:val="0"/>
                  <w:divBdr>
                    <w:top w:val="none" w:sz="0" w:space="0" w:color="auto"/>
                    <w:left w:val="none" w:sz="0" w:space="12" w:color="auto"/>
                    <w:bottom w:val="none" w:sz="0" w:space="0" w:color="auto"/>
                    <w:right w:val="single" w:sz="18" w:space="6" w:color="D4D0C8"/>
                  </w:divBdr>
                </w:div>
                <w:div w:id="355691716">
                  <w:marLeft w:val="0"/>
                  <w:marRight w:val="0"/>
                  <w:marTop w:val="0"/>
                  <w:marBottom w:val="0"/>
                  <w:divBdr>
                    <w:top w:val="none" w:sz="0" w:space="0" w:color="auto"/>
                    <w:left w:val="none" w:sz="0" w:space="12" w:color="auto"/>
                    <w:bottom w:val="none" w:sz="0" w:space="0" w:color="auto"/>
                    <w:right w:val="single" w:sz="18" w:space="6" w:color="D4D0C8"/>
                  </w:divBdr>
                </w:div>
                <w:div w:id="103103375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259483886">
          <w:marLeft w:val="0"/>
          <w:marRight w:val="0"/>
          <w:marTop w:val="0"/>
          <w:marBottom w:val="0"/>
          <w:divBdr>
            <w:top w:val="none" w:sz="0" w:space="0" w:color="auto"/>
            <w:left w:val="none" w:sz="0" w:space="0" w:color="auto"/>
            <w:bottom w:val="none" w:sz="0" w:space="0" w:color="auto"/>
            <w:right w:val="none" w:sz="0" w:space="0" w:color="auto"/>
          </w:divBdr>
          <w:divsChild>
            <w:div w:id="1351486493">
              <w:marLeft w:val="0"/>
              <w:marRight w:val="0"/>
              <w:marTop w:val="240"/>
              <w:marBottom w:val="240"/>
              <w:divBdr>
                <w:top w:val="single" w:sz="6" w:space="4" w:color="CCCCCC"/>
                <w:left w:val="single" w:sz="6" w:space="4" w:color="CCCCCC"/>
                <w:bottom w:val="single" w:sz="6" w:space="4" w:color="CCCCCC"/>
                <w:right w:val="single" w:sz="6" w:space="4" w:color="CCCCCC"/>
              </w:divBdr>
              <w:divsChild>
                <w:div w:id="409540954">
                  <w:marLeft w:val="0"/>
                  <w:marRight w:val="0"/>
                  <w:marTop w:val="0"/>
                  <w:marBottom w:val="0"/>
                  <w:divBdr>
                    <w:top w:val="none" w:sz="0" w:space="0" w:color="auto"/>
                    <w:left w:val="none" w:sz="0" w:space="12" w:color="auto"/>
                    <w:bottom w:val="none" w:sz="0" w:space="0" w:color="auto"/>
                    <w:right w:val="single" w:sz="18" w:space="6" w:color="D4D0C8"/>
                  </w:divBdr>
                </w:div>
                <w:div w:id="491221474">
                  <w:marLeft w:val="0"/>
                  <w:marRight w:val="0"/>
                  <w:marTop w:val="0"/>
                  <w:marBottom w:val="0"/>
                  <w:divBdr>
                    <w:top w:val="none" w:sz="0" w:space="0" w:color="auto"/>
                    <w:left w:val="none" w:sz="0" w:space="12" w:color="auto"/>
                    <w:bottom w:val="none" w:sz="0" w:space="0" w:color="auto"/>
                    <w:right w:val="single" w:sz="18" w:space="6" w:color="D4D0C8"/>
                  </w:divBdr>
                </w:div>
                <w:div w:id="208105929">
                  <w:marLeft w:val="0"/>
                  <w:marRight w:val="0"/>
                  <w:marTop w:val="0"/>
                  <w:marBottom w:val="0"/>
                  <w:divBdr>
                    <w:top w:val="none" w:sz="0" w:space="0" w:color="auto"/>
                    <w:left w:val="none" w:sz="0" w:space="12" w:color="auto"/>
                    <w:bottom w:val="none" w:sz="0" w:space="0" w:color="auto"/>
                    <w:right w:val="single" w:sz="18" w:space="6" w:color="D4D0C8"/>
                  </w:divBdr>
                </w:div>
                <w:div w:id="1682387732">
                  <w:marLeft w:val="0"/>
                  <w:marRight w:val="0"/>
                  <w:marTop w:val="0"/>
                  <w:marBottom w:val="0"/>
                  <w:divBdr>
                    <w:top w:val="none" w:sz="0" w:space="0" w:color="auto"/>
                    <w:left w:val="none" w:sz="0" w:space="12" w:color="auto"/>
                    <w:bottom w:val="none" w:sz="0" w:space="0" w:color="auto"/>
                    <w:right w:val="single" w:sz="18" w:space="6" w:color="D4D0C8"/>
                  </w:divBdr>
                </w:div>
                <w:div w:id="733086417">
                  <w:marLeft w:val="0"/>
                  <w:marRight w:val="0"/>
                  <w:marTop w:val="0"/>
                  <w:marBottom w:val="0"/>
                  <w:divBdr>
                    <w:top w:val="none" w:sz="0" w:space="0" w:color="auto"/>
                    <w:left w:val="none" w:sz="0" w:space="12" w:color="auto"/>
                    <w:bottom w:val="none" w:sz="0" w:space="0" w:color="auto"/>
                    <w:right w:val="single" w:sz="18" w:space="6" w:color="D4D0C8"/>
                  </w:divBdr>
                </w:div>
                <w:div w:id="334696239">
                  <w:marLeft w:val="0"/>
                  <w:marRight w:val="0"/>
                  <w:marTop w:val="0"/>
                  <w:marBottom w:val="0"/>
                  <w:divBdr>
                    <w:top w:val="none" w:sz="0" w:space="0" w:color="auto"/>
                    <w:left w:val="none" w:sz="0" w:space="12" w:color="auto"/>
                    <w:bottom w:val="none" w:sz="0" w:space="0" w:color="auto"/>
                    <w:right w:val="single" w:sz="18" w:space="6" w:color="D4D0C8"/>
                  </w:divBdr>
                </w:div>
                <w:div w:id="2081714494">
                  <w:marLeft w:val="0"/>
                  <w:marRight w:val="0"/>
                  <w:marTop w:val="0"/>
                  <w:marBottom w:val="0"/>
                  <w:divBdr>
                    <w:top w:val="none" w:sz="0" w:space="0" w:color="auto"/>
                    <w:left w:val="none" w:sz="0" w:space="12" w:color="auto"/>
                    <w:bottom w:val="none" w:sz="0" w:space="0" w:color="auto"/>
                    <w:right w:val="single" w:sz="18" w:space="6" w:color="D4D0C8"/>
                  </w:divBdr>
                </w:div>
                <w:div w:id="1917739723">
                  <w:marLeft w:val="0"/>
                  <w:marRight w:val="0"/>
                  <w:marTop w:val="0"/>
                  <w:marBottom w:val="0"/>
                  <w:divBdr>
                    <w:top w:val="none" w:sz="0" w:space="0" w:color="auto"/>
                    <w:left w:val="none" w:sz="0" w:space="12" w:color="auto"/>
                    <w:bottom w:val="none" w:sz="0" w:space="0" w:color="auto"/>
                    <w:right w:val="single" w:sz="18" w:space="6" w:color="D4D0C8"/>
                  </w:divBdr>
                </w:div>
                <w:div w:id="977493419">
                  <w:marLeft w:val="0"/>
                  <w:marRight w:val="0"/>
                  <w:marTop w:val="0"/>
                  <w:marBottom w:val="0"/>
                  <w:divBdr>
                    <w:top w:val="none" w:sz="0" w:space="0" w:color="auto"/>
                    <w:left w:val="none" w:sz="0" w:space="12" w:color="auto"/>
                    <w:bottom w:val="none" w:sz="0" w:space="0" w:color="auto"/>
                    <w:right w:val="single" w:sz="18" w:space="6" w:color="D4D0C8"/>
                  </w:divBdr>
                </w:div>
                <w:div w:id="151877825">
                  <w:marLeft w:val="0"/>
                  <w:marRight w:val="0"/>
                  <w:marTop w:val="0"/>
                  <w:marBottom w:val="0"/>
                  <w:divBdr>
                    <w:top w:val="none" w:sz="0" w:space="0" w:color="auto"/>
                    <w:left w:val="none" w:sz="0" w:space="12" w:color="auto"/>
                    <w:bottom w:val="none" w:sz="0" w:space="0" w:color="auto"/>
                    <w:right w:val="single" w:sz="18" w:space="6" w:color="D4D0C8"/>
                  </w:divBdr>
                </w:div>
                <w:div w:id="1092967106">
                  <w:marLeft w:val="0"/>
                  <w:marRight w:val="0"/>
                  <w:marTop w:val="0"/>
                  <w:marBottom w:val="0"/>
                  <w:divBdr>
                    <w:top w:val="none" w:sz="0" w:space="0" w:color="auto"/>
                    <w:left w:val="none" w:sz="0" w:space="12" w:color="auto"/>
                    <w:bottom w:val="none" w:sz="0" w:space="0" w:color="auto"/>
                    <w:right w:val="single" w:sz="18" w:space="6" w:color="D4D0C8"/>
                  </w:divBdr>
                </w:div>
                <w:div w:id="2010059902">
                  <w:marLeft w:val="0"/>
                  <w:marRight w:val="0"/>
                  <w:marTop w:val="0"/>
                  <w:marBottom w:val="0"/>
                  <w:divBdr>
                    <w:top w:val="none" w:sz="0" w:space="0" w:color="auto"/>
                    <w:left w:val="none" w:sz="0" w:space="12" w:color="auto"/>
                    <w:bottom w:val="none" w:sz="0" w:space="0" w:color="auto"/>
                    <w:right w:val="single" w:sz="18" w:space="6" w:color="D4D0C8"/>
                  </w:divBdr>
                </w:div>
                <w:div w:id="1007516183">
                  <w:marLeft w:val="0"/>
                  <w:marRight w:val="0"/>
                  <w:marTop w:val="0"/>
                  <w:marBottom w:val="0"/>
                  <w:divBdr>
                    <w:top w:val="none" w:sz="0" w:space="0" w:color="auto"/>
                    <w:left w:val="none" w:sz="0" w:space="12" w:color="auto"/>
                    <w:bottom w:val="none" w:sz="0" w:space="0" w:color="auto"/>
                    <w:right w:val="single" w:sz="18" w:space="6" w:color="D4D0C8"/>
                  </w:divBdr>
                </w:div>
                <w:div w:id="1970742409">
                  <w:marLeft w:val="0"/>
                  <w:marRight w:val="0"/>
                  <w:marTop w:val="0"/>
                  <w:marBottom w:val="0"/>
                  <w:divBdr>
                    <w:top w:val="none" w:sz="0" w:space="0" w:color="auto"/>
                    <w:left w:val="none" w:sz="0" w:space="12" w:color="auto"/>
                    <w:bottom w:val="none" w:sz="0" w:space="0" w:color="auto"/>
                    <w:right w:val="single" w:sz="18" w:space="6" w:color="D4D0C8"/>
                  </w:divBdr>
                </w:div>
                <w:div w:id="669796890">
                  <w:marLeft w:val="0"/>
                  <w:marRight w:val="0"/>
                  <w:marTop w:val="0"/>
                  <w:marBottom w:val="0"/>
                  <w:divBdr>
                    <w:top w:val="none" w:sz="0" w:space="0" w:color="auto"/>
                    <w:left w:val="none" w:sz="0" w:space="12" w:color="auto"/>
                    <w:bottom w:val="none" w:sz="0" w:space="0" w:color="auto"/>
                    <w:right w:val="single" w:sz="18" w:space="6" w:color="D4D0C8"/>
                  </w:divBdr>
                </w:div>
                <w:div w:id="1546332167">
                  <w:marLeft w:val="0"/>
                  <w:marRight w:val="0"/>
                  <w:marTop w:val="0"/>
                  <w:marBottom w:val="0"/>
                  <w:divBdr>
                    <w:top w:val="none" w:sz="0" w:space="0" w:color="auto"/>
                    <w:left w:val="none" w:sz="0" w:space="12" w:color="auto"/>
                    <w:bottom w:val="none" w:sz="0" w:space="0" w:color="auto"/>
                    <w:right w:val="single" w:sz="18" w:space="6" w:color="D4D0C8"/>
                  </w:divBdr>
                </w:div>
                <w:div w:id="376783671">
                  <w:marLeft w:val="0"/>
                  <w:marRight w:val="0"/>
                  <w:marTop w:val="0"/>
                  <w:marBottom w:val="0"/>
                  <w:divBdr>
                    <w:top w:val="none" w:sz="0" w:space="0" w:color="auto"/>
                    <w:left w:val="none" w:sz="0" w:space="12" w:color="auto"/>
                    <w:bottom w:val="none" w:sz="0" w:space="0" w:color="auto"/>
                    <w:right w:val="single" w:sz="18" w:space="6" w:color="D4D0C8"/>
                  </w:divBdr>
                </w:div>
                <w:div w:id="1049263252">
                  <w:marLeft w:val="0"/>
                  <w:marRight w:val="0"/>
                  <w:marTop w:val="0"/>
                  <w:marBottom w:val="0"/>
                  <w:divBdr>
                    <w:top w:val="none" w:sz="0" w:space="0" w:color="auto"/>
                    <w:left w:val="none" w:sz="0" w:space="12" w:color="auto"/>
                    <w:bottom w:val="none" w:sz="0" w:space="0" w:color="auto"/>
                    <w:right w:val="single" w:sz="18" w:space="6" w:color="D4D0C8"/>
                  </w:divBdr>
                </w:div>
                <w:div w:id="1727945478">
                  <w:marLeft w:val="0"/>
                  <w:marRight w:val="0"/>
                  <w:marTop w:val="0"/>
                  <w:marBottom w:val="0"/>
                  <w:divBdr>
                    <w:top w:val="none" w:sz="0" w:space="0" w:color="auto"/>
                    <w:left w:val="none" w:sz="0" w:space="12" w:color="auto"/>
                    <w:bottom w:val="none" w:sz="0" w:space="0" w:color="auto"/>
                    <w:right w:val="single" w:sz="18" w:space="6" w:color="D4D0C8"/>
                  </w:divBdr>
                </w:div>
                <w:div w:id="298538391">
                  <w:marLeft w:val="0"/>
                  <w:marRight w:val="0"/>
                  <w:marTop w:val="0"/>
                  <w:marBottom w:val="0"/>
                  <w:divBdr>
                    <w:top w:val="none" w:sz="0" w:space="0" w:color="auto"/>
                    <w:left w:val="none" w:sz="0" w:space="12" w:color="auto"/>
                    <w:bottom w:val="none" w:sz="0" w:space="0" w:color="auto"/>
                    <w:right w:val="single" w:sz="18" w:space="6" w:color="D4D0C8"/>
                  </w:divBdr>
                </w:div>
                <w:div w:id="368724344">
                  <w:marLeft w:val="0"/>
                  <w:marRight w:val="0"/>
                  <w:marTop w:val="0"/>
                  <w:marBottom w:val="0"/>
                  <w:divBdr>
                    <w:top w:val="none" w:sz="0" w:space="0" w:color="auto"/>
                    <w:left w:val="none" w:sz="0" w:space="12" w:color="auto"/>
                    <w:bottom w:val="none" w:sz="0" w:space="0" w:color="auto"/>
                    <w:right w:val="single" w:sz="18" w:space="6" w:color="D4D0C8"/>
                  </w:divBdr>
                </w:div>
                <w:div w:id="712733821">
                  <w:marLeft w:val="0"/>
                  <w:marRight w:val="0"/>
                  <w:marTop w:val="0"/>
                  <w:marBottom w:val="0"/>
                  <w:divBdr>
                    <w:top w:val="none" w:sz="0" w:space="0" w:color="auto"/>
                    <w:left w:val="none" w:sz="0" w:space="12" w:color="auto"/>
                    <w:bottom w:val="none" w:sz="0" w:space="0" w:color="auto"/>
                    <w:right w:val="single" w:sz="18" w:space="6" w:color="D4D0C8"/>
                  </w:divBdr>
                </w:div>
                <w:div w:id="2102145419">
                  <w:marLeft w:val="0"/>
                  <w:marRight w:val="0"/>
                  <w:marTop w:val="0"/>
                  <w:marBottom w:val="0"/>
                  <w:divBdr>
                    <w:top w:val="none" w:sz="0" w:space="0" w:color="auto"/>
                    <w:left w:val="none" w:sz="0" w:space="12" w:color="auto"/>
                    <w:bottom w:val="none" w:sz="0" w:space="0" w:color="auto"/>
                    <w:right w:val="single" w:sz="18" w:space="6" w:color="D4D0C8"/>
                  </w:divBdr>
                </w:div>
                <w:div w:id="752707805">
                  <w:marLeft w:val="0"/>
                  <w:marRight w:val="0"/>
                  <w:marTop w:val="0"/>
                  <w:marBottom w:val="0"/>
                  <w:divBdr>
                    <w:top w:val="none" w:sz="0" w:space="0" w:color="auto"/>
                    <w:left w:val="none" w:sz="0" w:space="12" w:color="auto"/>
                    <w:bottom w:val="none" w:sz="0" w:space="0" w:color="auto"/>
                    <w:right w:val="single" w:sz="18" w:space="6" w:color="D4D0C8"/>
                  </w:divBdr>
                </w:div>
                <w:div w:id="129130508">
                  <w:marLeft w:val="0"/>
                  <w:marRight w:val="0"/>
                  <w:marTop w:val="0"/>
                  <w:marBottom w:val="0"/>
                  <w:divBdr>
                    <w:top w:val="none" w:sz="0" w:space="0" w:color="auto"/>
                    <w:left w:val="none" w:sz="0" w:space="12" w:color="auto"/>
                    <w:bottom w:val="none" w:sz="0" w:space="0" w:color="auto"/>
                    <w:right w:val="single" w:sz="18" w:space="6" w:color="D4D0C8"/>
                  </w:divBdr>
                </w:div>
                <w:div w:id="1096756148">
                  <w:marLeft w:val="0"/>
                  <w:marRight w:val="0"/>
                  <w:marTop w:val="0"/>
                  <w:marBottom w:val="0"/>
                  <w:divBdr>
                    <w:top w:val="none" w:sz="0" w:space="0" w:color="auto"/>
                    <w:left w:val="none" w:sz="0" w:space="12" w:color="auto"/>
                    <w:bottom w:val="none" w:sz="0" w:space="0" w:color="auto"/>
                    <w:right w:val="single" w:sz="18" w:space="6" w:color="D4D0C8"/>
                  </w:divBdr>
                </w:div>
                <w:div w:id="876427364">
                  <w:marLeft w:val="0"/>
                  <w:marRight w:val="0"/>
                  <w:marTop w:val="0"/>
                  <w:marBottom w:val="0"/>
                  <w:divBdr>
                    <w:top w:val="none" w:sz="0" w:space="0" w:color="auto"/>
                    <w:left w:val="none" w:sz="0" w:space="12" w:color="auto"/>
                    <w:bottom w:val="none" w:sz="0" w:space="0" w:color="auto"/>
                    <w:right w:val="single" w:sz="18" w:space="6" w:color="D4D0C8"/>
                  </w:divBdr>
                </w:div>
                <w:div w:id="1744332981">
                  <w:marLeft w:val="0"/>
                  <w:marRight w:val="0"/>
                  <w:marTop w:val="0"/>
                  <w:marBottom w:val="0"/>
                  <w:divBdr>
                    <w:top w:val="none" w:sz="0" w:space="0" w:color="auto"/>
                    <w:left w:val="none" w:sz="0" w:space="12" w:color="auto"/>
                    <w:bottom w:val="none" w:sz="0" w:space="0" w:color="auto"/>
                    <w:right w:val="single" w:sz="18" w:space="6" w:color="D4D0C8"/>
                  </w:divBdr>
                </w:div>
                <w:div w:id="228000248">
                  <w:marLeft w:val="0"/>
                  <w:marRight w:val="0"/>
                  <w:marTop w:val="0"/>
                  <w:marBottom w:val="0"/>
                  <w:divBdr>
                    <w:top w:val="none" w:sz="0" w:space="0" w:color="auto"/>
                    <w:left w:val="none" w:sz="0" w:space="12" w:color="auto"/>
                    <w:bottom w:val="none" w:sz="0" w:space="0" w:color="auto"/>
                    <w:right w:val="single" w:sz="18" w:space="6" w:color="D4D0C8"/>
                  </w:divBdr>
                </w:div>
                <w:div w:id="123738809">
                  <w:marLeft w:val="0"/>
                  <w:marRight w:val="0"/>
                  <w:marTop w:val="0"/>
                  <w:marBottom w:val="0"/>
                  <w:divBdr>
                    <w:top w:val="none" w:sz="0" w:space="0" w:color="auto"/>
                    <w:left w:val="none" w:sz="0" w:space="12" w:color="auto"/>
                    <w:bottom w:val="none" w:sz="0" w:space="0" w:color="auto"/>
                    <w:right w:val="single" w:sz="18" w:space="6" w:color="D4D0C8"/>
                  </w:divBdr>
                </w:div>
                <w:div w:id="894316812">
                  <w:marLeft w:val="0"/>
                  <w:marRight w:val="0"/>
                  <w:marTop w:val="0"/>
                  <w:marBottom w:val="0"/>
                  <w:divBdr>
                    <w:top w:val="none" w:sz="0" w:space="0" w:color="auto"/>
                    <w:left w:val="none" w:sz="0" w:space="12" w:color="auto"/>
                    <w:bottom w:val="none" w:sz="0" w:space="0" w:color="auto"/>
                    <w:right w:val="single" w:sz="18" w:space="6" w:color="D4D0C8"/>
                  </w:divBdr>
                </w:div>
                <w:div w:id="1071611616">
                  <w:marLeft w:val="0"/>
                  <w:marRight w:val="0"/>
                  <w:marTop w:val="0"/>
                  <w:marBottom w:val="0"/>
                  <w:divBdr>
                    <w:top w:val="none" w:sz="0" w:space="0" w:color="auto"/>
                    <w:left w:val="none" w:sz="0" w:space="12" w:color="auto"/>
                    <w:bottom w:val="none" w:sz="0" w:space="0" w:color="auto"/>
                    <w:right w:val="single" w:sz="18" w:space="6" w:color="D4D0C8"/>
                  </w:divBdr>
                </w:div>
                <w:div w:id="12802934">
                  <w:marLeft w:val="0"/>
                  <w:marRight w:val="0"/>
                  <w:marTop w:val="0"/>
                  <w:marBottom w:val="0"/>
                  <w:divBdr>
                    <w:top w:val="none" w:sz="0" w:space="0" w:color="auto"/>
                    <w:left w:val="none" w:sz="0" w:space="12" w:color="auto"/>
                    <w:bottom w:val="none" w:sz="0" w:space="0" w:color="auto"/>
                    <w:right w:val="single" w:sz="18" w:space="6" w:color="D4D0C8"/>
                  </w:divBdr>
                </w:div>
                <w:div w:id="1810319631">
                  <w:marLeft w:val="0"/>
                  <w:marRight w:val="0"/>
                  <w:marTop w:val="0"/>
                  <w:marBottom w:val="0"/>
                  <w:divBdr>
                    <w:top w:val="none" w:sz="0" w:space="0" w:color="auto"/>
                    <w:left w:val="none" w:sz="0" w:space="12" w:color="auto"/>
                    <w:bottom w:val="none" w:sz="0" w:space="0" w:color="auto"/>
                    <w:right w:val="single" w:sz="18" w:space="6" w:color="D4D0C8"/>
                  </w:divBdr>
                </w:div>
                <w:div w:id="1754551250">
                  <w:marLeft w:val="0"/>
                  <w:marRight w:val="0"/>
                  <w:marTop w:val="0"/>
                  <w:marBottom w:val="0"/>
                  <w:divBdr>
                    <w:top w:val="none" w:sz="0" w:space="0" w:color="auto"/>
                    <w:left w:val="none" w:sz="0" w:space="12" w:color="auto"/>
                    <w:bottom w:val="none" w:sz="0" w:space="0" w:color="auto"/>
                    <w:right w:val="single" w:sz="18" w:space="6" w:color="D4D0C8"/>
                  </w:divBdr>
                </w:div>
                <w:div w:id="1226641066">
                  <w:marLeft w:val="0"/>
                  <w:marRight w:val="0"/>
                  <w:marTop w:val="0"/>
                  <w:marBottom w:val="0"/>
                  <w:divBdr>
                    <w:top w:val="none" w:sz="0" w:space="0" w:color="auto"/>
                    <w:left w:val="none" w:sz="0" w:space="12" w:color="auto"/>
                    <w:bottom w:val="none" w:sz="0" w:space="0" w:color="auto"/>
                    <w:right w:val="single" w:sz="18" w:space="6" w:color="D4D0C8"/>
                  </w:divBdr>
                </w:div>
                <w:div w:id="496380009">
                  <w:marLeft w:val="0"/>
                  <w:marRight w:val="0"/>
                  <w:marTop w:val="0"/>
                  <w:marBottom w:val="0"/>
                  <w:divBdr>
                    <w:top w:val="none" w:sz="0" w:space="0" w:color="auto"/>
                    <w:left w:val="none" w:sz="0" w:space="12" w:color="auto"/>
                    <w:bottom w:val="none" w:sz="0" w:space="0" w:color="auto"/>
                    <w:right w:val="single" w:sz="18" w:space="6" w:color="D4D0C8"/>
                  </w:divBdr>
                </w:div>
                <w:div w:id="1701977741">
                  <w:marLeft w:val="0"/>
                  <w:marRight w:val="0"/>
                  <w:marTop w:val="0"/>
                  <w:marBottom w:val="0"/>
                  <w:divBdr>
                    <w:top w:val="none" w:sz="0" w:space="0" w:color="auto"/>
                    <w:left w:val="none" w:sz="0" w:space="12" w:color="auto"/>
                    <w:bottom w:val="none" w:sz="0" w:space="0" w:color="auto"/>
                    <w:right w:val="single" w:sz="18" w:space="6" w:color="D4D0C8"/>
                  </w:divBdr>
                </w:div>
                <w:div w:id="267465521">
                  <w:marLeft w:val="0"/>
                  <w:marRight w:val="0"/>
                  <w:marTop w:val="0"/>
                  <w:marBottom w:val="0"/>
                  <w:divBdr>
                    <w:top w:val="none" w:sz="0" w:space="0" w:color="auto"/>
                    <w:left w:val="none" w:sz="0" w:space="12" w:color="auto"/>
                    <w:bottom w:val="none" w:sz="0" w:space="0" w:color="auto"/>
                    <w:right w:val="single" w:sz="18" w:space="6" w:color="D4D0C8"/>
                  </w:divBdr>
                </w:div>
                <w:div w:id="133261765">
                  <w:marLeft w:val="0"/>
                  <w:marRight w:val="0"/>
                  <w:marTop w:val="0"/>
                  <w:marBottom w:val="0"/>
                  <w:divBdr>
                    <w:top w:val="none" w:sz="0" w:space="0" w:color="auto"/>
                    <w:left w:val="none" w:sz="0" w:space="12" w:color="auto"/>
                    <w:bottom w:val="none" w:sz="0" w:space="0" w:color="auto"/>
                    <w:right w:val="single" w:sz="18" w:space="6" w:color="D4D0C8"/>
                  </w:divBdr>
                </w:div>
                <w:div w:id="1155417698">
                  <w:marLeft w:val="0"/>
                  <w:marRight w:val="0"/>
                  <w:marTop w:val="0"/>
                  <w:marBottom w:val="0"/>
                  <w:divBdr>
                    <w:top w:val="none" w:sz="0" w:space="0" w:color="auto"/>
                    <w:left w:val="none" w:sz="0" w:space="12" w:color="auto"/>
                    <w:bottom w:val="none" w:sz="0" w:space="0" w:color="auto"/>
                    <w:right w:val="single" w:sz="18" w:space="6" w:color="D4D0C8"/>
                  </w:divBdr>
                </w:div>
                <w:div w:id="1094395154">
                  <w:marLeft w:val="0"/>
                  <w:marRight w:val="0"/>
                  <w:marTop w:val="0"/>
                  <w:marBottom w:val="0"/>
                  <w:divBdr>
                    <w:top w:val="none" w:sz="0" w:space="0" w:color="auto"/>
                    <w:left w:val="none" w:sz="0" w:space="12" w:color="auto"/>
                    <w:bottom w:val="none" w:sz="0" w:space="0" w:color="auto"/>
                    <w:right w:val="single" w:sz="18" w:space="6" w:color="D4D0C8"/>
                  </w:divBdr>
                </w:div>
                <w:div w:id="79645966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edureka.co/blog/servlet-and-jsp-tutorial/" TargetMode="External"/><Relationship Id="rId2" Type="http://schemas.openxmlformats.org/officeDocument/2006/relationships/styles" Target="styles.xml"/><Relationship Id="rId16" Type="http://schemas.openxmlformats.org/officeDocument/2006/relationships/hyperlink" Target="https://www.javatpoint.com/creating-servlet-in-eclipse-i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codejava.net/frameworks/spring/spring-mvc-spring-data-jpa-hibernate-crud-example"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na.M\Downloads\LAB%20MANU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 MANUAL Template</Template>
  <TotalTime>0</TotalTime>
  <Pages>45</Pages>
  <Words>9681</Words>
  <Characters>55182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Sumana.M</dc:creator>
  <cp:keywords/>
  <dc:description/>
  <cp:lastModifiedBy>Admin</cp:lastModifiedBy>
  <cp:revision>2</cp:revision>
  <dcterms:created xsi:type="dcterms:W3CDTF">2022-05-25T11:09:00Z</dcterms:created>
  <dcterms:modified xsi:type="dcterms:W3CDTF">2022-05-25T11:09:00Z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2022-05-23T00:00:00Z</vt:filetime>
  </property>
</Properties>
</file>